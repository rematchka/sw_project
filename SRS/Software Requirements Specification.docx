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2AFA3" w14:textId="77777777" w:rsidR="00C44C6B" w:rsidRDefault="007D68B4" w:rsidP="00C03CB0">
      <w:pPr>
        <w:pStyle w:val="LucentLogo"/>
        <w:ind w:left="4770"/>
        <w:jc w:val="center"/>
      </w:pPr>
      <w:r>
        <w:rPr>
          <w:noProof/>
          <w:lang w:eastAsia="en-GB"/>
        </w:rPr>
        <w:drawing>
          <wp:inline distT="0" distB="0" distL="0" distR="0" wp14:anchorId="03AA6720" wp14:editId="3B42E741">
            <wp:extent cx="736600" cy="838200"/>
            <wp:effectExtent l="0" t="0" r="0" b="0"/>
            <wp:docPr id="1" name="Picture 1" descr="Cairo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ro_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6600" cy="838200"/>
                    </a:xfrm>
                    <a:prstGeom prst="rect">
                      <a:avLst/>
                    </a:prstGeom>
                    <a:noFill/>
                    <a:ln>
                      <a:noFill/>
                    </a:ln>
                  </pic:spPr>
                </pic:pic>
              </a:graphicData>
            </a:graphic>
          </wp:inline>
        </w:drawing>
      </w:r>
    </w:p>
    <w:p w14:paraId="0418E214" w14:textId="77777777" w:rsidR="00C44C6B" w:rsidRDefault="00C44C6B" w:rsidP="00C44C6B">
      <w:pPr>
        <w:pStyle w:val="LucentLogo"/>
      </w:pPr>
    </w:p>
    <w:p w14:paraId="49A5C5EC" w14:textId="77777777" w:rsidR="00C44C6B" w:rsidRDefault="00C44C6B" w:rsidP="00C44C6B">
      <w:pPr>
        <w:pStyle w:val="LucentLogo"/>
      </w:pPr>
    </w:p>
    <w:p w14:paraId="77A6D276" w14:textId="77777777" w:rsidR="00C44C6B" w:rsidRDefault="00C44C6B" w:rsidP="00C44C6B">
      <w:pPr>
        <w:pStyle w:val="LucentLogo"/>
      </w:pPr>
    </w:p>
    <w:p w14:paraId="55E4F001" w14:textId="77777777" w:rsidR="00C44C6B" w:rsidRDefault="00C03CB0" w:rsidP="00C03CB0">
      <w:pPr>
        <w:pStyle w:val="DocBLDC"/>
      </w:pPr>
      <w:proofErr w:type="spellStart"/>
      <w:r>
        <w:t>MeNoon</w:t>
      </w:r>
      <w:proofErr w:type="spellEnd"/>
      <w:r>
        <w:t xml:space="preserve"> </w:t>
      </w:r>
    </w:p>
    <w:p w14:paraId="4AD82902" w14:textId="77777777" w:rsidR="00C44C6B" w:rsidRDefault="00C44C6B" w:rsidP="00C44C6B">
      <w:pPr>
        <w:pBdr>
          <w:top w:val="single" w:sz="12" w:space="1" w:color="auto"/>
        </w:pBdr>
        <w:rPr>
          <w:b/>
          <w:bCs/>
          <w:lang w:val="en-GB"/>
        </w:rPr>
      </w:pPr>
    </w:p>
    <w:p w14:paraId="61AA18FA" w14:textId="77777777" w:rsidR="00C44C6B" w:rsidRDefault="00C44C6B" w:rsidP="00C44C6B">
      <w:pPr>
        <w:pBdr>
          <w:top w:val="single" w:sz="12" w:space="1" w:color="auto"/>
        </w:pBdr>
        <w:rPr>
          <w:b/>
          <w:bCs/>
        </w:rPr>
      </w:pPr>
      <w:r>
        <w:rPr>
          <w:b/>
          <w:bCs/>
        </w:rPr>
        <w:fldChar w:fldCharType="begin"/>
      </w:r>
      <w:r>
        <w:rPr>
          <w:b/>
          <w:bCs/>
        </w:rPr>
        <w:instrText xml:space="preserve"> ASK ProjectName "Please enter the name of the Project, and then click OK. (Don't press the Enter key.)"\d"Project Name" \* MERGEFORMAT </w:instrText>
      </w:r>
      <w:r>
        <w:rPr>
          <w:b/>
          <w:bCs/>
        </w:rPr>
        <w:fldChar w:fldCharType="separate"/>
      </w:r>
      <w:r>
        <w:rPr>
          <w:b/>
          <w:bCs/>
        </w:rPr>
        <w:t>Project Name</w:t>
      </w:r>
      <w:r>
        <w:rPr>
          <w:b/>
          <w:bCs/>
        </w:rPr>
        <w:fldChar w:fldCharType="end"/>
      </w:r>
      <w:r>
        <w:rPr>
          <w:b/>
          <w:bCs/>
        </w:rPr>
        <w:fldChar w:fldCharType="begin"/>
      </w:r>
      <w:r>
        <w:rPr>
          <w:b/>
          <w:bCs/>
        </w:rPr>
        <w:instrText xml:space="preserve"> ASK TeamName "Please enter the name of the team, and then click OK. (Don't press the Enter key.)"\d"Team Name" \* MERGEFORMAT </w:instrText>
      </w:r>
      <w:r>
        <w:rPr>
          <w:b/>
          <w:bCs/>
        </w:rPr>
        <w:fldChar w:fldCharType="separate"/>
      </w:r>
      <w:r>
        <w:rPr>
          <w:b/>
          <w:bCs/>
        </w:rPr>
        <w:t>Team Name</w:t>
      </w:r>
      <w:r>
        <w:rPr>
          <w:b/>
          <w:bCs/>
        </w:rPr>
        <w:fldChar w:fldCharType="end"/>
      </w:r>
      <w:r>
        <w:rPr>
          <w:b/>
          <w:bCs/>
        </w:rPr>
        <w:fldChar w:fldCharType="begin"/>
      </w:r>
      <w:r>
        <w:rPr>
          <w:b/>
          <w:bCs/>
        </w:rPr>
        <w:instrText xml:space="preserve"> ASK DocumentName "Please enter the name of the document, and then click OK. (Don't press the Enter key.)"\d"Document Name" \* MERGEFORMAT </w:instrText>
      </w:r>
      <w:r>
        <w:rPr>
          <w:b/>
          <w:bCs/>
        </w:rPr>
        <w:fldChar w:fldCharType="separate"/>
      </w:r>
      <w:r>
        <w:rPr>
          <w:b/>
          <w:bCs/>
        </w:rPr>
        <w:t>Document Name</w:t>
      </w:r>
      <w:r>
        <w:rPr>
          <w:b/>
          <w:bCs/>
        </w:rPr>
        <w:fldChar w:fldCharType="end"/>
      </w:r>
      <w:r>
        <w:rPr>
          <w:b/>
          <w:bCs/>
        </w:rPr>
        <w:fldChar w:fldCharType="begin"/>
      </w:r>
      <w:r>
        <w:rPr>
          <w:b/>
          <w:bCs/>
        </w:rPr>
        <w:instrText xml:space="preserve"> ASK Version "Please enter the document version, and then click OK. (Don't press the Enter key.)"\d"x.y" \* MERGEFORMAT </w:instrText>
      </w:r>
      <w:r>
        <w:rPr>
          <w:b/>
          <w:bCs/>
        </w:rPr>
        <w:fldChar w:fldCharType="separate"/>
      </w:r>
      <w:r>
        <w:rPr>
          <w:b/>
          <w:bCs/>
        </w:rPr>
        <w:t>x.y</w:t>
      </w:r>
      <w:r>
        <w:rPr>
          <w:b/>
          <w:bCs/>
        </w:rPr>
        <w:fldChar w:fldCharType="end"/>
      </w:r>
      <w:r>
        <w:rPr>
          <w:b/>
          <w:bCs/>
        </w:rPr>
        <w:fldChar w:fldCharType="begin"/>
      </w:r>
      <w:r>
        <w:rPr>
          <w:b/>
          <w:bCs/>
        </w:rPr>
        <w:instrText xml:space="preserve"> ASK CMId "Please enter the Cm Identifier, and then click OK. (Don't press the Enter key.)"\d"CM_Id" \* MERGEFORMAT </w:instrText>
      </w:r>
      <w:r>
        <w:rPr>
          <w:b/>
          <w:bCs/>
        </w:rPr>
        <w:fldChar w:fldCharType="separate"/>
      </w:r>
      <w:r>
        <w:rPr>
          <w:b/>
          <w:bCs/>
        </w:rPr>
        <w:t>CM_Id</w:t>
      </w:r>
      <w:r>
        <w:rPr>
          <w:b/>
          <w:bCs/>
        </w:rPr>
        <w:fldChar w:fldCharType="end"/>
      </w:r>
      <w:r>
        <w:rPr>
          <w:b/>
          <w:bCs/>
        </w:rPr>
        <w:fldChar w:fldCharType="begin"/>
      </w:r>
      <w:r>
        <w:rPr>
          <w:b/>
          <w:bCs/>
        </w:rPr>
        <w:instrText xml:space="preserve"> ASK Date "Please enter the date in Mmm dd, yyyy format, and then click OK. (Don't press the Enter key.)"\d"Mmm dd, yyyy" \* MERGEFORMAT </w:instrText>
      </w:r>
      <w:r>
        <w:rPr>
          <w:b/>
          <w:bCs/>
        </w:rPr>
        <w:fldChar w:fldCharType="separate"/>
      </w:r>
      <w:r>
        <w:rPr>
          <w:b/>
          <w:bCs/>
        </w:rPr>
        <w:t>Mmm dd, yyyy</w:t>
      </w:r>
      <w:r>
        <w:rPr>
          <w:b/>
          <w:bCs/>
        </w:rPr>
        <w:fldChar w:fldCharType="end"/>
      </w:r>
    </w:p>
    <w:p w14:paraId="558D1433" w14:textId="77777777" w:rsidR="00C44C6B" w:rsidRDefault="00C44C6B" w:rsidP="00C44C6B">
      <w:pPr>
        <w:pBdr>
          <w:top w:val="single" w:sz="12" w:space="1" w:color="auto"/>
        </w:pBdr>
        <w:rPr>
          <w:b/>
          <w:bCs/>
        </w:rPr>
      </w:pPr>
    </w:p>
    <w:p w14:paraId="204CB927" w14:textId="77777777" w:rsidR="00C44C6B" w:rsidRDefault="00C44C6B" w:rsidP="00C44C6B">
      <w:pPr>
        <w:pStyle w:val="Descriptors"/>
      </w:pPr>
    </w:p>
    <w:p w14:paraId="3A67D1BA" w14:textId="77777777" w:rsidR="00C44C6B" w:rsidRDefault="00C44C6B" w:rsidP="00C44C6B">
      <w:pPr>
        <w:rPr>
          <w:b/>
          <w:bCs/>
        </w:rPr>
      </w:pPr>
      <w:r>
        <w:rPr>
          <w:b/>
          <w:bCs/>
        </w:rPr>
        <w:fldChar w:fldCharType="begin"/>
      </w:r>
      <w:r>
        <w:rPr>
          <w:b/>
          <w:bCs/>
        </w:rPr>
        <w:instrText xml:space="preserve"> ASK ProjectName "Please enter the name of the Project, and then click OK. (Don't press the Enter key.)"\d"&lt;Project Name&gt;" \* MERGEFORMAT </w:instrText>
      </w:r>
      <w:r>
        <w:rPr>
          <w:b/>
          <w:bCs/>
        </w:rPr>
        <w:fldChar w:fldCharType="separate"/>
      </w:r>
      <w:bookmarkStart w:id="0" w:name="ProjectName"/>
      <w:r>
        <w:rPr>
          <w:b/>
          <w:bCs/>
        </w:rPr>
        <w:t>&lt;Project Name&gt;</w:t>
      </w:r>
      <w:bookmarkEnd w:id="0"/>
      <w:r>
        <w:rPr>
          <w:b/>
          <w:bCs/>
        </w:rPr>
        <w:fldChar w:fldCharType="end"/>
      </w:r>
      <w:r>
        <w:rPr>
          <w:b/>
          <w:bCs/>
        </w:rPr>
        <w:fldChar w:fldCharType="begin"/>
      </w:r>
      <w:r>
        <w:rPr>
          <w:b/>
          <w:bCs/>
        </w:rPr>
        <w:instrText xml:space="preserve"> ASK DocumentName "Please enter the name of the document, and then click OK. (Don't press the Enter key.)"\d"&lt;Document Name&gt;" \* MERGEFORMAT </w:instrText>
      </w:r>
      <w:r>
        <w:rPr>
          <w:b/>
          <w:bCs/>
        </w:rPr>
        <w:fldChar w:fldCharType="separate"/>
      </w:r>
      <w:bookmarkStart w:id="1" w:name="DocumentName"/>
      <w:r>
        <w:rPr>
          <w:b/>
          <w:bCs/>
        </w:rPr>
        <w:t>Statement of Work</w:t>
      </w:r>
      <w:bookmarkEnd w:id="1"/>
      <w:r>
        <w:rPr>
          <w:b/>
          <w:bCs/>
        </w:rPr>
        <w:fldChar w:fldCharType="end"/>
      </w:r>
      <w:r>
        <w:rPr>
          <w:b/>
          <w:bCs/>
        </w:rPr>
        <w:fldChar w:fldCharType="begin"/>
      </w:r>
      <w:r>
        <w:rPr>
          <w:b/>
          <w:bCs/>
        </w:rPr>
        <w:instrText xml:space="preserve"> ASK Version "Please enter the document version, and then click OK. (Don't press the Enter key.)"\d"&lt;x.y&gt;" \* MERGEFORMAT </w:instrText>
      </w:r>
      <w:r>
        <w:rPr>
          <w:b/>
          <w:bCs/>
        </w:rPr>
        <w:fldChar w:fldCharType="separate"/>
      </w:r>
      <w:bookmarkStart w:id="2" w:name="Version"/>
      <w:r>
        <w:rPr>
          <w:b/>
          <w:bCs/>
        </w:rPr>
        <w:t>&lt;x.y&gt;</w:t>
      </w:r>
      <w:bookmarkEnd w:id="2"/>
      <w:r>
        <w:rPr>
          <w:b/>
          <w:bCs/>
        </w:rPr>
        <w:fldChar w:fldCharType="end"/>
      </w:r>
      <w:r>
        <w:rPr>
          <w:b/>
          <w:bCs/>
        </w:rPr>
        <w:fldChar w:fldCharType="begin"/>
      </w:r>
      <w:r>
        <w:rPr>
          <w:b/>
          <w:bCs/>
        </w:rPr>
        <w:instrText xml:space="preserve"> ASK CMId "Please enter the CM Identifier, and then click OK. (Don't press the Enter key.)"\d"&lt;CM Identifier&gt;" \* MERGEFORMAT </w:instrText>
      </w:r>
      <w:r>
        <w:rPr>
          <w:b/>
          <w:bCs/>
        </w:rPr>
        <w:fldChar w:fldCharType="separate"/>
      </w:r>
      <w:bookmarkStart w:id="3" w:name="CMId"/>
      <w:r>
        <w:rPr>
          <w:b/>
          <w:bCs/>
        </w:rPr>
        <w:t>&lt;CM Identifier&gt;</w:t>
      </w:r>
      <w:bookmarkEnd w:id="3"/>
      <w:r>
        <w:rPr>
          <w:b/>
          <w:bCs/>
        </w:rPr>
        <w:fldChar w:fldCharType="end"/>
      </w:r>
      <w:r>
        <w:rPr>
          <w:b/>
          <w:bCs/>
        </w:rPr>
        <w:fldChar w:fldCharType="begin"/>
      </w:r>
      <w:r>
        <w:rPr>
          <w:b/>
          <w:bCs/>
        </w:rPr>
        <w:instrText xml:space="preserve"> ASK Date "Please enter the date in Mmm dd, yyyy format, and then click OK. (Don't press the Enter key.)"\d"&lt;Mmm dd, yyyy&gt;" \* MERGEFORMAT </w:instrText>
      </w:r>
      <w:r>
        <w:rPr>
          <w:b/>
          <w:bCs/>
        </w:rPr>
        <w:fldChar w:fldCharType="separate"/>
      </w:r>
      <w:bookmarkStart w:id="4" w:name="Date"/>
      <w:r>
        <w:rPr>
          <w:b/>
          <w:bCs/>
        </w:rPr>
        <w:t>&lt;Mmm dd, yyyy&gt;</w:t>
      </w:r>
      <w:bookmarkEnd w:id="4"/>
      <w:r>
        <w:rPr>
          <w:b/>
          <w:bCs/>
        </w:rPr>
        <w:fldChar w:fldCharType="end"/>
      </w:r>
    </w:p>
    <w:p w14:paraId="3BE5AE21" w14:textId="77777777" w:rsidR="00C44C6B" w:rsidRDefault="00C44C6B" w:rsidP="00C44C6B">
      <w:pPr>
        <w:pStyle w:val="Placeholder"/>
      </w:pPr>
    </w:p>
    <w:p w14:paraId="7555EE7E" w14:textId="77777777" w:rsidR="00C44C6B" w:rsidRDefault="00C44C6B" w:rsidP="00C44C6B">
      <w:pPr>
        <w:pStyle w:val="Placeholder"/>
      </w:pPr>
    </w:p>
    <w:p w14:paraId="7CAB550D" w14:textId="77777777" w:rsidR="00C44C6B" w:rsidRDefault="00C44C6B" w:rsidP="00C44C6B">
      <w:pPr>
        <w:pStyle w:val="Placeholder"/>
      </w:pPr>
    </w:p>
    <w:p w14:paraId="53EAC889" w14:textId="77777777" w:rsidR="00C44C6B" w:rsidRDefault="00C03CB0" w:rsidP="00C03CB0">
      <w:pPr>
        <w:pStyle w:val="ProjectName"/>
        <w:spacing w:before="380" w:after="300"/>
        <w:ind w:right="-150"/>
      </w:pPr>
      <w:r>
        <w:t>Programming camps website</w:t>
      </w:r>
    </w:p>
    <w:p w14:paraId="711C1080" w14:textId="77777777" w:rsidR="00C44C6B" w:rsidRDefault="00C44C6B" w:rsidP="00C44C6B">
      <w:pPr>
        <w:pStyle w:val="Documentname"/>
        <w:spacing w:before="120"/>
      </w:pPr>
      <w:r>
        <w:t>Software Requirements Specification (SRS)</w:t>
      </w:r>
    </w:p>
    <w:p w14:paraId="5CB1EB72" w14:textId="77777777" w:rsidR="00C44C6B" w:rsidRDefault="00C44C6B" w:rsidP="00C44C6B">
      <w:pPr>
        <w:pStyle w:val="Documentname"/>
      </w:pPr>
      <w:r>
        <w:fldChar w:fldCharType="begin"/>
      </w:r>
      <w:r>
        <w:instrText xml:space="preserve"> ASK TeamName "Please enter the name of the team"\d"Team name" \* MERGEFORMAT </w:instrText>
      </w:r>
      <w:r>
        <w:fldChar w:fldCharType="separate"/>
      </w:r>
      <w:r>
        <w:t>Team name</w:t>
      </w:r>
      <w:r>
        <w:fldChar w:fldCharType="end"/>
      </w:r>
      <w:r>
        <w:fldChar w:fldCharType="begin"/>
      </w:r>
      <w:r>
        <w:instrText xml:space="preserve"> ASK ProjectName "Please enter the name of the project"\d"Project name" \* MERGEFORMAT </w:instrText>
      </w:r>
      <w:r>
        <w:fldChar w:fldCharType="separate"/>
      </w:r>
      <w:r>
        <w:t>Project name</w:t>
      </w:r>
      <w:r>
        <w:fldChar w:fldCharType="end"/>
      </w:r>
      <w:r>
        <w:fldChar w:fldCharType="begin"/>
      </w:r>
      <w:r>
        <w:instrText xml:space="preserve"> ASK DocumentName "Please enter the name of the document"\d"Team name" \* MERGEFORMAT </w:instrText>
      </w:r>
      <w:r>
        <w:fldChar w:fldCharType="separate"/>
      </w:r>
      <w:r>
        <w:t>Team name</w:t>
      </w:r>
      <w:r>
        <w:fldChar w:fldCharType="end"/>
      </w:r>
      <w:r>
        <w:fldChar w:fldCharType="begin"/>
      </w:r>
      <w:r>
        <w:instrText xml:space="preserve"> ASK Version "Please enter the document version"\d"Version" \* MERGEFORMAT </w:instrText>
      </w:r>
      <w:r>
        <w:fldChar w:fldCharType="separate"/>
      </w:r>
      <w:r>
        <w:t>Version</w:t>
      </w:r>
      <w:r>
        <w:fldChar w:fldCharType="end"/>
      </w:r>
      <w:r>
        <w:fldChar w:fldCharType="begin"/>
      </w:r>
      <w:r>
        <w:instrText xml:space="preserve"> ASK CMId "Please enter the Cm Identifier"\d"Cm Id" \* MERGEFORMAT </w:instrText>
      </w:r>
      <w:r>
        <w:fldChar w:fldCharType="separate"/>
      </w:r>
      <w:r>
        <w:t>Cm Id</w:t>
      </w:r>
      <w:r>
        <w:fldChar w:fldCharType="end"/>
      </w:r>
      <w:r>
        <w:fldChar w:fldCharType="begin"/>
      </w:r>
      <w:r>
        <w:instrText xml:space="preserve"> ASK Date "Please enter the date (Mmm dd, yyyy)"\d"Date" \* MERGEFORMAT </w:instrText>
      </w:r>
      <w:r>
        <w:fldChar w:fldCharType="separate"/>
      </w:r>
      <w:r>
        <w:t>Date</w:t>
      </w:r>
      <w:r>
        <w:fldChar w:fldCharType="end"/>
      </w:r>
      <w:r w:rsidR="000C29C5">
        <w:t xml:space="preserve">Version: </w:t>
      </w:r>
      <w:r w:rsidR="00C03CB0">
        <w:t>1.0</w:t>
      </w:r>
    </w:p>
    <w:p w14:paraId="30A25273" w14:textId="77777777" w:rsidR="00C44C6B" w:rsidRDefault="00C03CB0" w:rsidP="00C03CB0">
      <w:pPr>
        <w:pStyle w:val="Documentname"/>
        <w:ind w:right="-150"/>
      </w:pPr>
      <w:r>
        <w:rPr>
          <w:rFonts w:ascii="Helvetica" w:hAnsi="Helvetica" w:cs="Helvetica"/>
          <w:color w:val="16191F"/>
          <w:sz w:val="28"/>
          <w:szCs w:val="28"/>
          <w:lang w:eastAsia="en-GB"/>
        </w:rPr>
        <w:t>G2_SE01_v1.0</w:t>
      </w:r>
    </w:p>
    <w:p w14:paraId="5E41DE0B" w14:textId="77777777" w:rsidR="00023315" w:rsidRDefault="00023315">
      <w:pPr>
        <w:jc w:val="right"/>
      </w:pPr>
    </w:p>
    <w:p w14:paraId="1FF024CA" w14:textId="77777777" w:rsidR="000C29C5" w:rsidRDefault="000C29C5">
      <w:pPr>
        <w:pStyle w:val="Title"/>
      </w:pPr>
    </w:p>
    <w:p w14:paraId="5AC01639" w14:textId="77777777" w:rsidR="000C29C5" w:rsidRDefault="000C29C5">
      <w:pPr>
        <w:pStyle w:val="Title"/>
      </w:pPr>
    </w:p>
    <w:p w14:paraId="1621756E" w14:textId="77777777" w:rsidR="000C29C5" w:rsidRDefault="000C29C5">
      <w:pPr>
        <w:pStyle w:val="Title"/>
      </w:pPr>
    </w:p>
    <w:p w14:paraId="1CA2C5F2" w14:textId="77777777" w:rsidR="000C29C5" w:rsidRDefault="000C29C5">
      <w:pPr>
        <w:pStyle w:val="Title"/>
      </w:pPr>
    </w:p>
    <w:p w14:paraId="2B90853F" w14:textId="77777777" w:rsidR="000C29C5" w:rsidRDefault="000C29C5">
      <w:pPr>
        <w:pStyle w:val="Title"/>
      </w:pPr>
    </w:p>
    <w:p w14:paraId="62547B6E" w14:textId="77777777" w:rsidR="000C29C5" w:rsidRDefault="000C29C5">
      <w:pPr>
        <w:pStyle w:val="Title"/>
      </w:pPr>
    </w:p>
    <w:p w14:paraId="5E1017FB" w14:textId="77777777" w:rsidR="000C29C5" w:rsidRDefault="000C29C5">
      <w:pPr>
        <w:pStyle w:val="Title"/>
      </w:pPr>
    </w:p>
    <w:p w14:paraId="2A74DD0A" w14:textId="77777777" w:rsidR="000C29C5" w:rsidRDefault="000C29C5">
      <w:pPr>
        <w:pStyle w:val="Title"/>
      </w:pPr>
    </w:p>
    <w:p w14:paraId="60508ED7" w14:textId="77777777" w:rsidR="000C29C5" w:rsidRDefault="000C29C5">
      <w:pPr>
        <w:pStyle w:val="Title"/>
      </w:pPr>
    </w:p>
    <w:p w14:paraId="0D84AF84" w14:textId="77777777" w:rsidR="000C29C5" w:rsidRDefault="000C29C5">
      <w:pPr>
        <w:pStyle w:val="Title"/>
      </w:pPr>
    </w:p>
    <w:p w14:paraId="364E1386" w14:textId="77777777" w:rsidR="000C29C5" w:rsidRDefault="000C29C5">
      <w:pPr>
        <w:pStyle w:val="Title"/>
      </w:pPr>
    </w:p>
    <w:p w14:paraId="6C4FDAD6" w14:textId="77777777" w:rsidR="00023315" w:rsidRDefault="00023315">
      <w:pPr>
        <w:pStyle w:val="Title"/>
      </w:pPr>
      <w:r>
        <w:t>Revision History</w:t>
      </w:r>
    </w:p>
    <w:p w14:paraId="4E8B37CE" w14:textId="77777777" w:rsidR="00D153CD" w:rsidRDefault="00D153CD" w:rsidP="00D153CD"/>
    <w:p w14:paraId="4DE8C19C" w14:textId="77777777" w:rsidR="00D153CD" w:rsidRPr="00D153CD" w:rsidRDefault="00D153CD" w:rsidP="00D153CD"/>
    <w:tbl>
      <w:tblPr>
        <w:tblW w:w="10211" w:type="dxa"/>
        <w:tblInd w:w="-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8"/>
        <w:gridCol w:w="1533"/>
        <w:gridCol w:w="1620"/>
        <w:gridCol w:w="983"/>
        <w:gridCol w:w="1537"/>
        <w:gridCol w:w="1530"/>
        <w:gridCol w:w="2300"/>
      </w:tblGrid>
      <w:tr w:rsidR="00D153CD" w14:paraId="41FEF5C0" w14:textId="77777777" w:rsidTr="00817F8D">
        <w:tc>
          <w:tcPr>
            <w:tcW w:w="708" w:type="dxa"/>
            <w:vAlign w:val="center"/>
          </w:tcPr>
          <w:p w14:paraId="75586D76" w14:textId="77777777" w:rsidR="00D153CD" w:rsidRDefault="00D153CD" w:rsidP="00817F8D">
            <w:pPr>
              <w:pStyle w:val="CellHeading"/>
              <w:spacing w:before="0" w:after="0"/>
              <w:rPr>
                <w:sz w:val="20"/>
                <w:szCs w:val="20"/>
              </w:rPr>
            </w:pPr>
            <w:r>
              <w:rPr>
                <w:sz w:val="20"/>
                <w:szCs w:val="20"/>
              </w:rPr>
              <w:t>Sl. No.</w:t>
            </w:r>
          </w:p>
        </w:tc>
        <w:tc>
          <w:tcPr>
            <w:tcW w:w="1533" w:type="dxa"/>
            <w:vAlign w:val="center"/>
          </w:tcPr>
          <w:p w14:paraId="5C6C485E" w14:textId="77777777" w:rsidR="00D153CD" w:rsidRDefault="00D153CD" w:rsidP="00817F8D">
            <w:pPr>
              <w:pStyle w:val="CellHeading"/>
              <w:spacing w:before="0" w:after="0"/>
              <w:rPr>
                <w:sz w:val="20"/>
                <w:szCs w:val="20"/>
              </w:rPr>
            </w:pPr>
            <w:r>
              <w:rPr>
                <w:sz w:val="20"/>
                <w:szCs w:val="20"/>
              </w:rPr>
              <w:t>Prepared/</w:t>
            </w:r>
          </w:p>
          <w:p w14:paraId="41212BC5" w14:textId="77777777" w:rsidR="00D153CD" w:rsidRDefault="00D153CD" w:rsidP="00817F8D">
            <w:pPr>
              <w:pStyle w:val="CellHeading"/>
              <w:spacing w:before="0" w:after="0"/>
              <w:rPr>
                <w:sz w:val="20"/>
                <w:szCs w:val="20"/>
              </w:rPr>
            </w:pPr>
            <w:r>
              <w:rPr>
                <w:sz w:val="20"/>
                <w:szCs w:val="20"/>
              </w:rPr>
              <w:t>Modified by</w:t>
            </w:r>
          </w:p>
        </w:tc>
        <w:tc>
          <w:tcPr>
            <w:tcW w:w="1620" w:type="dxa"/>
            <w:vAlign w:val="center"/>
          </w:tcPr>
          <w:p w14:paraId="3098F471" w14:textId="77777777" w:rsidR="00D153CD" w:rsidRDefault="00D153CD" w:rsidP="00817F8D">
            <w:pPr>
              <w:pStyle w:val="CellHeading"/>
              <w:spacing w:before="0" w:after="0"/>
              <w:rPr>
                <w:sz w:val="20"/>
                <w:szCs w:val="20"/>
              </w:rPr>
            </w:pPr>
            <w:r>
              <w:rPr>
                <w:sz w:val="20"/>
                <w:szCs w:val="20"/>
              </w:rPr>
              <w:t>E-mail</w:t>
            </w:r>
          </w:p>
        </w:tc>
        <w:tc>
          <w:tcPr>
            <w:tcW w:w="983" w:type="dxa"/>
            <w:vAlign w:val="center"/>
          </w:tcPr>
          <w:p w14:paraId="76E65EA7" w14:textId="77777777" w:rsidR="00D153CD" w:rsidRDefault="00D153CD" w:rsidP="00817F8D">
            <w:pPr>
              <w:pStyle w:val="CellHeading"/>
              <w:spacing w:before="0" w:after="0"/>
              <w:rPr>
                <w:sz w:val="20"/>
                <w:szCs w:val="20"/>
              </w:rPr>
            </w:pPr>
            <w:r>
              <w:rPr>
                <w:sz w:val="20"/>
                <w:szCs w:val="20"/>
              </w:rPr>
              <w:t>Version</w:t>
            </w:r>
          </w:p>
        </w:tc>
        <w:tc>
          <w:tcPr>
            <w:tcW w:w="1537" w:type="dxa"/>
            <w:vAlign w:val="center"/>
          </w:tcPr>
          <w:p w14:paraId="7ECA1112" w14:textId="77777777" w:rsidR="00D153CD" w:rsidRDefault="00D153CD" w:rsidP="00817F8D">
            <w:pPr>
              <w:pStyle w:val="CellHeading"/>
              <w:spacing w:before="0" w:after="0"/>
              <w:rPr>
                <w:sz w:val="20"/>
                <w:szCs w:val="20"/>
              </w:rPr>
            </w:pPr>
            <w:r>
              <w:rPr>
                <w:sz w:val="20"/>
                <w:szCs w:val="20"/>
              </w:rPr>
              <w:t>Date</w:t>
            </w:r>
          </w:p>
        </w:tc>
        <w:tc>
          <w:tcPr>
            <w:tcW w:w="1530" w:type="dxa"/>
            <w:vAlign w:val="center"/>
          </w:tcPr>
          <w:p w14:paraId="28FDC8AA" w14:textId="77777777" w:rsidR="00D153CD" w:rsidRDefault="00D153CD" w:rsidP="00817F8D">
            <w:pPr>
              <w:pStyle w:val="CellHeading"/>
              <w:spacing w:before="0" w:after="0"/>
              <w:rPr>
                <w:sz w:val="20"/>
                <w:szCs w:val="20"/>
              </w:rPr>
            </w:pPr>
            <w:r>
              <w:rPr>
                <w:sz w:val="20"/>
                <w:szCs w:val="20"/>
              </w:rPr>
              <w:t>Approved by</w:t>
            </w:r>
          </w:p>
        </w:tc>
        <w:tc>
          <w:tcPr>
            <w:tcW w:w="2300" w:type="dxa"/>
            <w:vAlign w:val="center"/>
          </w:tcPr>
          <w:p w14:paraId="2B07F59B" w14:textId="77777777" w:rsidR="00D153CD" w:rsidRDefault="00D153CD" w:rsidP="00817F8D">
            <w:pPr>
              <w:pStyle w:val="CellHeading"/>
              <w:spacing w:before="0" w:after="0"/>
              <w:rPr>
                <w:sz w:val="20"/>
                <w:szCs w:val="20"/>
              </w:rPr>
            </w:pPr>
            <w:r>
              <w:rPr>
                <w:sz w:val="20"/>
                <w:szCs w:val="20"/>
              </w:rPr>
              <w:t>Descriptions/</w:t>
            </w:r>
          </w:p>
          <w:p w14:paraId="6B65F899" w14:textId="77777777" w:rsidR="00D153CD" w:rsidRDefault="00D153CD" w:rsidP="00817F8D">
            <w:pPr>
              <w:pStyle w:val="CellHeading"/>
              <w:spacing w:before="0" w:after="0"/>
              <w:rPr>
                <w:sz w:val="20"/>
                <w:szCs w:val="20"/>
              </w:rPr>
            </w:pPr>
            <w:r>
              <w:rPr>
                <w:sz w:val="20"/>
                <w:szCs w:val="20"/>
              </w:rPr>
              <w:t>Remarks</w:t>
            </w:r>
          </w:p>
        </w:tc>
      </w:tr>
      <w:tr w:rsidR="00D153CD" w14:paraId="7335906F" w14:textId="77777777" w:rsidTr="00817F8D">
        <w:tc>
          <w:tcPr>
            <w:tcW w:w="708" w:type="dxa"/>
          </w:tcPr>
          <w:p w14:paraId="6D269D71" w14:textId="77777777" w:rsidR="00D153CD" w:rsidRDefault="00D153CD" w:rsidP="00817F8D">
            <w:pPr>
              <w:pStyle w:val="SlNo"/>
              <w:spacing w:before="0" w:after="0"/>
              <w:jc w:val="center"/>
              <w:rPr>
                <w:sz w:val="20"/>
                <w:szCs w:val="20"/>
              </w:rPr>
            </w:pPr>
            <w:r>
              <w:rPr>
                <w:sz w:val="20"/>
                <w:szCs w:val="20"/>
              </w:rPr>
              <w:t>1.</w:t>
            </w:r>
          </w:p>
          <w:p w14:paraId="7D72D7F5" w14:textId="77777777" w:rsidR="00D153CD" w:rsidRDefault="00D153CD" w:rsidP="00817F8D">
            <w:pPr>
              <w:pStyle w:val="SlNo"/>
              <w:spacing w:before="0" w:after="0"/>
              <w:jc w:val="center"/>
              <w:rPr>
                <w:sz w:val="20"/>
                <w:szCs w:val="20"/>
              </w:rPr>
            </w:pPr>
          </w:p>
        </w:tc>
        <w:tc>
          <w:tcPr>
            <w:tcW w:w="1533" w:type="dxa"/>
          </w:tcPr>
          <w:p w14:paraId="39D3BF06" w14:textId="77777777" w:rsidR="00C03CB0" w:rsidRDefault="00C03CB0" w:rsidP="00C03CB0">
            <w:pPr>
              <w:pStyle w:val="CellBody"/>
              <w:spacing w:before="0" w:after="0"/>
              <w:jc w:val="center"/>
              <w:rPr>
                <w:sz w:val="20"/>
                <w:szCs w:val="20"/>
              </w:rPr>
            </w:pPr>
            <w:r>
              <w:rPr>
                <w:sz w:val="20"/>
                <w:szCs w:val="20"/>
              </w:rPr>
              <w:t xml:space="preserve">1-Hager </w:t>
            </w:r>
            <w:proofErr w:type="spellStart"/>
            <w:r>
              <w:rPr>
                <w:sz w:val="20"/>
                <w:szCs w:val="20"/>
              </w:rPr>
              <w:t>Hosny</w:t>
            </w:r>
            <w:proofErr w:type="spellEnd"/>
            <w:r>
              <w:rPr>
                <w:sz w:val="20"/>
                <w:szCs w:val="20"/>
              </w:rPr>
              <w:t xml:space="preserve"> </w:t>
            </w:r>
          </w:p>
          <w:p w14:paraId="0B542E1D" w14:textId="77777777" w:rsidR="00C03CB0" w:rsidRDefault="00C03CB0" w:rsidP="00C03CB0">
            <w:pPr>
              <w:pStyle w:val="CellBody"/>
              <w:spacing w:before="0" w:after="0"/>
              <w:rPr>
                <w:sz w:val="20"/>
                <w:szCs w:val="20"/>
              </w:rPr>
            </w:pPr>
            <w:r>
              <w:rPr>
                <w:sz w:val="20"/>
                <w:szCs w:val="20"/>
              </w:rPr>
              <w:t xml:space="preserve"> 2-Reem Omar</w:t>
            </w:r>
          </w:p>
          <w:p w14:paraId="3779B559" w14:textId="77777777" w:rsidR="00C03CB0" w:rsidRDefault="00C03CB0" w:rsidP="00C03CB0">
            <w:pPr>
              <w:pStyle w:val="CellBody"/>
              <w:spacing w:before="0" w:after="0"/>
              <w:rPr>
                <w:sz w:val="20"/>
                <w:szCs w:val="20"/>
              </w:rPr>
            </w:pPr>
            <w:r>
              <w:rPr>
                <w:sz w:val="20"/>
                <w:szCs w:val="20"/>
              </w:rPr>
              <w:t xml:space="preserve"> 3-Reem Amr</w:t>
            </w:r>
          </w:p>
        </w:tc>
        <w:tc>
          <w:tcPr>
            <w:tcW w:w="1620" w:type="dxa"/>
          </w:tcPr>
          <w:p w14:paraId="532EF49E" w14:textId="77777777" w:rsidR="00D153CD" w:rsidRDefault="00C03CB0" w:rsidP="00817F8D">
            <w:pPr>
              <w:pStyle w:val="CellBody"/>
              <w:spacing w:before="0" w:after="0"/>
              <w:jc w:val="center"/>
              <w:rPr>
                <w:sz w:val="20"/>
                <w:szCs w:val="20"/>
              </w:rPr>
            </w:pPr>
            <w:r>
              <w:rPr>
                <w:sz w:val="20"/>
                <w:szCs w:val="20"/>
              </w:rPr>
              <w:t>Hagarhosny19@gmail.com</w:t>
            </w:r>
          </w:p>
        </w:tc>
        <w:tc>
          <w:tcPr>
            <w:tcW w:w="983" w:type="dxa"/>
          </w:tcPr>
          <w:p w14:paraId="4B6B30B5" w14:textId="77777777" w:rsidR="00D153CD" w:rsidRDefault="00C03CB0" w:rsidP="00817F8D">
            <w:pPr>
              <w:pStyle w:val="CellBody"/>
              <w:spacing w:before="0" w:after="0"/>
              <w:jc w:val="center"/>
              <w:rPr>
                <w:sz w:val="20"/>
                <w:szCs w:val="20"/>
              </w:rPr>
            </w:pPr>
            <w:r>
              <w:rPr>
                <w:sz w:val="20"/>
                <w:szCs w:val="20"/>
              </w:rPr>
              <w:t>1.0</w:t>
            </w:r>
          </w:p>
        </w:tc>
        <w:tc>
          <w:tcPr>
            <w:tcW w:w="1537" w:type="dxa"/>
          </w:tcPr>
          <w:p w14:paraId="6A386B64" w14:textId="77777777" w:rsidR="00D153CD" w:rsidRDefault="00C03CB0" w:rsidP="00C03CB0">
            <w:pPr>
              <w:pStyle w:val="CellBody"/>
              <w:spacing w:before="0" w:after="0"/>
              <w:jc w:val="center"/>
              <w:rPr>
                <w:sz w:val="20"/>
                <w:szCs w:val="20"/>
              </w:rPr>
            </w:pPr>
            <w:r>
              <w:rPr>
                <w:sz w:val="20"/>
                <w:szCs w:val="20"/>
              </w:rPr>
              <w:t xml:space="preserve">3/15/2017 </w:t>
            </w:r>
          </w:p>
        </w:tc>
        <w:tc>
          <w:tcPr>
            <w:tcW w:w="1530" w:type="dxa"/>
          </w:tcPr>
          <w:p w14:paraId="117CBACA" w14:textId="77777777" w:rsidR="00D153CD" w:rsidRDefault="00D153CD" w:rsidP="00817F8D">
            <w:pPr>
              <w:pStyle w:val="CellBody"/>
              <w:spacing w:before="0" w:after="0"/>
              <w:jc w:val="center"/>
              <w:rPr>
                <w:sz w:val="20"/>
                <w:szCs w:val="20"/>
              </w:rPr>
            </w:pPr>
          </w:p>
        </w:tc>
        <w:tc>
          <w:tcPr>
            <w:tcW w:w="2300" w:type="dxa"/>
          </w:tcPr>
          <w:p w14:paraId="79169A97" w14:textId="77777777" w:rsidR="00D153CD" w:rsidRDefault="00D153CD" w:rsidP="00817F8D">
            <w:pPr>
              <w:pStyle w:val="CellBody"/>
              <w:spacing w:before="0" w:after="0"/>
              <w:jc w:val="center"/>
              <w:rPr>
                <w:sz w:val="20"/>
                <w:szCs w:val="20"/>
              </w:rPr>
            </w:pPr>
          </w:p>
        </w:tc>
      </w:tr>
    </w:tbl>
    <w:p w14:paraId="68F2DCA5" w14:textId="77777777" w:rsidR="00D153CD" w:rsidRDefault="00D153CD" w:rsidP="00D153CD">
      <w:pPr>
        <w:ind w:left="-993"/>
        <w:rPr>
          <w:b/>
          <w:bCs/>
          <w:sz w:val="28"/>
          <w:szCs w:val="28"/>
        </w:rPr>
      </w:pPr>
    </w:p>
    <w:p w14:paraId="48079C8D" w14:textId="77777777" w:rsidR="00D153CD" w:rsidRDefault="00D153CD" w:rsidP="00D153CD">
      <w:pPr>
        <w:rPr>
          <w:b/>
          <w:bCs/>
          <w:sz w:val="28"/>
          <w:szCs w:val="28"/>
        </w:rPr>
      </w:pPr>
    </w:p>
    <w:p w14:paraId="670DBBAA" w14:textId="77777777" w:rsidR="00D153CD" w:rsidRDefault="00D153CD" w:rsidP="00D153CD">
      <w:pPr>
        <w:rPr>
          <w:b/>
          <w:bCs/>
          <w:sz w:val="28"/>
          <w:szCs w:val="28"/>
        </w:rPr>
        <w:sectPr w:rsidR="00D153CD">
          <w:headerReference w:type="default" r:id="rId9"/>
          <w:footerReference w:type="even" r:id="rId10"/>
          <w:pgSz w:w="11907" w:h="16840" w:code="9"/>
          <w:pgMar w:top="1440" w:right="1797" w:bottom="1440" w:left="1276" w:header="709" w:footer="709" w:gutter="0"/>
          <w:cols w:space="709"/>
          <w:noEndnote/>
        </w:sectPr>
      </w:pPr>
    </w:p>
    <w:p w14:paraId="14E55EEC" w14:textId="77777777" w:rsidR="00D153CD" w:rsidRDefault="00D153CD" w:rsidP="00D153CD">
      <w:pPr>
        <w:pStyle w:val="Descriptors"/>
        <w:rPr>
          <w:sz w:val="28"/>
          <w:szCs w:val="28"/>
        </w:rPr>
      </w:pPr>
      <w:r>
        <w:rPr>
          <w:sz w:val="28"/>
          <w:szCs w:val="28"/>
        </w:rPr>
        <w:lastRenderedPageBreak/>
        <w:t>Distribution list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4"/>
        <w:gridCol w:w="2835"/>
        <w:gridCol w:w="3413"/>
      </w:tblGrid>
      <w:tr w:rsidR="00D153CD" w14:paraId="2E693E17" w14:textId="77777777" w:rsidTr="00817F8D">
        <w:trPr>
          <w:cantSplit/>
          <w:trHeight w:val="108"/>
        </w:trPr>
        <w:tc>
          <w:tcPr>
            <w:tcW w:w="2694" w:type="dxa"/>
          </w:tcPr>
          <w:p w14:paraId="3E77485E" w14:textId="77777777" w:rsidR="00D153CD" w:rsidRDefault="00D153CD" w:rsidP="00817F8D">
            <w:pPr>
              <w:jc w:val="center"/>
              <w:rPr>
                <w:b/>
                <w:bCs/>
              </w:rPr>
            </w:pPr>
            <w:r>
              <w:rPr>
                <w:b/>
                <w:bCs/>
              </w:rPr>
              <w:t>Name</w:t>
            </w:r>
          </w:p>
        </w:tc>
        <w:tc>
          <w:tcPr>
            <w:tcW w:w="2835" w:type="dxa"/>
          </w:tcPr>
          <w:p w14:paraId="012026AD" w14:textId="77777777" w:rsidR="00D153CD" w:rsidRDefault="00D153CD" w:rsidP="00817F8D">
            <w:pPr>
              <w:jc w:val="center"/>
              <w:rPr>
                <w:b/>
                <w:bCs/>
              </w:rPr>
            </w:pPr>
            <w:r>
              <w:rPr>
                <w:b/>
                <w:bCs/>
              </w:rPr>
              <w:t>E-mail</w:t>
            </w:r>
          </w:p>
        </w:tc>
        <w:tc>
          <w:tcPr>
            <w:tcW w:w="3413" w:type="dxa"/>
          </w:tcPr>
          <w:p w14:paraId="49787D3C" w14:textId="77777777" w:rsidR="00D153CD" w:rsidRDefault="00D153CD" w:rsidP="00817F8D">
            <w:pPr>
              <w:jc w:val="center"/>
              <w:rPr>
                <w:b/>
                <w:bCs/>
              </w:rPr>
            </w:pPr>
            <w:r>
              <w:rPr>
                <w:b/>
                <w:bCs/>
              </w:rPr>
              <w:t>Notes</w:t>
            </w:r>
          </w:p>
        </w:tc>
      </w:tr>
      <w:tr w:rsidR="00D153CD" w14:paraId="1DAA3F9A" w14:textId="77777777" w:rsidTr="00817F8D">
        <w:trPr>
          <w:cantSplit/>
          <w:trHeight w:val="106"/>
        </w:trPr>
        <w:tc>
          <w:tcPr>
            <w:tcW w:w="2694" w:type="dxa"/>
          </w:tcPr>
          <w:p w14:paraId="167FCEC0" w14:textId="77777777" w:rsidR="00D153CD" w:rsidRDefault="00C03CB0" w:rsidP="00817F8D">
            <w:r>
              <w:t xml:space="preserve">1-Hager </w:t>
            </w:r>
            <w:proofErr w:type="spellStart"/>
            <w:r>
              <w:t>Hosny</w:t>
            </w:r>
            <w:proofErr w:type="spellEnd"/>
          </w:p>
          <w:p w14:paraId="402B5FC9" w14:textId="77777777" w:rsidR="00C03CB0" w:rsidRDefault="00C03CB0" w:rsidP="00C03CB0">
            <w:r>
              <w:t xml:space="preserve">2-Reem Amr </w:t>
            </w:r>
          </w:p>
          <w:p w14:paraId="5B067929" w14:textId="77777777" w:rsidR="00C03CB0" w:rsidRDefault="00C03CB0" w:rsidP="00C03CB0">
            <w:r>
              <w:t>3-Reem Omar</w:t>
            </w:r>
          </w:p>
        </w:tc>
        <w:tc>
          <w:tcPr>
            <w:tcW w:w="2835" w:type="dxa"/>
          </w:tcPr>
          <w:p w14:paraId="2262FD40" w14:textId="77777777" w:rsidR="00D153CD" w:rsidRDefault="00DD41CA" w:rsidP="00817F8D">
            <w:pPr>
              <w:rPr>
                <w:caps/>
              </w:rPr>
            </w:pPr>
            <w:r>
              <w:t>Hagarhosny19@gmail.com</w:t>
            </w:r>
          </w:p>
        </w:tc>
        <w:tc>
          <w:tcPr>
            <w:tcW w:w="3413" w:type="dxa"/>
          </w:tcPr>
          <w:p w14:paraId="4A9A548B" w14:textId="77777777" w:rsidR="00D153CD" w:rsidRDefault="00D153CD" w:rsidP="00817F8D"/>
        </w:tc>
      </w:tr>
    </w:tbl>
    <w:p w14:paraId="2756A806" w14:textId="77777777" w:rsidR="00D153CD" w:rsidRDefault="00D153CD" w:rsidP="00D153CD">
      <w:pPr>
        <w:pStyle w:val="Heading1"/>
        <w:numPr>
          <w:ilvl w:val="0"/>
          <w:numId w:val="0"/>
        </w:numPr>
        <w:rPr>
          <w:rFonts w:ascii="Times New Roman" w:hAnsi="Times New Roman"/>
        </w:rPr>
      </w:pPr>
    </w:p>
    <w:p w14:paraId="4278C70B" w14:textId="77777777" w:rsidR="00023315" w:rsidRDefault="00023315">
      <w:pPr>
        <w:pStyle w:val="Title"/>
      </w:pPr>
      <w:r>
        <w:br w:type="page"/>
      </w:r>
      <w:r>
        <w:lastRenderedPageBreak/>
        <w:t>Table of Contents</w:t>
      </w:r>
    </w:p>
    <w:p w14:paraId="2E78DB2C" w14:textId="77777777" w:rsidR="0031662C" w:rsidRPr="000A248D" w:rsidRDefault="00023315">
      <w:pPr>
        <w:pStyle w:val="TOC1"/>
        <w:tabs>
          <w:tab w:val="left" w:pos="432"/>
        </w:tabs>
        <w:rPr>
          <w:rFonts w:ascii="Calibri" w:hAnsi="Calibri" w:cs="Arial"/>
          <w:noProof/>
          <w:sz w:val="22"/>
          <w:szCs w:val="22"/>
        </w:rPr>
      </w:pPr>
      <w:r w:rsidRPr="000F5AB9">
        <w:rPr>
          <w:sz w:val="24"/>
          <w:szCs w:val="24"/>
        </w:rPr>
        <w:fldChar w:fldCharType="begin"/>
      </w:r>
      <w:r w:rsidRPr="000F5AB9">
        <w:rPr>
          <w:sz w:val="24"/>
          <w:szCs w:val="24"/>
        </w:rPr>
        <w:instrText xml:space="preserve"> TOC \o "1-3" </w:instrText>
      </w:r>
      <w:r w:rsidRPr="000F5AB9">
        <w:rPr>
          <w:sz w:val="24"/>
          <w:szCs w:val="24"/>
        </w:rPr>
        <w:fldChar w:fldCharType="separate"/>
      </w:r>
      <w:r w:rsidR="0031662C">
        <w:rPr>
          <w:noProof/>
        </w:rPr>
        <w:t>1.</w:t>
      </w:r>
      <w:r w:rsidR="0031662C" w:rsidRPr="000A248D">
        <w:rPr>
          <w:rFonts w:ascii="Calibri" w:hAnsi="Calibri" w:cs="Arial"/>
          <w:noProof/>
          <w:sz w:val="22"/>
          <w:szCs w:val="22"/>
        </w:rPr>
        <w:tab/>
      </w:r>
      <w:r w:rsidR="0031662C">
        <w:rPr>
          <w:noProof/>
        </w:rPr>
        <w:t>Introduction</w:t>
      </w:r>
      <w:r w:rsidR="0031662C">
        <w:rPr>
          <w:noProof/>
        </w:rPr>
        <w:tab/>
      </w:r>
      <w:r w:rsidR="0031662C">
        <w:rPr>
          <w:noProof/>
        </w:rPr>
        <w:fldChar w:fldCharType="begin"/>
      </w:r>
      <w:r w:rsidR="0031662C">
        <w:rPr>
          <w:noProof/>
        </w:rPr>
        <w:instrText xml:space="preserve"> PAGEREF _Toc317768614 \h </w:instrText>
      </w:r>
      <w:r w:rsidR="0031662C">
        <w:rPr>
          <w:noProof/>
        </w:rPr>
      </w:r>
      <w:r w:rsidR="0031662C">
        <w:rPr>
          <w:noProof/>
        </w:rPr>
        <w:fldChar w:fldCharType="separate"/>
      </w:r>
      <w:r w:rsidR="0031662C">
        <w:rPr>
          <w:noProof/>
        </w:rPr>
        <w:t>5</w:t>
      </w:r>
      <w:r w:rsidR="0031662C">
        <w:rPr>
          <w:noProof/>
        </w:rPr>
        <w:fldChar w:fldCharType="end"/>
      </w:r>
    </w:p>
    <w:p w14:paraId="6D7CE938" w14:textId="77777777" w:rsidR="0031662C" w:rsidRPr="000A248D" w:rsidRDefault="0031662C">
      <w:pPr>
        <w:pStyle w:val="TOC2"/>
        <w:tabs>
          <w:tab w:val="left" w:pos="1000"/>
        </w:tabs>
        <w:rPr>
          <w:rFonts w:ascii="Calibri" w:hAnsi="Calibri" w:cs="Arial"/>
          <w:noProof/>
          <w:sz w:val="22"/>
          <w:szCs w:val="22"/>
        </w:rPr>
      </w:pPr>
      <w:r>
        <w:rPr>
          <w:noProof/>
        </w:rPr>
        <w:t>1.1</w:t>
      </w:r>
      <w:r w:rsidRPr="000A248D">
        <w:rPr>
          <w:rFonts w:ascii="Calibri" w:hAnsi="Calibri" w:cs="Arial"/>
          <w:noProof/>
          <w:sz w:val="22"/>
          <w:szCs w:val="22"/>
        </w:rPr>
        <w:tab/>
      </w:r>
      <w:r>
        <w:rPr>
          <w:noProof/>
        </w:rPr>
        <w:t>Purpose</w:t>
      </w:r>
      <w:r>
        <w:rPr>
          <w:noProof/>
        </w:rPr>
        <w:tab/>
      </w:r>
      <w:r>
        <w:rPr>
          <w:noProof/>
        </w:rPr>
        <w:fldChar w:fldCharType="begin"/>
      </w:r>
      <w:r>
        <w:rPr>
          <w:noProof/>
        </w:rPr>
        <w:instrText xml:space="preserve"> PAGEREF _Toc317768615 \h </w:instrText>
      </w:r>
      <w:r>
        <w:rPr>
          <w:noProof/>
        </w:rPr>
      </w:r>
      <w:r>
        <w:rPr>
          <w:noProof/>
        </w:rPr>
        <w:fldChar w:fldCharType="separate"/>
      </w:r>
      <w:r>
        <w:rPr>
          <w:noProof/>
        </w:rPr>
        <w:t>5</w:t>
      </w:r>
      <w:r>
        <w:rPr>
          <w:noProof/>
        </w:rPr>
        <w:fldChar w:fldCharType="end"/>
      </w:r>
    </w:p>
    <w:p w14:paraId="6C0BF90F" w14:textId="77777777" w:rsidR="0031662C" w:rsidRPr="000A248D" w:rsidRDefault="0031662C">
      <w:pPr>
        <w:pStyle w:val="TOC2"/>
        <w:tabs>
          <w:tab w:val="left" w:pos="1000"/>
        </w:tabs>
        <w:rPr>
          <w:rFonts w:ascii="Calibri" w:hAnsi="Calibri" w:cs="Arial"/>
          <w:noProof/>
          <w:sz w:val="22"/>
          <w:szCs w:val="22"/>
        </w:rPr>
      </w:pPr>
      <w:r>
        <w:rPr>
          <w:noProof/>
        </w:rPr>
        <w:t>1.2</w:t>
      </w:r>
      <w:r w:rsidRPr="000A248D">
        <w:rPr>
          <w:rFonts w:ascii="Calibri" w:hAnsi="Calibri" w:cs="Arial"/>
          <w:noProof/>
          <w:sz w:val="22"/>
          <w:szCs w:val="22"/>
        </w:rPr>
        <w:tab/>
      </w:r>
      <w:r>
        <w:rPr>
          <w:noProof/>
        </w:rPr>
        <w:t>Scope</w:t>
      </w:r>
      <w:r>
        <w:rPr>
          <w:noProof/>
        </w:rPr>
        <w:tab/>
      </w:r>
      <w:r>
        <w:rPr>
          <w:noProof/>
        </w:rPr>
        <w:fldChar w:fldCharType="begin"/>
      </w:r>
      <w:r>
        <w:rPr>
          <w:noProof/>
        </w:rPr>
        <w:instrText xml:space="preserve"> PAGEREF _Toc317768616 \h </w:instrText>
      </w:r>
      <w:r>
        <w:rPr>
          <w:noProof/>
        </w:rPr>
      </w:r>
      <w:r>
        <w:rPr>
          <w:noProof/>
        </w:rPr>
        <w:fldChar w:fldCharType="separate"/>
      </w:r>
      <w:r>
        <w:rPr>
          <w:noProof/>
        </w:rPr>
        <w:t>5</w:t>
      </w:r>
      <w:r>
        <w:rPr>
          <w:noProof/>
        </w:rPr>
        <w:fldChar w:fldCharType="end"/>
      </w:r>
    </w:p>
    <w:p w14:paraId="225EAE0F" w14:textId="77777777" w:rsidR="0031662C" w:rsidRPr="000A248D" w:rsidRDefault="0031662C">
      <w:pPr>
        <w:pStyle w:val="TOC2"/>
        <w:tabs>
          <w:tab w:val="left" w:pos="1000"/>
        </w:tabs>
        <w:rPr>
          <w:rFonts w:ascii="Calibri" w:hAnsi="Calibri" w:cs="Arial"/>
          <w:noProof/>
          <w:sz w:val="22"/>
          <w:szCs w:val="22"/>
        </w:rPr>
      </w:pPr>
      <w:r>
        <w:rPr>
          <w:noProof/>
        </w:rPr>
        <w:t>1.3</w:t>
      </w:r>
      <w:r w:rsidRPr="000A248D">
        <w:rPr>
          <w:rFonts w:ascii="Calibri" w:hAnsi="Calibri" w:cs="Arial"/>
          <w:noProof/>
          <w:sz w:val="22"/>
          <w:szCs w:val="22"/>
        </w:rPr>
        <w:tab/>
      </w:r>
      <w:r>
        <w:rPr>
          <w:noProof/>
        </w:rPr>
        <w:t>Definitions, Acronyms and Abbreviations</w:t>
      </w:r>
      <w:r>
        <w:rPr>
          <w:noProof/>
        </w:rPr>
        <w:tab/>
      </w:r>
      <w:r>
        <w:rPr>
          <w:noProof/>
        </w:rPr>
        <w:fldChar w:fldCharType="begin"/>
      </w:r>
      <w:r>
        <w:rPr>
          <w:noProof/>
        </w:rPr>
        <w:instrText xml:space="preserve"> PAGEREF _Toc317768617 \h </w:instrText>
      </w:r>
      <w:r>
        <w:rPr>
          <w:noProof/>
        </w:rPr>
      </w:r>
      <w:r>
        <w:rPr>
          <w:noProof/>
        </w:rPr>
        <w:fldChar w:fldCharType="separate"/>
      </w:r>
      <w:r>
        <w:rPr>
          <w:noProof/>
        </w:rPr>
        <w:t>5</w:t>
      </w:r>
      <w:r>
        <w:rPr>
          <w:noProof/>
        </w:rPr>
        <w:fldChar w:fldCharType="end"/>
      </w:r>
    </w:p>
    <w:p w14:paraId="254847CC" w14:textId="77777777" w:rsidR="0031662C" w:rsidRPr="000A248D" w:rsidRDefault="0031662C">
      <w:pPr>
        <w:pStyle w:val="TOC2"/>
        <w:tabs>
          <w:tab w:val="left" w:pos="1000"/>
        </w:tabs>
        <w:rPr>
          <w:rFonts w:ascii="Calibri" w:hAnsi="Calibri" w:cs="Arial"/>
          <w:noProof/>
          <w:sz w:val="22"/>
          <w:szCs w:val="22"/>
        </w:rPr>
      </w:pPr>
      <w:r>
        <w:rPr>
          <w:noProof/>
        </w:rPr>
        <w:t>1.4</w:t>
      </w:r>
      <w:r w:rsidRPr="000A248D">
        <w:rPr>
          <w:rFonts w:ascii="Calibri" w:hAnsi="Calibri" w:cs="Arial"/>
          <w:noProof/>
          <w:sz w:val="22"/>
          <w:szCs w:val="22"/>
        </w:rPr>
        <w:tab/>
      </w:r>
      <w:r>
        <w:rPr>
          <w:noProof/>
        </w:rPr>
        <w:t>References</w:t>
      </w:r>
      <w:r>
        <w:rPr>
          <w:noProof/>
        </w:rPr>
        <w:tab/>
      </w:r>
      <w:r>
        <w:rPr>
          <w:noProof/>
        </w:rPr>
        <w:fldChar w:fldCharType="begin"/>
      </w:r>
      <w:r>
        <w:rPr>
          <w:noProof/>
        </w:rPr>
        <w:instrText xml:space="preserve"> PAGEREF _Toc317768618 \h </w:instrText>
      </w:r>
      <w:r>
        <w:rPr>
          <w:noProof/>
        </w:rPr>
      </w:r>
      <w:r>
        <w:rPr>
          <w:noProof/>
        </w:rPr>
        <w:fldChar w:fldCharType="separate"/>
      </w:r>
      <w:r>
        <w:rPr>
          <w:noProof/>
        </w:rPr>
        <w:t>5</w:t>
      </w:r>
      <w:r>
        <w:rPr>
          <w:noProof/>
        </w:rPr>
        <w:fldChar w:fldCharType="end"/>
      </w:r>
    </w:p>
    <w:p w14:paraId="60F7287C" w14:textId="77777777" w:rsidR="0031662C" w:rsidRPr="000A248D" w:rsidRDefault="0031662C">
      <w:pPr>
        <w:pStyle w:val="TOC2"/>
        <w:tabs>
          <w:tab w:val="left" w:pos="1000"/>
        </w:tabs>
        <w:rPr>
          <w:rFonts w:ascii="Calibri" w:hAnsi="Calibri" w:cs="Arial"/>
          <w:noProof/>
          <w:sz w:val="22"/>
          <w:szCs w:val="22"/>
        </w:rPr>
      </w:pPr>
      <w:r>
        <w:rPr>
          <w:noProof/>
        </w:rPr>
        <w:t>1.5</w:t>
      </w:r>
      <w:r w:rsidRPr="000A248D">
        <w:rPr>
          <w:rFonts w:ascii="Calibri" w:hAnsi="Calibri" w:cs="Arial"/>
          <w:noProof/>
          <w:sz w:val="22"/>
          <w:szCs w:val="22"/>
        </w:rPr>
        <w:tab/>
      </w:r>
      <w:r>
        <w:rPr>
          <w:noProof/>
        </w:rPr>
        <w:t>Overview</w:t>
      </w:r>
      <w:r>
        <w:rPr>
          <w:noProof/>
        </w:rPr>
        <w:tab/>
      </w:r>
      <w:r>
        <w:rPr>
          <w:noProof/>
        </w:rPr>
        <w:fldChar w:fldCharType="begin"/>
      </w:r>
      <w:r>
        <w:rPr>
          <w:noProof/>
        </w:rPr>
        <w:instrText xml:space="preserve"> PAGEREF _Toc317768619 \h </w:instrText>
      </w:r>
      <w:r>
        <w:rPr>
          <w:noProof/>
        </w:rPr>
      </w:r>
      <w:r>
        <w:rPr>
          <w:noProof/>
        </w:rPr>
        <w:fldChar w:fldCharType="separate"/>
      </w:r>
      <w:r>
        <w:rPr>
          <w:noProof/>
        </w:rPr>
        <w:t>5</w:t>
      </w:r>
      <w:r>
        <w:rPr>
          <w:noProof/>
        </w:rPr>
        <w:fldChar w:fldCharType="end"/>
      </w:r>
    </w:p>
    <w:p w14:paraId="04D912EA" w14:textId="77777777" w:rsidR="0031662C" w:rsidRPr="000A248D" w:rsidRDefault="0031662C">
      <w:pPr>
        <w:pStyle w:val="TOC1"/>
        <w:tabs>
          <w:tab w:val="left" w:pos="432"/>
        </w:tabs>
        <w:rPr>
          <w:rFonts w:ascii="Calibri" w:hAnsi="Calibri" w:cs="Arial"/>
          <w:noProof/>
          <w:sz w:val="22"/>
          <w:szCs w:val="22"/>
        </w:rPr>
      </w:pPr>
      <w:r>
        <w:rPr>
          <w:noProof/>
        </w:rPr>
        <w:t>2.</w:t>
      </w:r>
      <w:r w:rsidRPr="000A248D">
        <w:rPr>
          <w:rFonts w:ascii="Calibri" w:hAnsi="Calibri" w:cs="Arial"/>
          <w:noProof/>
          <w:sz w:val="22"/>
          <w:szCs w:val="22"/>
        </w:rPr>
        <w:tab/>
      </w:r>
      <w:r>
        <w:rPr>
          <w:noProof/>
        </w:rPr>
        <w:t>Market Survey</w:t>
      </w:r>
      <w:r>
        <w:rPr>
          <w:noProof/>
        </w:rPr>
        <w:tab/>
      </w:r>
      <w:r>
        <w:rPr>
          <w:noProof/>
        </w:rPr>
        <w:fldChar w:fldCharType="begin"/>
      </w:r>
      <w:r>
        <w:rPr>
          <w:noProof/>
        </w:rPr>
        <w:instrText xml:space="preserve"> PAGEREF _Toc317768620 \h </w:instrText>
      </w:r>
      <w:r>
        <w:rPr>
          <w:noProof/>
        </w:rPr>
      </w:r>
      <w:r>
        <w:rPr>
          <w:noProof/>
        </w:rPr>
        <w:fldChar w:fldCharType="separate"/>
      </w:r>
      <w:r>
        <w:rPr>
          <w:noProof/>
        </w:rPr>
        <w:t>5</w:t>
      </w:r>
      <w:r>
        <w:rPr>
          <w:noProof/>
        </w:rPr>
        <w:fldChar w:fldCharType="end"/>
      </w:r>
    </w:p>
    <w:p w14:paraId="16B743C6" w14:textId="77777777" w:rsidR="0031662C" w:rsidRPr="000A248D" w:rsidRDefault="0031662C">
      <w:pPr>
        <w:pStyle w:val="TOC2"/>
        <w:tabs>
          <w:tab w:val="left" w:pos="1000"/>
        </w:tabs>
        <w:rPr>
          <w:rFonts w:ascii="Calibri" w:hAnsi="Calibri" w:cs="Arial"/>
          <w:noProof/>
          <w:sz w:val="22"/>
          <w:szCs w:val="22"/>
        </w:rPr>
      </w:pPr>
      <w:r>
        <w:rPr>
          <w:noProof/>
        </w:rPr>
        <w:t>2.1</w:t>
      </w:r>
      <w:r w:rsidRPr="000A248D">
        <w:rPr>
          <w:rFonts w:ascii="Calibri" w:hAnsi="Calibri" w:cs="Arial"/>
          <w:noProof/>
          <w:sz w:val="22"/>
          <w:szCs w:val="22"/>
        </w:rPr>
        <w:tab/>
      </w:r>
      <w:r>
        <w:rPr>
          <w:noProof/>
        </w:rPr>
        <w:t>&lt;Project Name&gt;</w:t>
      </w:r>
      <w:r>
        <w:rPr>
          <w:noProof/>
        </w:rPr>
        <w:tab/>
      </w:r>
      <w:r>
        <w:rPr>
          <w:noProof/>
        </w:rPr>
        <w:fldChar w:fldCharType="begin"/>
      </w:r>
      <w:r>
        <w:rPr>
          <w:noProof/>
        </w:rPr>
        <w:instrText xml:space="preserve"> PAGEREF _Toc317768621 \h </w:instrText>
      </w:r>
      <w:r>
        <w:rPr>
          <w:noProof/>
        </w:rPr>
      </w:r>
      <w:r>
        <w:rPr>
          <w:noProof/>
        </w:rPr>
        <w:fldChar w:fldCharType="separate"/>
      </w:r>
      <w:r>
        <w:rPr>
          <w:noProof/>
        </w:rPr>
        <w:t>5</w:t>
      </w:r>
      <w:r>
        <w:rPr>
          <w:noProof/>
        </w:rPr>
        <w:fldChar w:fldCharType="end"/>
      </w:r>
    </w:p>
    <w:p w14:paraId="0FAFAF37" w14:textId="77777777" w:rsidR="0031662C" w:rsidRPr="000A248D" w:rsidRDefault="0031662C">
      <w:pPr>
        <w:pStyle w:val="TOC3"/>
        <w:rPr>
          <w:rFonts w:ascii="Calibri" w:hAnsi="Calibri" w:cs="Arial"/>
          <w:noProof/>
          <w:sz w:val="22"/>
          <w:szCs w:val="22"/>
        </w:rPr>
      </w:pPr>
      <w:r w:rsidRPr="009441DC">
        <w:rPr>
          <w:b/>
          <w:bCs/>
          <w:noProof/>
        </w:rPr>
        <w:t>2.1.1</w:t>
      </w:r>
      <w:r w:rsidRPr="000A248D">
        <w:rPr>
          <w:rFonts w:ascii="Calibri" w:hAnsi="Calibri" w:cs="Arial"/>
          <w:noProof/>
          <w:sz w:val="22"/>
          <w:szCs w:val="22"/>
        </w:rPr>
        <w:tab/>
      </w:r>
      <w:r w:rsidRPr="009441DC">
        <w:rPr>
          <w:b/>
          <w:bCs/>
          <w:noProof/>
        </w:rPr>
        <w:t>Project Description</w:t>
      </w:r>
      <w:r>
        <w:rPr>
          <w:noProof/>
        </w:rPr>
        <w:tab/>
      </w:r>
      <w:r>
        <w:rPr>
          <w:noProof/>
        </w:rPr>
        <w:fldChar w:fldCharType="begin"/>
      </w:r>
      <w:r>
        <w:rPr>
          <w:noProof/>
        </w:rPr>
        <w:instrText xml:space="preserve"> PAGEREF _Toc317768622 \h </w:instrText>
      </w:r>
      <w:r>
        <w:rPr>
          <w:noProof/>
        </w:rPr>
      </w:r>
      <w:r>
        <w:rPr>
          <w:noProof/>
        </w:rPr>
        <w:fldChar w:fldCharType="separate"/>
      </w:r>
      <w:r>
        <w:rPr>
          <w:noProof/>
        </w:rPr>
        <w:t>5</w:t>
      </w:r>
      <w:r>
        <w:rPr>
          <w:noProof/>
        </w:rPr>
        <w:fldChar w:fldCharType="end"/>
      </w:r>
    </w:p>
    <w:p w14:paraId="61E191DE" w14:textId="77777777" w:rsidR="0031662C" w:rsidRPr="000A248D" w:rsidRDefault="0031662C">
      <w:pPr>
        <w:pStyle w:val="TOC3"/>
        <w:rPr>
          <w:rFonts w:ascii="Calibri" w:hAnsi="Calibri" w:cs="Arial"/>
          <w:noProof/>
          <w:sz w:val="22"/>
          <w:szCs w:val="22"/>
        </w:rPr>
      </w:pPr>
      <w:r w:rsidRPr="009441DC">
        <w:rPr>
          <w:b/>
          <w:bCs/>
          <w:noProof/>
        </w:rPr>
        <w:t>2.1.2</w:t>
      </w:r>
      <w:r w:rsidRPr="000A248D">
        <w:rPr>
          <w:rFonts w:ascii="Calibri" w:hAnsi="Calibri" w:cs="Arial"/>
          <w:noProof/>
          <w:sz w:val="22"/>
          <w:szCs w:val="22"/>
        </w:rPr>
        <w:tab/>
      </w:r>
      <w:r w:rsidRPr="009441DC">
        <w:rPr>
          <w:b/>
          <w:bCs/>
          <w:noProof/>
        </w:rPr>
        <w:t>Functional Specifications</w:t>
      </w:r>
      <w:r>
        <w:rPr>
          <w:noProof/>
        </w:rPr>
        <w:tab/>
      </w:r>
      <w:r>
        <w:rPr>
          <w:noProof/>
        </w:rPr>
        <w:fldChar w:fldCharType="begin"/>
      </w:r>
      <w:r>
        <w:rPr>
          <w:noProof/>
        </w:rPr>
        <w:instrText xml:space="preserve"> PAGEREF _Toc317768623 \h </w:instrText>
      </w:r>
      <w:r>
        <w:rPr>
          <w:noProof/>
        </w:rPr>
      </w:r>
      <w:r>
        <w:rPr>
          <w:noProof/>
        </w:rPr>
        <w:fldChar w:fldCharType="separate"/>
      </w:r>
      <w:r>
        <w:rPr>
          <w:noProof/>
        </w:rPr>
        <w:t>6</w:t>
      </w:r>
      <w:r>
        <w:rPr>
          <w:noProof/>
        </w:rPr>
        <w:fldChar w:fldCharType="end"/>
      </w:r>
    </w:p>
    <w:p w14:paraId="25A5D707" w14:textId="77777777" w:rsidR="0031662C" w:rsidRPr="000A248D" w:rsidRDefault="0031662C">
      <w:pPr>
        <w:pStyle w:val="TOC3"/>
        <w:rPr>
          <w:rFonts w:ascii="Calibri" w:hAnsi="Calibri" w:cs="Arial"/>
          <w:noProof/>
          <w:sz w:val="22"/>
          <w:szCs w:val="22"/>
        </w:rPr>
      </w:pPr>
      <w:r w:rsidRPr="009441DC">
        <w:rPr>
          <w:b/>
          <w:bCs/>
          <w:noProof/>
        </w:rPr>
        <w:t>2.1.3</w:t>
      </w:r>
      <w:r w:rsidRPr="000A248D">
        <w:rPr>
          <w:rFonts w:ascii="Calibri" w:hAnsi="Calibri" w:cs="Arial"/>
          <w:noProof/>
          <w:sz w:val="22"/>
          <w:szCs w:val="22"/>
        </w:rPr>
        <w:tab/>
      </w:r>
      <w:r w:rsidRPr="009441DC">
        <w:rPr>
          <w:b/>
          <w:bCs/>
          <w:noProof/>
        </w:rPr>
        <w:t>Non-Functional Specifications</w:t>
      </w:r>
      <w:r>
        <w:rPr>
          <w:noProof/>
        </w:rPr>
        <w:tab/>
      </w:r>
      <w:r>
        <w:rPr>
          <w:noProof/>
        </w:rPr>
        <w:fldChar w:fldCharType="begin"/>
      </w:r>
      <w:r>
        <w:rPr>
          <w:noProof/>
        </w:rPr>
        <w:instrText xml:space="preserve"> PAGEREF _Toc317768624 \h </w:instrText>
      </w:r>
      <w:r>
        <w:rPr>
          <w:noProof/>
        </w:rPr>
      </w:r>
      <w:r>
        <w:rPr>
          <w:noProof/>
        </w:rPr>
        <w:fldChar w:fldCharType="separate"/>
      </w:r>
      <w:r>
        <w:rPr>
          <w:noProof/>
        </w:rPr>
        <w:t>6</w:t>
      </w:r>
      <w:r>
        <w:rPr>
          <w:noProof/>
        </w:rPr>
        <w:fldChar w:fldCharType="end"/>
      </w:r>
    </w:p>
    <w:p w14:paraId="6636F82A" w14:textId="77777777" w:rsidR="0031662C" w:rsidRPr="000A248D" w:rsidRDefault="0031662C">
      <w:pPr>
        <w:pStyle w:val="TOC3"/>
        <w:rPr>
          <w:rFonts w:ascii="Calibri" w:hAnsi="Calibri" w:cs="Arial"/>
          <w:noProof/>
          <w:sz w:val="22"/>
          <w:szCs w:val="22"/>
        </w:rPr>
      </w:pPr>
      <w:r w:rsidRPr="009441DC">
        <w:rPr>
          <w:b/>
          <w:bCs/>
          <w:noProof/>
        </w:rPr>
        <w:t>2.1.4</w:t>
      </w:r>
      <w:r w:rsidRPr="000A248D">
        <w:rPr>
          <w:rFonts w:ascii="Calibri" w:hAnsi="Calibri" w:cs="Arial"/>
          <w:noProof/>
          <w:sz w:val="22"/>
          <w:szCs w:val="22"/>
        </w:rPr>
        <w:tab/>
      </w:r>
      <w:r w:rsidRPr="009441DC">
        <w:rPr>
          <w:b/>
          <w:bCs/>
          <w:noProof/>
        </w:rPr>
        <w:t>Limitations</w:t>
      </w:r>
      <w:r>
        <w:rPr>
          <w:noProof/>
        </w:rPr>
        <w:tab/>
      </w:r>
      <w:r>
        <w:rPr>
          <w:noProof/>
        </w:rPr>
        <w:fldChar w:fldCharType="begin"/>
      </w:r>
      <w:r>
        <w:rPr>
          <w:noProof/>
        </w:rPr>
        <w:instrText xml:space="preserve"> PAGEREF _Toc317768625 \h </w:instrText>
      </w:r>
      <w:r>
        <w:rPr>
          <w:noProof/>
        </w:rPr>
      </w:r>
      <w:r>
        <w:rPr>
          <w:noProof/>
        </w:rPr>
        <w:fldChar w:fldCharType="separate"/>
      </w:r>
      <w:r>
        <w:rPr>
          <w:noProof/>
        </w:rPr>
        <w:t>6</w:t>
      </w:r>
      <w:r>
        <w:rPr>
          <w:noProof/>
        </w:rPr>
        <w:fldChar w:fldCharType="end"/>
      </w:r>
    </w:p>
    <w:p w14:paraId="65DB4E2E"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2.2</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_Toc317768626 \h </w:instrText>
      </w:r>
      <w:r>
        <w:rPr>
          <w:noProof/>
        </w:rPr>
      </w:r>
      <w:r>
        <w:rPr>
          <w:noProof/>
        </w:rPr>
        <w:fldChar w:fldCharType="separate"/>
      </w:r>
      <w:r>
        <w:rPr>
          <w:noProof/>
        </w:rPr>
        <w:t>6</w:t>
      </w:r>
      <w:r>
        <w:rPr>
          <w:noProof/>
        </w:rPr>
        <w:fldChar w:fldCharType="end"/>
      </w:r>
    </w:p>
    <w:p w14:paraId="29531C45" w14:textId="77777777" w:rsidR="0031662C" w:rsidRPr="000A248D" w:rsidRDefault="0031662C">
      <w:pPr>
        <w:pStyle w:val="TOC2"/>
        <w:tabs>
          <w:tab w:val="left" w:pos="1000"/>
        </w:tabs>
        <w:rPr>
          <w:rFonts w:ascii="Calibri" w:hAnsi="Calibri" w:cs="Arial"/>
          <w:noProof/>
          <w:sz w:val="22"/>
          <w:szCs w:val="22"/>
        </w:rPr>
      </w:pPr>
      <w:r w:rsidRPr="009441DC">
        <w:rPr>
          <w:rFonts w:cs="Arial"/>
          <w:noProof/>
        </w:rPr>
        <w:t>2.3</w:t>
      </w:r>
      <w:r w:rsidRPr="000A248D">
        <w:rPr>
          <w:rFonts w:ascii="Calibri" w:hAnsi="Calibri" w:cs="Arial"/>
          <w:noProof/>
          <w:sz w:val="22"/>
          <w:szCs w:val="22"/>
        </w:rPr>
        <w:tab/>
      </w:r>
      <w:r w:rsidRPr="009441DC">
        <w:rPr>
          <w:rFonts w:cs="Arial"/>
          <w:noProof/>
        </w:rPr>
        <w:t>&lt;Project Name&gt;</w:t>
      </w:r>
      <w:r>
        <w:rPr>
          <w:noProof/>
        </w:rPr>
        <w:tab/>
      </w:r>
      <w:r>
        <w:rPr>
          <w:noProof/>
        </w:rPr>
        <w:fldChar w:fldCharType="begin"/>
      </w:r>
      <w:r>
        <w:rPr>
          <w:noProof/>
        </w:rPr>
        <w:instrText xml:space="preserve"> PAGEREF _Toc317768627 \h </w:instrText>
      </w:r>
      <w:r>
        <w:rPr>
          <w:noProof/>
        </w:rPr>
      </w:r>
      <w:r>
        <w:rPr>
          <w:noProof/>
        </w:rPr>
        <w:fldChar w:fldCharType="separate"/>
      </w:r>
      <w:r>
        <w:rPr>
          <w:noProof/>
        </w:rPr>
        <w:t>6</w:t>
      </w:r>
      <w:r>
        <w:rPr>
          <w:noProof/>
        </w:rPr>
        <w:fldChar w:fldCharType="end"/>
      </w:r>
    </w:p>
    <w:p w14:paraId="74704992" w14:textId="77777777" w:rsidR="0031662C" w:rsidRPr="000A248D" w:rsidRDefault="0031662C">
      <w:pPr>
        <w:pStyle w:val="TOC2"/>
        <w:tabs>
          <w:tab w:val="left" w:pos="1000"/>
        </w:tabs>
        <w:rPr>
          <w:rFonts w:ascii="Calibri" w:hAnsi="Calibri" w:cs="Arial"/>
          <w:noProof/>
          <w:sz w:val="22"/>
          <w:szCs w:val="22"/>
        </w:rPr>
      </w:pPr>
      <w:r>
        <w:rPr>
          <w:noProof/>
        </w:rPr>
        <w:t>2.4</w:t>
      </w:r>
      <w:r w:rsidRPr="000A248D">
        <w:rPr>
          <w:rFonts w:ascii="Calibri" w:hAnsi="Calibri" w:cs="Arial"/>
          <w:noProof/>
          <w:sz w:val="22"/>
          <w:szCs w:val="22"/>
        </w:rPr>
        <w:tab/>
      </w:r>
      <w:r>
        <w:rPr>
          <w:noProof/>
        </w:rPr>
        <w:t>Summary</w:t>
      </w:r>
      <w:r>
        <w:rPr>
          <w:noProof/>
        </w:rPr>
        <w:tab/>
      </w:r>
      <w:r>
        <w:rPr>
          <w:noProof/>
        </w:rPr>
        <w:fldChar w:fldCharType="begin"/>
      </w:r>
      <w:r>
        <w:rPr>
          <w:noProof/>
        </w:rPr>
        <w:instrText xml:space="preserve"> PAGEREF _Toc317768628 \h </w:instrText>
      </w:r>
      <w:r>
        <w:rPr>
          <w:noProof/>
        </w:rPr>
      </w:r>
      <w:r>
        <w:rPr>
          <w:noProof/>
        </w:rPr>
        <w:fldChar w:fldCharType="separate"/>
      </w:r>
      <w:r>
        <w:rPr>
          <w:noProof/>
        </w:rPr>
        <w:t>6</w:t>
      </w:r>
      <w:r>
        <w:rPr>
          <w:noProof/>
        </w:rPr>
        <w:fldChar w:fldCharType="end"/>
      </w:r>
    </w:p>
    <w:p w14:paraId="12C36352" w14:textId="77777777" w:rsidR="0031662C" w:rsidRPr="000A248D" w:rsidRDefault="0031662C">
      <w:pPr>
        <w:pStyle w:val="TOC3"/>
        <w:rPr>
          <w:rFonts w:ascii="Calibri" w:hAnsi="Calibri" w:cs="Arial"/>
          <w:noProof/>
          <w:sz w:val="22"/>
          <w:szCs w:val="22"/>
        </w:rPr>
      </w:pPr>
      <w:r w:rsidRPr="009441DC">
        <w:rPr>
          <w:b/>
          <w:bCs/>
          <w:iCs/>
          <w:noProof/>
        </w:rPr>
        <w:t>2.4.1</w:t>
      </w:r>
      <w:r w:rsidRPr="000A248D">
        <w:rPr>
          <w:rFonts w:ascii="Calibri" w:hAnsi="Calibri" w:cs="Arial"/>
          <w:noProof/>
          <w:sz w:val="22"/>
          <w:szCs w:val="22"/>
        </w:rPr>
        <w:tab/>
      </w:r>
      <w:r w:rsidRPr="009441DC">
        <w:rPr>
          <w:b/>
          <w:bCs/>
          <w:iCs/>
          <w:noProof/>
        </w:rPr>
        <w:t>Functional Specifications</w:t>
      </w:r>
      <w:r>
        <w:rPr>
          <w:noProof/>
        </w:rPr>
        <w:tab/>
      </w:r>
      <w:r>
        <w:rPr>
          <w:noProof/>
        </w:rPr>
        <w:fldChar w:fldCharType="begin"/>
      </w:r>
      <w:r>
        <w:rPr>
          <w:noProof/>
        </w:rPr>
        <w:instrText xml:space="preserve"> PAGEREF _Toc317768629 \h </w:instrText>
      </w:r>
      <w:r>
        <w:rPr>
          <w:noProof/>
        </w:rPr>
      </w:r>
      <w:r>
        <w:rPr>
          <w:noProof/>
        </w:rPr>
        <w:fldChar w:fldCharType="separate"/>
      </w:r>
      <w:r>
        <w:rPr>
          <w:noProof/>
        </w:rPr>
        <w:t>6</w:t>
      </w:r>
      <w:r>
        <w:rPr>
          <w:noProof/>
        </w:rPr>
        <w:fldChar w:fldCharType="end"/>
      </w:r>
    </w:p>
    <w:p w14:paraId="6CC60F3D" w14:textId="77777777" w:rsidR="0031662C" w:rsidRPr="000A248D" w:rsidRDefault="0031662C">
      <w:pPr>
        <w:pStyle w:val="TOC3"/>
        <w:rPr>
          <w:rFonts w:ascii="Calibri" w:hAnsi="Calibri" w:cs="Arial"/>
          <w:noProof/>
          <w:sz w:val="22"/>
          <w:szCs w:val="22"/>
        </w:rPr>
      </w:pPr>
      <w:r w:rsidRPr="009441DC">
        <w:rPr>
          <w:b/>
          <w:bCs/>
          <w:iCs/>
          <w:noProof/>
        </w:rPr>
        <w:t>2.4.2</w:t>
      </w:r>
      <w:r w:rsidRPr="000A248D">
        <w:rPr>
          <w:rFonts w:ascii="Calibri" w:hAnsi="Calibri" w:cs="Arial"/>
          <w:noProof/>
          <w:sz w:val="22"/>
          <w:szCs w:val="22"/>
        </w:rPr>
        <w:tab/>
      </w:r>
      <w:r w:rsidRPr="009441DC">
        <w:rPr>
          <w:b/>
          <w:bCs/>
          <w:iCs/>
          <w:noProof/>
        </w:rPr>
        <w:t>Non-Functional Specifications</w:t>
      </w:r>
      <w:r>
        <w:rPr>
          <w:noProof/>
        </w:rPr>
        <w:tab/>
      </w:r>
      <w:r>
        <w:rPr>
          <w:noProof/>
        </w:rPr>
        <w:fldChar w:fldCharType="begin"/>
      </w:r>
      <w:r>
        <w:rPr>
          <w:noProof/>
        </w:rPr>
        <w:instrText xml:space="preserve"> PAGEREF _Toc317768630 \h </w:instrText>
      </w:r>
      <w:r>
        <w:rPr>
          <w:noProof/>
        </w:rPr>
      </w:r>
      <w:r>
        <w:rPr>
          <w:noProof/>
        </w:rPr>
        <w:fldChar w:fldCharType="separate"/>
      </w:r>
      <w:r>
        <w:rPr>
          <w:noProof/>
        </w:rPr>
        <w:t>6</w:t>
      </w:r>
      <w:r>
        <w:rPr>
          <w:noProof/>
        </w:rPr>
        <w:fldChar w:fldCharType="end"/>
      </w:r>
    </w:p>
    <w:p w14:paraId="054377D2" w14:textId="77777777" w:rsidR="0031662C" w:rsidRPr="000A248D" w:rsidRDefault="0031662C">
      <w:pPr>
        <w:pStyle w:val="TOC3"/>
        <w:rPr>
          <w:rFonts w:ascii="Calibri" w:hAnsi="Calibri" w:cs="Arial"/>
          <w:noProof/>
          <w:sz w:val="22"/>
          <w:szCs w:val="22"/>
        </w:rPr>
      </w:pPr>
      <w:r w:rsidRPr="009441DC">
        <w:rPr>
          <w:b/>
          <w:bCs/>
          <w:iCs/>
          <w:noProof/>
        </w:rPr>
        <w:t>2.4.3</w:t>
      </w:r>
      <w:r w:rsidRPr="000A248D">
        <w:rPr>
          <w:rFonts w:ascii="Calibri" w:hAnsi="Calibri" w:cs="Arial"/>
          <w:noProof/>
          <w:sz w:val="22"/>
          <w:szCs w:val="22"/>
        </w:rPr>
        <w:tab/>
      </w:r>
      <w:r w:rsidRPr="009441DC">
        <w:rPr>
          <w:b/>
          <w:bCs/>
          <w:iCs/>
          <w:noProof/>
        </w:rPr>
        <w:t>Limitations</w:t>
      </w:r>
      <w:r>
        <w:rPr>
          <w:noProof/>
        </w:rPr>
        <w:tab/>
      </w:r>
      <w:r>
        <w:rPr>
          <w:noProof/>
        </w:rPr>
        <w:fldChar w:fldCharType="begin"/>
      </w:r>
      <w:r>
        <w:rPr>
          <w:noProof/>
        </w:rPr>
        <w:instrText xml:space="preserve"> PAGEREF _Toc317768631 \h </w:instrText>
      </w:r>
      <w:r>
        <w:rPr>
          <w:noProof/>
        </w:rPr>
      </w:r>
      <w:r>
        <w:rPr>
          <w:noProof/>
        </w:rPr>
        <w:fldChar w:fldCharType="separate"/>
      </w:r>
      <w:r>
        <w:rPr>
          <w:noProof/>
        </w:rPr>
        <w:t>7</w:t>
      </w:r>
      <w:r>
        <w:rPr>
          <w:noProof/>
        </w:rPr>
        <w:fldChar w:fldCharType="end"/>
      </w:r>
    </w:p>
    <w:p w14:paraId="0858730F" w14:textId="77777777" w:rsidR="0031662C" w:rsidRPr="000A248D" w:rsidRDefault="0031662C">
      <w:pPr>
        <w:pStyle w:val="TOC1"/>
        <w:tabs>
          <w:tab w:val="left" w:pos="432"/>
        </w:tabs>
        <w:rPr>
          <w:rFonts w:ascii="Calibri" w:hAnsi="Calibri" w:cs="Arial"/>
          <w:noProof/>
          <w:sz w:val="22"/>
          <w:szCs w:val="22"/>
        </w:rPr>
      </w:pPr>
      <w:r w:rsidRPr="009441DC">
        <w:rPr>
          <w:bCs/>
          <w:noProof/>
        </w:rPr>
        <w:t>3.</w:t>
      </w:r>
      <w:r w:rsidRPr="000A248D">
        <w:rPr>
          <w:rFonts w:ascii="Calibri" w:hAnsi="Calibri" w:cs="Arial"/>
          <w:noProof/>
          <w:sz w:val="22"/>
          <w:szCs w:val="22"/>
        </w:rPr>
        <w:tab/>
      </w:r>
      <w:r>
        <w:rPr>
          <w:noProof/>
        </w:rPr>
        <w:t>Cost Estimate</w:t>
      </w:r>
      <w:r>
        <w:rPr>
          <w:noProof/>
        </w:rPr>
        <w:tab/>
      </w:r>
      <w:r>
        <w:rPr>
          <w:noProof/>
        </w:rPr>
        <w:fldChar w:fldCharType="begin"/>
      </w:r>
      <w:r>
        <w:rPr>
          <w:noProof/>
        </w:rPr>
        <w:instrText xml:space="preserve"> PAGEREF _Toc317768632 \h </w:instrText>
      </w:r>
      <w:r>
        <w:rPr>
          <w:noProof/>
        </w:rPr>
      </w:r>
      <w:r>
        <w:rPr>
          <w:noProof/>
        </w:rPr>
        <w:fldChar w:fldCharType="separate"/>
      </w:r>
      <w:r>
        <w:rPr>
          <w:noProof/>
        </w:rPr>
        <w:t>7</w:t>
      </w:r>
      <w:r>
        <w:rPr>
          <w:noProof/>
        </w:rPr>
        <w:fldChar w:fldCharType="end"/>
      </w:r>
    </w:p>
    <w:p w14:paraId="4442A9AA" w14:textId="77777777" w:rsidR="0031662C" w:rsidRPr="000A248D" w:rsidRDefault="0031662C">
      <w:pPr>
        <w:pStyle w:val="TOC1"/>
        <w:tabs>
          <w:tab w:val="left" w:pos="432"/>
        </w:tabs>
        <w:rPr>
          <w:rFonts w:ascii="Calibri" w:hAnsi="Calibri" w:cs="Arial"/>
          <w:noProof/>
          <w:sz w:val="22"/>
          <w:szCs w:val="22"/>
        </w:rPr>
      </w:pPr>
      <w:r w:rsidRPr="009441DC">
        <w:rPr>
          <w:noProof/>
          <w:color w:val="000000"/>
        </w:rPr>
        <w:t>4.</w:t>
      </w:r>
      <w:r w:rsidRPr="000A248D">
        <w:rPr>
          <w:rFonts w:ascii="Calibri" w:hAnsi="Calibri" w:cs="Arial"/>
          <w:noProof/>
          <w:sz w:val="22"/>
          <w:szCs w:val="22"/>
        </w:rPr>
        <w:tab/>
      </w:r>
      <w:r>
        <w:rPr>
          <w:noProof/>
        </w:rPr>
        <w:t>Feasibility Study</w:t>
      </w:r>
      <w:r>
        <w:rPr>
          <w:noProof/>
        </w:rPr>
        <w:tab/>
      </w:r>
      <w:r>
        <w:rPr>
          <w:noProof/>
        </w:rPr>
        <w:fldChar w:fldCharType="begin"/>
      </w:r>
      <w:r>
        <w:rPr>
          <w:noProof/>
        </w:rPr>
        <w:instrText xml:space="preserve"> PAGEREF _Toc317768633 \h </w:instrText>
      </w:r>
      <w:r>
        <w:rPr>
          <w:noProof/>
        </w:rPr>
      </w:r>
      <w:r>
        <w:rPr>
          <w:noProof/>
        </w:rPr>
        <w:fldChar w:fldCharType="separate"/>
      </w:r>
      <w:r>
        <w:rPr>
          <w:noProof/>
        </w:rPr>
        <w:t>7</w:t>
      </w:r>
      <w:r>
        <w:rPr>
          <w:noProof/>
        </w:rPr>
        <w:fldChar w:fldCharType="end"/>
      </w:r>
    </w:p>
    <w:p w14:paraId="4C73C6D5" w14:textId="77777777" w:rsidR="0031662C" w:rsidRPr="000A248D" w:rsidRDefault="0031662C">
      <w:pPr>
        <w:pStyle w:val="TOC1"/>
        <w:tabs>
          <w:tab w:val="left" w:pos="432"/>
        </w:tabs>
        <w:rPr>
          <w:rFonts w:ascii="Calibri" w:hAnsi="Calibri" w:cs="Arial"/>
          <w:noProof/>
          <w:sz w:val="22"/>
          <w:szCs w:val="22"/>
        </w:rPr>
      </w:pPr>
      <w:r>
        <w:rPr>
          <w:noProof/>
        </w:rPr>
        <w:t>5.</w:t>
      </w:r>
      <w:r w:rsidRPr="000A248D">
        <w:rPr>
          <w:rFonts w:ascii="Calibri" w:hAnsi="Calibri" w:cs="Arial"/>
          <w:noProof/>
          <w:sz w:val="22"/>
          <w:szCs w:val="22"/>
        </w:rPr>
        <w:tab/>
      </w:r>
      <w:r>
        <w:rPr>
          <w:noProof/>
        </w:rPr>
        <w:t>Requirements Specifications</w:t>
      </w:r>
      <w:r>
        <w:rPr>
          <w:noProof/>
        </w:rPr>
        <w:tab/>
      </w:r>
      <w:r>
        <w:rPr>
          <w:noProof/>
        </w:rPr>
        <w:fldChar w:fldCharType="begin"/>
      </w:r>
      <w:r>
        <w:rPr>
          <w:noProof/>
        </w:rPr>
        <w:instrText xml:space="preserve"> PAGEREF _Toc317768634 \h </w:instrText>
      </w:r>
      <w:r>
        <w:rPr>
          <w:noProof/>
        </w:rPr>
      </w:r>
      <w:r>
        <w:rPr>
          <w:noProof/>
        </w:rPr>
        <w:fldChar w:fldCharType="separate"/>
      </w:r>
      <w:r>
        <w:rPr>
          <w:noProof/>
        </w:rPr>
        <w:t>7</w:t>
      </w:r>
      <w:r>
        <w:rPr>
          <w:noProof/>
        </w:rPr>
        <w:fldChar w:fldCharType="end"/>
      </w:r>
    </w:p>
    <w:p w14:paraId="109FBEAF" w14:textId="77777777" w:rsidR="0031662C" w:rsidRPr="000A248D" w:rsidRDefault="0031662C">
      <w:pPr>
        <w:pStyle w:val="TOC2"/>
        <w:tabs>
          <w:tab w:val="left" w:pos="1000"/>
        </w:tabs>
        <w:rPr>
          <w:rFonts w:ascii="Calibri" w:hAnsi="Calibri" w:cs="Arial"/>
          <w:noProof/>
          <w:sz w:val="22"/>
          <w:szCs w:val="22"/>
        </w:rPr>
      </w:pPr>
      <w:r>
        <w:rPr>
          <w:noProof/>
        </w:rPr>
        <w:t>5.1</w:t>
      </w:r>
      <w:r w:rsidRPr="000A248D">
        <w:rPr>
          <w:rFonts w:ascii="Calibri" w:hAnsi="Calibri" w:cs="Arial"/>
          <w:noProof/>
          <w:sz w:val="22"/>
          <w:szCs w:val="22"/>
        </w:rPr>
        <w:tab/>
      </w:r>
      <w:r>
        <w:rPr>
          <w:noProof/>
        </w:rPr>
        <w:t>User Requirements (User Stories)</w:t>
      </w:r>
      <w:r>
        <w:rPr>
          <w:noProof/>
        </w:rPr>
        <w:tab/>
      </w:r>
      <w:r>
        <w:rPr>
          <w:noProof/>
        </w:rPr>
        <w:fldChar w:fldCharType="begin"/>
      </w:r>
      <w:r>
        <w:rPr>
          <w:noProof/>
        </w:rPr>
        <w:instrText xml:space="preserve"> PAGEREF _Toc317768635 \h </w:instrText>
      </w:r>
      <w:r>
        <w:rPr>
          <w:noProof/>
        </w:rPr>
      </w:r>
      <w:r>
        <w:rPr>
          <w:noProof/>
        </w:rPr>
        <w:fldChar w:fldCharType="separate"/>
      </w:r>
      <w:r>
        <w:rPr>
          <w:noProof/>
        </w:rPr>
        <w:t>7</w:t>
      </w:r>
      <w:r>
        <w:rPr>
          <w:noProof/>
        </w:rPr>
        <w:fldChar w:fldCharType="end"/>
      </w:r>
    </w:p>
    <w:p w14:paraId="5B63093A" w14:textId="77777777" w:rsidR="0031662C" w:rsidRPr="000A248D" w:rsidRDefault="0031662C">
      <w:pPr>
        <w:pStyle w:val="TOC3"/>
        <w:rPr>
          <w:rFonts w:ascii="Calibri" w:hAnsi="Calibri" w:cs="Arial"/>
          <w:noProof/>
          <w:sz w:val="22"/>
          <w:szCs w:val="22"/>
        </w:rPr>
      </w:pPr>
      <w:r w:rsidRPr="009441DC">
        <w:rPr>
          <w:b/>
          <w:bCs/>
          <w:noProof/>
        </w:rPr>
        <w:t>5.1.1</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_Toc317768636 \h </w:instrText>
      </w:r>
      <w:r>
        <w:rPr>
          <w:noProof/>
        </w:rPr>
      </w:r>
      <w:r>
        <w:rPr>
          <w:noProof/>
        </w:rPr>
        <w:fldChar w:fldCharType="separate"/>
      </w:r>
      <w:r>
        <w:rPr>
          <w:noProof/>
        </w:rPr>
        <w:t>8</w:t>
      </w:r>
      <w:r>
        <w:rPr>
          <w:noProof/>
        </w:rPr>
        <w:fldChar w:fldCharType="end"/>
      </w:r>
    </w:p>
    <w:p w14:paraId="0165E51E" w14:textId="77777777" w:rsidR="0031662C" w:rsidRPr="000A248D" w:rsidRDefault="0031662C">
      <w:pPr>
        <w:pStyle w:val="TOC3"/>
        <w:rPr>
          <w:rFonts w:ascii="Calibri" w:hAnsi="Calibri" w:cs="Arial"/>
          <w:noProof/>
          <w:sz w:val="22"/>
          <w:szCs w:val="22"/>
        </w:rPr>
      </w:pPr>
      <w:r w:rsidRPr="009441DC">
        <w:rPr>
          <w:b/>
          <w:bCs/>
          <w:noProof/>
        </w:rPr>
        <w:t>5.1.2</w:t>
      </w:r>
      <w:r w:rsidRPr="000A248D">
        <w:rPr>
          <w:rFonts w:ascii="Calibri" w:hAnsi="Calibri" w:cs="Arial"/>
          <w:noProof/>
          <w:sz w:val="22"/>
          <w:szCs w:val="22"/>
        </w:rPr>
        <w:tab/>
      </w:r>
      <w:r>
        <w:rPr>
          <w:noProof/>
        </w:rPr>
        <w:t>&lt;Requirement Description and priority&gt;</w:t>
      </w:r>
      <w:r>
        <w:rPr>
          <w:noProof/>
        </w:rPr>
        <w:tab/>
      </w:r>
      <w:r>
        <w:rPr>
          <w:noProof/>
        </w:rPr>
        <w:fldChar w:fldCharType="begin"/>
      </w:r>
      <w:r>
        <w:rPr>
          <w:noProof/>
        </w:rPr>
        <w:instrText xml:space="preserve"> PAGEREF _Toc317768637 \h </w:instrText>
      </w:r>
      <w:r>
        <w:rPr>
          <w:noProof/>
        </w:rPr>
      </w:r>
      <w:r>
        <w:rPr>
          <w:noProof/>
        </w:rPr>
        <w:fldChar w:fldCharType="separate"/>
      </w:r>
      <w:r>
        <w:rPr>
          <w:noProof/>
        </w:rPr>
        <w:t>8</w:t>
      </w:r>
      <w:r>
        <w:rPr>
          <w:noProof/>
        </w:rPr>
        <w:fldChar w:fldCharType="end"/>
      </w:r>
    </w:p>
    <w:p w14:paraId="3D136AB8" w14:textId="77777777" w:rsidR="0031662C" w:rsidRPr="000A248D" w:rsidRDefault="0031662C">
      <w:pPr>
        <w:pStyle w:val="TOC2"/>
        <w:tabs>
          <w:tab w:val="left" w:pos="1000"/>
        </w:tabs>
        <w:rPr>
          <w:rFonts w:ascii="Calibri" w:hAnsi="Calibri" w:cs="Arial"/>
          <w:noProof/>
          <w:sz w:val="22"/>
          <w:szCs w:val="22"/>
        </w:rPr>
      </w:pPr>
      <w:r>
        <w:rPr>
          <w:noProof/>
        </w:rPr>
        <w:t>5.2</w:t>
      </w:r>
      <w:r w:rsidRPr="000A248D">
        <w:rPr>
          <w:rFonts w:ascii="Calibri" w:hAnsi="Calibri" w:cs="Arial"/>
          <w:noProof/>
          <w:sz w:val="22"/>
          <w:szCs w:val="22"/>
        </w:rPr>
        <w:tab/>
      </w:r>
      <w:r>
        <w:rPr>
          <w:noProof/>
        </w:rPr>
        <w:t>System Requirements (Use Cases)</w:t>
      </w:r>
      <w:r>
        <w:rPr>
          <w:noProof/>
        </w:rPr>
        <w:tab/>
      </w:r>
      <w:r>
        <w:rPr>
          <w:noProof/>
        </w:rPr>
        <w:fldChar w:fldCharType="begin"/>
      </w:r>
      <w:r>
        <w:rPr>
          <w:noProof/>
        </w:rPr>
        <w:instrText xml:space="preserve"> PAGEREF _Toc317768638 \h </w:instrText>
      </w:r>
      <w:r>
        <w:rPr>
          <w:noProof/>
        </w:rPr>
      </w:r>
      <w:r>
        <w:rPr>
          <w:noProof/>
        </w:rPr>
        <w:fldChar w:fldCharType="separate"/>
      </w:r>
      <w:r>
        <w:rPr>
          <w:noProof/>
        </w:rPr>
        <w:t>8</w:t>
      </w:r>
      <w:r>
        <w:rPr>
          <w:noProof/>
        </w:rPr>
        <w:fldChar w:fldCharType="end"/>
      </w:r>
    </w:p>
    <w:p w14:paraId="2CF1DEE0" w14:textId="77777777" w:rsidR="0031662C" w:rsidRPr="000A248D" w:rsidRDefault="0031662C">
      <w:pPr>
        <w:pStyle w:val="TOC3"/>
        <w:rPr>
          <w:rFonts w:ascii="Calibri" w:hAnsi="Calibri" w:cs="Arial"/>
          <w:noProof/>
          <w:sz w:val="22"/>
          <w:szCs w:val="22"/>
        </w:rPr>
      </w:pPr>
      <w:r w:rsidRPr="009441DC">
        <w:rPr>
          <w:b/>
          <w:bCs/>
          <w:noProof/>
        </w:rPr>
        <w:t>5.2.1</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_Toc317768639 \h </w:instrText>
      </w:r>
      <w:r>
        <w:rPr>
          <w:noProof/>
        </w:rPr>
      </w:r>
      <w:r>
        <w:rPr>
          <w:noProof/>
        </w:rPr>
        <w:fldChar w:fldCharType="separate"/>
      </w:r>
      <w:r>
        <w:rPr>
          <w:noProof/>
        </w:rPr>
        <w:t>8</w:t>
      </w:r>
      <w:r>
        <w:rPr>
          <w:noProof/>
        </w:rPr>
        <w:fldChar w:fldCharType="end"/>
      </w:r>
    </w:p>
    <w:p w14:paraId="560007FF" w14:textId="77777777" w:rsidR="0031662C" w:rsidRPr="000A248D" w:rsidRDefault="0031662C">
      <w:pPr>
        <w:pStyle w:val="TOC3"/>
        <w:rPr>
          <w:rFonts w:ascii="Calibri" w:hAnsi="Calibri" w:cs="Arial"/>
          <w:noProof/>
          <w:sz w:val="22"/>
          <w:szCs w:val="22"/>
        </w:rPr>
      </w:pPr>
      <w:r w:rsidRPr="009441DC">
        <w:rPr>
          <w:b/>
          <w:bCs/>
          <w:noProof/>
        </w:rPr>
        <w:t>5.2.2</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_Toc317768640 \h </w:instrText>
      </w:r>
      <w:r>
        <w:rPr>
          <w:noProof/>
        </w:rPr>
      </w:r>
      <w:r>
        <w:rPr>
          <w:noProof/>
        </w:rPr>
        <w:fldChar w:fldCharType="separate"/>
      </w:r>
      <w:r>
        <w:rPr>
          <w:noProof/>
        </w:rPr>
        <w:t>8</w:t>
      </w:r>
      <w:r>
        <w:rPr>
          <w:noProof/>
        </w:rPr>
        <w:fldChar w:fldCharType="end"/>
      </w:r>
    </w:p>
    <w:p w14:paraId="5A3FAC8F" w14:textId="77777777" w:rsidR="0031662C" w:rsidRPr="000A248D" w:rsidRDefault="0031662C">
      <w:pPr>
        <w:pStyle w:val="TOC3"/>
        <w:rPr>
          <w:rFonts w:ascii="Calibri" w:hAnsi="Calibri" w:cs="Arial"/>
          <w:noProof/>
          <w:sz w:val="22"/>
          <w:szCs w:val="22"/>
        </w:rPr>
      </w:pPr>
      <w:r w:rsidRPr="009441DC">
        <w:rPr>
          <w:b/>
          <w:bCs/>
          <w:noProof/>
        </w:rPr>
        <w:t>5.2.3</w:t>
      </w:r>
      <w:r w:rsidRPr="000A248D">
        <w:rPr>
          <w:rFonts w:ascii="Calibri" w:hAnsi="Calibri" w:cs="Arial"/>
          <w:noProof/>
          <w:sz w:val="22"/>
          <w:szCs w:val="22"/>
        </w:rPr>
        <w:tab/>
      </w:r>
      <w:r>
        <w:rPr>
          <w:noProof/>
        </w:rPr>
        <w:t>&lt;Use Case Description&gt;</w:t>
      </w:r>
      <w:r>
        <w:rPr>
          <w:noProof/>
        </w:rPr>
        <w:tab/>
      </w:r>
      <w:r>
        <w:rPr>
          <w:noProof/>
        </w:rPr>
        <w:fldChar w:fldCharType="begin"/>
      </w:r>
      <w:r>
        <w:rPr>
          <w:noProof/>
        </w:rPr>
        <w:instrText xml:space="preserve"> PAGEREF _Toc317768641 \h </w:instrText>
      </w:r>
      <w:r>
        <w:rPr>
          <w:noProof/>
        </w:rPr>
      </w:r>
      <w:r>
        <w:rPr>
          <w:noProof/>
        </w:rPr>
        <w:fldChar w:fldCharType="separate"/>
      </w:r>
      <w:r>
        <w:rPr>
          <w:noProof/>
        </w:rPr>
        <w:t>8</w:t>
      </w:r>
      <w:r>
        <w:rPr>
          <w:noProof/>
        </w:rPr>
        <w:fldChar w:fldCharType="end"/>
      </w:r>
    </w:p>
    <w:p w14:paraId="57CBCB81" w14:textId="77777777" w:rsidR="0031662C" w:rsidRPr="000A248D" w:rsidRDefault="0031662C">
      <w:pPr>
        <w:pStyle w:val="TOC2"/>
        <w:tabs>
          <w:tab w:val="left" w:pos="1000"/>
        </w:tabs>
        <w:rPr>
          <w:rFonts w:ascii="Calibri" w:hAnsi="Calibri" w:cs="Arial"/>
          <w:noProof/>
          <w:sz w:val="22"/>
          <w:szCs w:val="22"/>
        </w:rPr>
      </w:pPr>
      <w:r>
        <w:rPr>
          <w:noProof/>
        </w:rPr>
        <w:t>5.3</w:t>
      </w:r>
      <w:r w:rsidRPr="000A248D">
        <w:rPr>
          <w:rFonts w:ascii="Calibri" w:hAnsi="Calibri" w:cs="Arial"/>
          <w:noProof/>
          <w:sz w:val="22"/>
          <w:szCs w:val="22"/>
        </w:rPr>
        <w:tab/>
      </w:r>
      <w:r>
        <w:rPr>
          <w:noProof/>
        </w:rPr>
        <w:t>Non-functional Requirements</w:t>
      </w:r>
      <w:r>
        <w:rPr>
          <w:noProof/>
        </w:rPr>
        <w:tab/>
      </w:r>
      <w:r>
        <w:rPr>
          <w:noProof/>
        </w:rPr>
        <w:fldChar w:fldCharType="begin"/>
      </w:r>
      <w:r>
        <w:rPr>
          <w:noProof/>
        </w:rPr>
        <w:instrText xml:space="preserve"> PAGEREF _Toc317768642 \h </w:instrText>
      </w:r>
      <w:r>
        <w:rPr>
          <w:noProof/>
        </w:rPr>
      </w:r>
      <w:r>
        <w:rPr>
          <w:noProof/>
        </w:rPr>
        <w:fldChar w:fldCharType="separate"/>
      </w:r>
      <w:r>
        <w:rPr>
          <w:noProof/>
        </w:rPr>
        <w:t>8</w:t>
      </w:r>
      <w:r>
        <w:rPr>
          <w:noProof/>
        </w:rPr>
        <w:fldChar w:fldCharType="end"/>
      </w:r>
    </w:p>
    <w:p w14:paraId="404B00BC" w14:textId="77777777" w:rsidR="0031662C" w:rsidRPr="000A248D" w:rsidRDefault="0031662C">
      <w:pPr>
        <w:pStyle w:val="TOC3"/>
        <w:rPr>
          <w:rFonts w:ascii="Calibri" w:hAnsi="Calibri" w:cs="Arial"/>
          <w:noProof/>
          <w:sz w:val="22"/>
          <w:szCs w:val="22"/>
        </w:rPr>
      </w:pPr>
      <w:r w:rsidRPr="009441DC">
        <w:rPr>
          <w:b/>
          <w:bCs/>
          <w:noProof/>
        </w:rPr>
        <w:t>5.3.1</w:t>
      </w:r>
      <w:r w:rsidRPr="000A248D">
        <w:rPr>
          <w:rFonts w:ascii="Calibri" w:hAnsi="Calibri" w:cs="Arial"/>
          <w:noProof/>
          <w:sz w:val="22"/>
          <w:szCs w:val="22"/>
        </w:rPr>
        <w:tab/>
      </w:r>
      <w:r>
        <w:rPr>
          <w:noProof/>
        </w:rPr>
        <w:t>&lt;Requirement Description and the user stories ID that this requirement is addressing&gt;</w:t>
      </w:r>
      <w:r>
        <w:rPr>
          <w:noProof/>
        </w:rPr>
        <w:tab/>
      </w:r>
      <w:r>
        <w:rPr>
          <w:noProof/>
        </w:rPr>
        <w:fldChar w:fldCharType="begin"/>
      </w:r>
      <w:r>
        <w:rPr>
          <w:noProof/>
        </w:rPr>
        <w:instrText xml:space="preserve"> PAGEREF _Toc317768643 \h </w:instrText>
      </w:r>
      <w:r>
        <w:rPr>
          <w:noProof/>
        </w:rPr>
      </w:r>
      <w:r>
        <w:rPr>
          <w:noProof/>
        </w:rPr>
        <w:fldChar w:fldCharType="separate"/>
      </w:r>
      <w:r>
        <w:rPr>
          <w:noProof/>
        </w:rPr>
        <w:t>9</w:t>
      </w:r>
      <w:r>
        <w:rPr>
          <w:noProof/>
        </w:rPr>
        <w:fldChar w:fldCharType="end"/>
      </w:r>
    </w:p>
    <w:p w14:paraId="18680337" w14:textId="77777777" w:rsidR="0031662C" w:rsidRPr="000A248D" w:rsidRDefault="0031662C">
      <w:pPr>
        <w:pStyle w:val="TOC3"/>
        <w:rPr>
          <w:rFonts w:ascii="Calibri" w:hAnsi="Calibri" w:cs="Arial"/>
          <w:noProof/>
          <w:sz w:val="22"/>
          <w:szCs w:val="22"/>
        </w:rPr>
      </w:pPr>
      <w:r w:rsidRPr="009441DC">
        <w:rPr>
          <w:b/>
          <w:bCs/>
          <w:noProof/>
        </w:rPr>
        <w:t>5.3.2</w:t>
      </w:r>
      <w:r w:rsidRPr="000A248D">
        <w:rPr>
          <w:rFonts w:ascii="Calibri" w:hAnsi="Calibri" w:cs="Arial"/>
          <w:noProof/>
          <w:sz w:val="22"/>
          <w:szCs w:val="22"/>
        </w:rPr>
        <w:tab/>
      </w:r>
      <w:r>
        <w:rPr>
          <w:noProof/>
        </w:rPr>
        <w:t>&lt;Requirement Description&gt;</w:t>
      </w:r>
      <w:r>
        <w:rPr>
          <w:noProof/>
        </w:rPr>
        <w:tab/>
      </w:r>
      <w:r>
        <w:rPr>
          <w:noProof/>
        </w:rPr>
        <w:fldChar w:fldCharType="begin"/>
      </w:r>
      <w:r>
        <w:rPr>
          <w:noProof/>
        </w:rPr>
        <w:instrText xml:space="preserve"> PAGEREF _Toc317768644 \h </w:instrText>
      </w:r>
      <w:r>
        <w:rPr>
          <w:noProof/>
        </w:rPr>
      </w:r>
      <w:r>
        <w:rPr>
          <w:noProof/>
        </w:rPr>
        <w:fldChar w:fldCharType="separate"/>
      </w:r>
      <w:r>
        <w:rPr>
          <w:noProof/>
        </w:rPr>
        <w:t>9</w:t>
      </w:r>
      <w:r>
        <w:rPr>
          <w:noProof/>
        </w:rPr>
        <w:fldChar w:fldCharType="end"/>
      </w:r>
    </w:p>
    <w:p w14:paraId="6950236E" w14:textId="77777777" w:rsidR="0031662C" w:rsidRPr="000A248D" w:rsidRDefault="0031662C">
      <w:pPr>
        <w:pStyle w:val="TOC1"/>
        <w:tabs>
          <w:tab w:val="left" w:pos="432"/>
        </w:tabs>
        <w:rPr>
          <w:rFonts w:ascii="Calibri" w:hAnsi="Calibri" w:cs="Arial"/>
          <w:noProof/>
          <w:sz w:val="22"/>
          <w:szCs w:val="22"/>
        </w:rPr>
      </w:pPr>
      <w:r>
        <w:rPr>
          <w:noProof/>
        </w:rPr>
        <w:t>6.</w:t>
      </w:r>
      <w:r w:rsidRPr="000A248D">
        <w:rPr>
          <w:rFonts w:ascii="Calibri" w:hAnsi="Calibri" w:cs="Arial"/>
          <w:noProof/>
          <w:sz w:val="22"/>
          <w:szCs w:val="22"/>
        </w:rPr>
        <w:tab/>
      </w:r>
      <w:r>
        <w:rPr>
          <w:noProof/>
        </w:rPr>
        <w:t>High level plan</w:t>
      </w:r>
      <w:r>
        <w:rPr>
          <w:noProof/>
        </w:rPr>
        <w:tab/>
      </w:r>
      <w:r>
        <w:rPr>
          <w:noProof/>
        </w:rPr>
        <w:fldChar w:fldCharType="begin"/>
      </w:r>
      <w:r>
        <w:rPr>
          <w:noProof/>
        </w:rPr>
        <w:instrText xml:space="preserve"> PAGEREF _Toc317768645 \h </w:instrText>
      </w:r>
      <w:r>
        <w:rPr>
          <w:noProof/>
        </w:rPr>
      </w:r>
      <w:r>
        <w:rPr>
          <w:noProof/>
        </w:rPr>
        <w:fldChar w:fldCharType="separate"/>
      </w:r>
      <w:r>
        <w:rPr>
          <w:noProof/>
        </w:rPr>
        <w:t>9</w:t>
      </w:r>
      <w:r>
        <w:rPr>
          <w:noProof/>
        </w:rPr>
        <w:fldChar w:fldCharType="end"/>
      </w:r>
    </w:p>
    <w:p w14:paraId="426C139E" w14:textId="77777777" w:rsidR="0031662C" w:rsidRPr="000A248D" w:rsidRDefault="0031662C">
      <w:pPr>
        <w:pStyle w:val="TOC1"/>
        <w:tabs>
          <w:tab w:val="left" w:pos="432"/>
        </w:tabs>
        <w:rPr>
          <w:rFonts w:ascii="Calibri" w:hAnsi="Calibri" w:cs="Arial"/>
          <w:noProof/>
          <w:sz w:val="22"/>
          <w:szCs w:val="22"/>
        </w:rPr>
      </w:pPr>
      <w:r>
        <w:rPr>
          <w:noProof/>
        </w:rPr>
        <w:t>7.</w:t>
      </w:r>
      <w:r w:rsidRPr="000A248D">
        <w:rPr>
          <w:rFonts w:ascii="Calibri" w:hAnsi="Calibri" w:cs="Arial"/>
          <w:noProof/>
          <w:sz w:val="22"/>
          <w:szCs w:val="22"/>
        </w:rPr>
        <w:tab/>
      </w:r>
      <w:r>
        <w:rPr>
          <w:noProof/>
        </w:rPr>
        <w:t>Supporting Information</w:t>
      </w:r>
      <w:r>
        <w:rPr>
          <w:noProof/>
        </w:rPr>
        <w:tab/>
      </w:r>
      <w:r>
        <w:rPr>
          <w:noProof/>
        </w:rPr>
        <w:fldChar w:fldCharType="begin"/>
      </w:r>
      <w:r>
        <w:rPr>
          <w:noProof/>
        </w:rPr>
        <w:instrText xml:space="preserve"> PAGEREF _Toc317768646 \h </w:instrText>
      </w:r>
      <w:r>
        <w:rPr>
          <w:noProof/>
        </w:rPr>
      </w:r>
      <w:r>
        <w:rPr>
          <w:noProof/>
        </w:rPr>
        <w:fldChar w:fldCharType="separate"/>
      </w:r>
      <w:r>
        <w:rPr>
          <w:noProof/>
        </w:rPr>
        <w:t>9</w:t>
      </w:r>
      <w:r>
        <w:rPr>
          <w:noProof/>
        </w:rPr>
        <w:fldChar w:fldCharType="end"/>
      </w:r>
    </w:p>
    <w:p w14:paraId="47397A60" w14:textId="77777777" w:rsidR="00023315" w:rsidRDefault="00023315">
      <w:pPr>
        <w:pStyle w:val="Title"/>
      </w:pPr>
      <w:r w:rsidRPr="000F5AB9">
        <w:rPr>
          <w:b w:val="0"/>
          <w:sz w:val="24"/>
          <w:szCs w:val="24"/>
        </w:rPr>
        <w:fldChar w:fldCharType="end"/>
      </w:r>
      <w:r>
        <w:br w:type="page"/>
      </w:r>
      <w:fldSimple w:instr=" TITLE  \* MERGEFORMAT ">
        <w:r w:rsidR="00767333">
          <w:t>Software Requirements Specification</w:t>
        </w:r>
      </w:fldSimple>
      <w:r>
        <w:t xml:space="preserve"> </w:t>
      </w:r>
    </w:p>
    <w:p w14:paraId="031896E3" w14:textId="77777777" w:rsidR="00023315" w:rsidRPr="00767333" w:rsidRDefault="00023315">
      <w:pPr>
        <w:pStyle w:val="Heading1"/>
        <w:rPr>
          <w:sz w:val="28"/>
          <w:szCs w:val="28"/>
        </w:rPr>
      </w:pPr>
      <w:bookmarkStart w:id="5" w:name="_Toc317768614"/>
      <w:r w:rsidRPr="00767333">
        <w:rPr>
          <w:sz w:val="28"/>
          <w:szCs w:val="28"/>
        </w:rPr>
        <w:t>Introduction</w:t>
      </w:r>
      <w:bookmarkEnd w:id="5"/>
    </w:p>
    <w:p w14:paraId="6161260E" w14:textId="77777777" w:rsidR="00AE0BB9" w:rsidRDefault="00AE0BB9" w:rsidP="00AE0BB9">
      <w:pPr>
        <w:pStyle w:val="BodyText"/>
        <w:spacing w:line="240" w:lineRule="auto"/>
        <w:rPr>
          <w:sz w:val="24"/>
        </w:rPr>
      </w:pPr>
      <w:r>
        <w:rPr>
          <w:sz w:val="24"/>
        </w:rPr>
        <w:t>The purpose of this document is to present a detailed description of the programming camps website.</w:t>
      </w:r>
      <w:r w:rsidRPr="00AE0BB9">
        <w:rPr>
          <w:sz w:val="24"/>
        </w:rPr>
        <w:t xml:space="preserve"> </w:t>
      </w:r>
      <w:r>
        <w:rPr>
          <w:sz w:val="24"/>
        </w:rPr>
        <w:t>It will explain the purpose and features of the system, the interfaces of  the system, what the system will do, the constraints under which it must operate.</w:t>
      </w:r>
    </w:p>
    <w:p w14:paraId="66FDCBA4" w14:textId="77777777" w:rsidR="005974B9" w:rsidRPr="00AE0BB9" w:rsidRDefault="005974B9" w:rsidP="00AE0BB9">
      <w:pPr>
        <w:pStyle w:val="BodyText"/>
        <w:spacing w:line="240" w:lineRule="auto"/>
        <w:rPr>
          <w:sz w:val="24"/>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certain course/event and pay the fees.</w:t>
      </w:r>
    </w:p>
    <w:p w14:paraId="317A3A48" w14:textId="77777777" w:rsidR="00023315" w:rsidRPr="00767333" w:rsidRDefault="00023315">
      <w:pPr>
        <w:pStyle w:val="Heading2"/>
        <w:rPr>
          <w:sz w:val="24"/>
          <w:szCs w:val="24"/>
        </w:rPr>
      </w:pPr>
      <w:bookmarkStart w:id="6" w:name="_Toc317768615"/>
      <w:r w:rsidRPr="00767333">
        <w:rPr>
          <w:sz w:val="24"/>
          <w:szCs w:val="24"/>
        </w:rPr>
        <w:t>Purpose</w:t>
      </w:r>
      <w:bookmarkEnd w:id="6"/>
    </w:p>
    <w:p w14:paraId="391A9E9E" w14:textId="77777777" w:rsidR="005026B1" w:rsidRDefault="005026B1" w:rsidP="005026B1">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t>
      </w:r>
      <w:r w:rsidR="000C29C5">
        <w:rPr>
          <w:rFonts w:ascii="ArialMT" w:cs="ArialMT"/>
          <w:sz w:val="22"/>
          <w:szCs w:val="22"/>
        </w:rPr>
        <w:t>is a</w:t>
      </w:r>
      <w:r>
        <w:rPr>
          <w:rFonts w:ascii="ArialMT" w:cs="ArialMT"/>
          <w:sz w:val="22"/>
          <w:szCs w:val="22"/>
        </w:rPr>
        <w:t xml:space="preserve"> programming camps online reservation website for a company called </w:t>
      </w:r>
      <w:proofErr w:type="spellStart"/>
      <w:r>
        <w:rPr>
          <w:rFonts w:ascii="ArialMT" w:cs="ArialMT"/>
          <w:sz w:val="22"/>
          <w:szCs w:val="22"/>
        </w:rPr>
        <w:t>MeNoon</w:t>
      </w:r>
      <w:proofErr w:type="spellEnd"/>
      <w:r>
        <w:rPr>
          <w:rFonts w:ascii="ArialMT" w:cs="ArialMT"/>
          <w:sz w:val="22"/>
          <w:szCs w:val="22"/>
        </w:rPr>
        <w:t xml:space="preserve"> LLC. </w:t>
      </w:r>
      <w:proofErr w:type="spellStart"/>
      <w:r>
        <w:rPr>
          <w:rFonts w:ascii="ArialMT" w:cs="ArialMT"/>
          <w:sz w:val="22"/>
          <w:szCs w:val="22"/>
        </w:rPr>
        <w:t>MeNooN</w:t>
      </w:r>
      <w:proofErr w:type="spellEnd"/>
      <w:r>
        <w:rPr>
          <w:rFonts w:ascii="ArialMT" w:cs="ArialMT"/>
          <w:sz w:val="22"/>
          <w:szCs w:val="22"/>
        </w:rPr>
        <w:t xml:space="preserve"> LLC specializes in software development and advanced computer science training courses. </w:t>
      </w:r>
      <w:r w:rsidR="000C29C5">
        <w:rPr>
          <w:rFonts w:ascii="ArialMT" w:cs="ArialMT"/>
          <w:sz w:val="22"/>
          <w:szCs w:val="22"/>
        </w:rPr>
        <w:t>The company</w:t>
      </w:r>
      <w:r>
        <w:rPr>
          <w:rFonts w:ascii="ArialMT" w:cs="ArialMT"/>
          <w:sz w:val="22"/>
          <w:szCs w:val="22"/>
        </w:rPr>
        <w:t xml:space="preserve"> encourage</w:t>
      </w:r>
      <w:r w:rsidR="000C29C5">
        <w:rPr>
          <w:rFonts w:ascii="ArialMT" w:cs="ArialMT"/>
          <w:sz w:val="22"/>
          <w:szCs w:val="22"/>
        </w:rPr>
        <w:t>s</w:t>
      </w:r>
      <w:r>
        <w:rPr>
          <w:rFonts w:ascii="ArialMT" w:cs="ArialMT"/>
          <w:sz w:val="22"/>
          <w:szCs w:val="22"/>
        </w:rPr>
        <w:t xml:space="preserve"> young people to take competitive programming courses to boost </w:t>
      </w:r>
      <w:r w:rsidR="000C29C5">
        <w:rPr>
          <w:rFonts w:ascii="ArialMT" w:cs="ArialMT"/>
          <w:sz w:val="22"/>
          <w:szCs w:val="22"/>
        </w:rPr>
        <w:t xml:space="preserve">their </w:t>
      </w:r>
      <w:r>
        <w:rPr>
          <w:rFonts w:ascii="ArialMT" w:cs="ArialMT"/>
          <w:sz w:val="22"/>
          <w:szCs w:val="22"/>
        </w:rPr>
        <w:t>creativity and strengthen their candidacy for employment abroad.</w:t>
      </w:r>
    </w:p>
    <w:p w14:paraId="4D43F1A8" w14:textId="77777777" w:rsidR="005D7D18" w:rsidRDefault="005D7D18" w:rsidP="005026B1">
      <w:pPr>
        <w:widowControl/>
        <w:autoSpaceDE w:val="0"/>
        <w:autoSpaceDN w:val="0"/>
        <w:adjustRightInd w:val="0"/>
        <w:spacing w:line="240" w:lineRule="auto"/>
        <w:ind w:left="720"/>
        <w:rPr>
          <w:rFonts w:ascii="ArialMT" w:cs="ArialMT"/>
          <w:sz w:val="22"/>
          <w:szCs w:val="22"/>
        </w:rPr>
      </w:pPr>
    </w:p>
    <w:p w14:paraId="429AA734" w14:textId="77777777" w:rsidR="005026B1" w:rsidRDefault="005026B1"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will allow the users to apply for </w:t>
      </w:r>
      <w:r w:rsidR="000C29C5">
        <w:rPr>
          <w:rFonts w:ascii="ArialMT" w:cs="ArialMT"/>
          <w:sz w:val="22"/>
          <w:szCs w:val="22"/>
        </w:rPr>
        <w:t xml:space="preserve">a </w:t>
      </w:r>
      <w:r>
        <w:rPr>
          <w:rFonts w:ascii="ArialMT" w:cs="ArialMT"/>
          <w:sz w:val="22"/>
          <w:szCs w:val="22"/>
        </w:rPr>
        <w:t xml:space="preserve">certain course/event. </w:t>
      </w:r>
      <w:r w:rsidR="000C29C5">
        <w:rPr>
          <w:rFonts w:ascii="ArialMT" w:cs="ArialMT"/>
          <w:sz w:val="22"/>
          <w:szCs w:val="22"/>
        </w:rPr>
        <w:t>It</w:t>
      </w:r>
      <w:r>
        <w:rPr>
          <w:rFonts w:ascii="ArialMT" w:cs="ArialMT"/>
          <w:sz w:val="22"/>
          <w:szCs w:val="22"/>
        </w:rPr>
        <w:t xml:space="preserve"> should not allow the user to apply if he/she </w:t>
      </w:r>
      <w:r w:rsidR="000C29C5">
        <w:rPr>
          <w:rFonts w:ascii="ArialMT" w:cs="ArialMT"/>
          <w:sz w:val="22"/>
          <w:szCs w:val="22"/>
        </w:rPr>
        <w:t xml:space="preserve">does </w:t>
      </w:r>
      <w:r w:rsidR="005D7D18">
        <w:rPr>
          <w:rFonts w:ascii="ArialMT" w:cs="ArialMT"/>
          <w:sz w:val="22"/>
          <w:szCs w:val="22"/>
        </w:rPr>
        <w:t xml:space="preserve">not </w:t>
      </w:r>
      <w:r w:rsidR="000C29C5">
        <w:rPr>
          <w:rFonts w:ascii="ArialMT" w:cs="ArialMT"/>
          <w:sz w:val="22"/>
          <w:szCs w:val="22"/>
        </w:rPr>
        <w:t xml:space="preserve">have </w:t>
      </w:r>
      <w:r w:rsidR="005D7D18">
        <w:rPr>
          <w:rFonts w:ascii="ArialMT" w:cs="ArialMT"/>
          <w:sz w:val="22"/>
          <w:szCs w:val="22"/>
        </w:rPr>
        <w:t>an approved account. If t</w:t>
      </w:r>
      <w:r w:rsidR="000C29C5">
        <w:rPr>
          <w:rFonts w:ascii="ArialMT" w:cs="ArialMT"/>
          <w:sz w:val="22"/>
          <w:szCs w:val="22"/>
        </w:rPr>
        <w:t>he user has an approved account, he will pass through an IQ test. In case he gets an acceptable score, he</w:t>
      </w:r>
      <w:r w:rsidR="005D7D18">
        <w:rPr>
          <w:rFonts w:ascii="ArialMT" w:cs="ArialMT"/>
          <w:sz w:val="22"/>
          <w:szCs w:val="22"/>
        </w:rPr>
        <w:t xml:space="preserve"> </w:t>
      </w:r>
      <w:r w:rsidR="000C29C5">
        <w:rPr>
          <w:rFonts w:ascii="ArialMT" w:cs="ArialMT"/>
          <w:sz w:val="22"/>
          <w:szCs w:val="22"/>
        </w:rPr>
        <w:t>will be able to pay the fees and enroll in the</w:t>
      </w:r>
      <w:r w:rsidR="005D7D18">
        <w:rPr>
          <w:rFonts w:ascii="ArialMT" w:cs="ArialMT"/>
          <w:sz w:val="22"/>
          <w:szCs w:val="22"/>
        </w:rPr>
        <w:t xml:space="preserve"> event</w:t>
      </w:r>
      <w:r w:rsidR="000C29C5">
        <w:rPr>
          <w:rFonts w:ascii="ArialMT" w:cs="ArialMT"/>
          <w:sz w:val="22"/>
          <w:szCs w:val="22"/>
        </w:rPr>
        <w:t xml:space="preserve"> he has chosen</w:t>
      </w:r>
      <w:r w:rsidR="005D7D18">
        <w:rPr>
          <w:rFonts w:ascii="ArialMT" w:cs="ArialMT"/>
          <w:sz w:val="22"/>
          <w:szCs w:val="22"/>
        </w:rPr>
        <w:t>.</w:t>
      </w:r>
    </w:p>
    <w:p w14:paraId="420D4251"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11B601C2" w14:textId="77777777" w:rsidR="005D7D18" w:rsidRDefault="000C29C5"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There are three types of </w:t>
      </w:r>
      <w:r w:rsidR="005D7D18">
        <w:rPr>
          <w:rFonts w:ascii="ArialMT" w:cs="ArialMT"/>
          <w:sz w:val="22"/>
          <w:szCs w:val="22"/>
        </w:rPr>
        <w:t>users</w:t>
      </w:r>
      <w:r>
        <w:rPr>
          <w:rFonts w:ascii="ArialMT" w:cs="ArialMT"/>
          <w:sz w:val="22"/>
          <w:szCs w:val="22"/>
        </w:rPr>
        <w:t xml:space="preserve"> to</w:t>
      </w:r>
      <w:r w:rsidR="005D7D18">
        <w:rPr>
          <w:rFonts w:ascii="ArialMT" w:cs="ArialMT"/>
          <w:sz w:val="22"/>
          <w:szCs w:val="22"/>
        </w:rPr>
        <w:t xml:space="preserve"> our system.</w:t>
      </w:r>
    </w:p>
    <w:p w14:paraId="0E6E2B46"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37ECDF5"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First user: (guest)</w:t>
      </w:r>
    </w:p>
    <w:p w14:paraId="22B00C51"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will allow him to browse the content of the courses/events but he can</w:t>
      </w:r>
      <w:r>
        <w:rPr>
          <w:rFonts w:ascii="ArialMT" w:cs="ArialMT"/>
          <w:sz w:val="22"/>
          <w:szCs w:val="22"/>
        </w:rPr>
        <w:t>’</w:t>
      </w:r>
      <w:r>
        <w:rPr>
          <w:rFonts w:ascii="ArialMT" w:cs="ArialMT"/>
          <w:sz w:val="22"/>
          <w:szCs w:val="22"/>
        </w:rPr>
        <w:t>t apply.</w:t>
      </w:r>
    </w:p>
    <w:p w14:paraId="56D550DF"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He/she should be able to contact the company through a form, email or phone,</w:t>
      </w:r>
      <w:r w:rsidRPr="005D7D18">
        <w:rPr>
          <w:rFonts w:ascii="ArialMT" w:cs="ArialMT"/>
          <w:sz w:val="22"/>
          <w:szCs w:val="22"/>
        </w:rPr>
        <w:t xml:space="preserve"> </w:t>
      </w:r>
      <w:r>
        <w:rPr>
          <w:rFonts w:ascii="ArialMT" w:cs="ArialMT"/>
          <w:sz w:val="22"/>
          <w:szCs w:val="22"/>
        </w:rPr>
        <w:t>See the feedback of the previous students and browse the videos and pictures of the different events.</w:t>
      </w:r>
    </w:p>
    <w:p w14:paraId="508C65DC" w14:textId="77777777" w:rsidR="005D7D18" w:rsidRDefault="005D7D18" w:rsidP="005D7D18">
      <w:pPr>
        <w:widowControl/>
        <w:autoSpaceDE w:val="0"/>
        <w:autoSpaceDN w:val="0"/>
        <w:adjustRightInd w:val="0"/>
        <w:spacing w:line="240" w:lineRule="auto"/>
        <w:ind w:left="720"/>
        <w:rPr>
          <w:rFonts w:ascii="ArialMT" w:cs="ArialMT"/>
          <w:sz w:val="22"/>
          <w:szCs w:val="22"/>
        </w:rPr>
      </w:pPr>
    </w:p>
    <w:p w14:paraId="352C8383" w14:textId="77777777" w:rsidR="005D7D18" w:rsidRDefault="005D7D18" w:rsidP="005D7D18">
      <w:pPr>
        <w:widowControl/>
        <w:autoSpaceDE w:val="0"/>
        <w:autoSpaceDN w:val="0"/>
        <w:adjustRightInd w:val="0"/>
        <w:spacing w:line="240" w:lineRule="auto"/>
        <w:ind w:left="720"/>
        <w:rPr>
          <w:rFonts w:ascii="ArialMT" w:cs="ArialMT"/>
          <w:sz w:val="22"/>
          <w:szCs w:val="22"/>
        </w:rPr>
      </w:pPr>
      <w:r>
        <w:rPr>
          <w:rFonts w:ascii="ArialMT" w:cs="ArialMT"/>
          <w:sz w:val="22"/>
          <w:szCs w:val="22"/>
        </w:rPr>
        <w:t>Second user: (registered)</w:t>
      </w:r>
    </w:p>
    <w:p w14:paraId="07BE0339" w14:textId="77777777" w:rsidR="00CB4DAF" w:rsidRDefault="005D7D18"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The system shall store his </w:t>
      </w:r>
      <w:r w:rsidR="00CB4DAF">
        <w:rPr>
          <w:rFonts w:ascii="ArialMT" w:cs="ArialMT"/>
          <w:sz w:val="22"/>
          <w:szCs w:val="22"/>
        </w:rPr>
        <w:t>information</w:t>
      </w:r>
      <w:r>
        <w:rPr>
          <w:rFonts w:ascii="ArialMT" w:cs="ArialMT"/>
          <w:sz w:val="22"/>
          <w:szCs w:val="22"/>
        </w:rPr>
        <w:t xml:space="preserve"> in database </w:t>
      </w:r>
      <w:r w:rsidR="00CB4DAF">
        <w:rPr>
          <w:rFonts w:ascii="ArialMT" w:cs="ArialMT"/>
          <w:sz w:val="22"/>
          <w:szCs w:val="22"/>
        </w:rPr>
        <w:t>.Registered users have to upload, birth certificates, national ID, passports, all these information are optional, however,</w:t>
      </w:r>
    </w:p>
    <w:p w14:paraId="1F8E51E3" w14:textId="77777777" w:rsidR="005D7D18"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they can</w:t>
      </w:r>
      <w:r>
        <w:rPr>
          <w:rFonts w:ascii="ArialMT" w:cs="ArialMT" w:hint="cs"/>
          <w:sz w:val="22"/>
          <w:szCs w:val="22"/>
        </w:rPr>
        <w:t>’</w:t>
      </w:r>
      <w:r>
        <w:rPr>
          <w:rFonts w:ascii="ArialMT" w:cs="ArialMT"/>
          <w:sz w:val="22"/>
          <w:szCs w:val="22"/>
        </w:rPr>
        <w:t>t get full access to any of the services unless one of them is uploaded and verified by an admin.</w:t>
      </w:r>
    </w:p>
    <w:p w14:paraId="31E84370" w14:textId="77777777" w:rsid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Users can tag themselves ONLY themselves in photos and videos in the </w:t>
      </w:r>
      <w:r>
        <w:rPr>
          <w:rFonts w:ascii="ArialMT" w:cs="ArialMT" w:hint="cs"/>
          <w:sz w:val="22"/>
          <w:szCs w:val="22"/>
        </w:rPr>
        <w:t>“</w:t>
      </w:r>
      <w:r>
        <w:rPr>
          <w:rFonts w:ascii="ArialMT" w:cs="ArialMT"/>
          <w:sz w:val="22"/>
          <w:szCs w:val="22"/>
        </w:rPr>
        <w:t>Media</w:t>
      </w:r>
      <w:r>
        <w:rPr>
          <w:rFonts w:ascii="ArialMT" w:cs="ArialMT" w:hint="cs"/>
          <w:sz w:val="22"/>
          <w:szCs w:val="22"/>
        </w:rPr>
        <w:t>”</w:t>
      </w:r>
      <w:r>
        <w:rPr>
          <w:rFonts w:ascii="ArialMT" w:cs="ArialMT"/>
          <w:sz w:val="22"/>
          <w:szCs w:val="22"/>
        </w:rPr>
        <w:t>.</w:t>
      </w:r>
    </w:p>
    <w:p w14:paraId="366FEE97" w14:textId="77777777" w:rsidR="00CB4DAF" w:rsidRDefault="00CB4DAF" w:rsidP="00CB4DAF">
      <w:pPr>
        <w:widowControl/>
        <w:autoSpaceDE w:val="0"/>
        <w:autoSpaceDN w:val="0"/>
        <w:adjustRightInd w:val="0"/>
        <w:spacing w:line="240" w:lineRule="auto"/>
        <w:ind w:left="720"/>
        <w:rPr>
          <w:rFonts w:ascii="ArialMT" w:cs="ArialMT"/>
          <w:sz w:val="22"/>
          <w:szCs w:val="22"/>
        </w:rPr>
      </w:pPr>
    </w:p>
    <w:p w14:paraId="7F20D49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Third user: (administrators) </w:t>
      </w:r>
    </w:p>
    <w:p w14:paraId="2988BED6"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The system should be able to create several types of them and specify their view.</w:t>
      </w:r>
    </w:p>
    <w:p w14:paraId="7E0DD5B4"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Each admin has a different role</w:t>
      </w:r>
    </w:p>
    <w:p w14:paraId="73CC62E8" w14:textId="77777777" w:rsidR="00CB4DAF"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 xml:space="preserve">Full access - Interviewer for a special event - Approval - Event creator - Media Uploader </w:t>
      </w:r>
      <w:r>
        <w:rPr>
          <w:rFonts w:ascii="ArialMT" w:cs="ArialMT"/>
          <w:sz w:val="22"/>
          <w:szCs w:val="22"/>
        </w:rPr>
        <w:t>–</w:t>
      </w:r>
    </w:p>
    <w:p w14:paraId="02FB5CB0" w14:textId="77777777" w:rsidR="00CB4DAF" w:rsidRPr="005026B1" w:rsidRDefault="00CB4DAF" w:rsidP="00CB4DAF">
      <w:pPr>
        <w:widowControl/>
        <w:autoSpaceDE w:val="0"/>
        <w:autoSpaceDN w:val="0"/>
        <w:adjustRightInd w:val="0"/>
        <w:spacing w:line="240" w:lineRule="auto"/>
        <w:ind w:left="720"/>
        <w:rPr>
          <w:rFonts w:ascii="ArialMT" w:cs="ArialMT"/>
          <w:sz w:val="22"/>
          <w:szCs w:val="22"/>
        </w:rPr>
      </w:pPr>
      <w:r>
        <w:rPr>
          <w:rFonts w:ascii="ArialMT" w:cs="ArialMT"/>
          <w:sz w:val="22"/>
          <w:szCs w:val="22"/>
        </w:rPr>
        <w:t>Tagger - Special Event Attendance - Data Entry.</w:t>
      </w:r>
    </w:p>
    <w:p w14:paraId="001F8FE7" w14:textId="77777777" w:rsidR="00023315" w:rsidRPr="00767333" w:rsidRDefault="00023315" w:rsidP="005026B1">
      <w:pPr>
        <w:pStyle w:val="Heading2"/>
        <w:rPr>
          <w:sz w:val="24"/>
          <w:szCs w:val="24"/>
        </w:rPr>
      </w:pPr>
      <w:bookmarkStart w:id="7" w:name="_Toc317768616"/>
      <w:r w:rsidRPr="00767333">
        <w:rPr>
          <w:sz w:val="24"/>
          <w:szCs w:val="24"/>
        </w:rPr>
        <w:t>Scope</w:t>
      </w:r>
      <w:bookmarkEnd w:id="7"/>
    </w:p>
    <w:p w14:paraId="55E03ABB" w14:textId="77777777" w:rsidR="00023315" w:rsidRPr="00767333" w:rsidRDefault="00DD363A" w:rsidP="00DD363A">
      <w:pPr>
        <w:pStyle w:val="InfoBlue"/>
      </w:pPr>
      <w:r>
        <w:t>&lt;</w:t>
      </w:r>
      <w:r w:rsidR="00023315" w:rsidRPr="00767333">
        <w:t>A brief description of the software application that the SRS applies to; the feature or other subsystem grouping; what Use Case model(s) it is associated with, and anything else that is affected or influenced by this docume</w:t>
      </w:r>
      <w:r>
        <w:t>nt.&gt;</w:t>
      </w:r>
    </w:p>
    <w:p w14:paraId="1639F00C" w14:textId="77777777" w:rsidR="00023315" w:rsidRPr="00767333" w:rsidRDefault="00023315">
      <w:pPr>
        <w:pStyle w:val="Heading2"/>
        <w:rPr>
          <w:sz w:val="24"/>
          <w:szCs w:val="24"/>
        </w:rPr>
      </w:pPr>
      <w:bookmarkStart w:id="8" w:name="_Toc317768617"/>
      <w:r w:rsidRPr="00767333">
        <w:rPr>
          <w:sz w:val="24"/>
          <w:szCs w:val="24"/>
        </w:rPr>
        <w:lastRenderedPageBreak/>
        <w:t>Definitions, Acronyms and Abbreviations</w:t>
      </w:r>
      <w:bookmarkEnd w:id="8"/>
    </w:p>
    <w:p w14:paraId="47BAB6F4" w14:textId="77777777" w:rsidR="00023315" w:rsidRPr="00767333" w:rsidRDefault="00DD363A" w:rsidP="00DD363A">
      <w:pPr>
        <w:pStyle w:val="InfoBlue"/>
      </w:pPr>
      <w:r>
        <w:t>&lt;</w:t>
      </w:r>
      <w:r w:rsidR="00023315" w:rsidRPr="00767333">
        <w:t>This subsection should provide the definitions of all terms, acronyms, and abbreviations required to interpret properly the SRS.  This information may be provided by ref</w:t>
      </w:r>
      <w:r>
        <w:t>erence to the project Glossary.&gt;</w:t>
      </w:r>
    </w:p>
    <w:p w14:paraId="61098A20" w14:textId="77777777" w:rsidR="00023315" w:rsidRPr="00767333" w:rsidRDefault="00023315">
      <w:pPr>
        <w:pStyle w:val="Heading2"/>
        <w:rPr>
          <w:sz w:val="24"/>
          <w:szCs w:val="24"/>
        </w:rPr>
      </w:pPr>
      <w:bookmarkStart w:id="9" w:name="_Toc317768618"/>
      <w:r w:rsidRPr="00767333">
        <w:rPr>
          <w:sz w:val="24"/>
          <w:szCs w:val="24"/>
        </w:rPr>
        <w:t>References</w:t>
      </w:r>
      <w:bookmarkEnd w:id="9"/>
    </w:p>
    <w:p w14:paraId="4604E583" w14:textId="77777777" w:rsidR="00023315" w:rsidRPr="00767333" w:rsidRDefault="00023315" w:rsidP="00DD363A">
      <w:pPr>
        <w:pStyle w:val="InfoBlue"/>
      </w:pPr>
      <w:r w:rsidRPr="00767333">
        <w:t>[This subsection should provide a complete list of all documents referenced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14:paraId="44E59E0B" w14:textId="77777777" w:rsidR="00023315" w:rsidRDefault="00023315">
      <w:pPr>
        <w:pStyle w:val="Heading2"/>
        <w:rPr>
          <w:sz w:val="24"/>
          <w:szCs w:val="24"/>
        </w:rPr>
      </w:pPr>
      <w:bookmarkStart w:id="10" w:name="_Toc317768619"/>
      <w:r w:rsidRPr="00767333">
        <w:rPr>
          <w:sz w:val="24"/>
          <w:szCs w:val="24"/>
        </w:rPr>
        <w:t>Overview</w:t>
      </w:r>
      <w:bookmarkEnd w:id="10"/>
    </w:p>
    <w:p w14:paraId="37ECE277" w14:textId="77777777" w:rsidR="00677164" w:rsidRPr="00677164" w:rsidRDefault="00677164" w:rsidP="00677164"/>
    <w:p w14:paraId="15B8BA3D" w14:textId="77777777" w:rsidR="000C29C5" w:rsidRPr="000C29C5" w:rsidRDefault="000C29C5" w:rsidP="000C29C5">
      <w:pPr>
        <w:pStyle w:val="BodyText"/>
        <w:rPr>
          <w:sz w:val="24"/>
          <w:szCs w:val="24"/>
        </w:rPr>
      </w:pPr>
      <w:r>
        <w:rPr>
          <w:sz w:val="24"/>
          <w:szCs w:val="24"/>
        </w:rPr>
        <w:t>The document describes the main user and system functionalities. It describes different use cases of the system. In addition to this, it describes the constraints imposed on the system.</w:t>
      </w:r>
    </w:p>
    <w:p w14:paraId="6ACD62D1" w14:textId="77777777" w:rsidR="00A24E28" w:rsidRDefault="00A24E28">
      <w:pPr>
        <w:pStyle w:val="Heading1"/>
        <w:rPr>
          <w:sz w:val="28"/>
          <w:szCs w:val="28"/>
        </w:rPr>
      </w:pPr>
      <w:bookmarkStart w:id="11" w:name="_Toc317768620"/>
      <w:r>
        <w:rPr>
          <w:sz w:val="28"/>
          <w:szCs w:val="28"/>
        </w:rPr>
        <w:t>Market Survey</w:t>
      </w:r>
      <w:bookmarkEnd w:id="11"/>
    </w:p>
    <w:p w14:paraId="6454CFA7" w14:textId="77777777" w:rsidR="00A24E28" w:rsidRDefault="00A24E28" w:rsidP="00A24E28">
      <w:pPr>
        <w:jc w:val="both"/>
        <w:rPr>
          <w:sz w:val="24"/>
          <w:szCs w:val="24"/>
        </w:rPr>
      </w:pPr>
    </w:p>
    <w:p w14:paraId="24AF30E2" w14:textId="77777777" w:rsidR="00A24E28" w:rsidRPr="00A24E28" w:rsidRDefault="00A24E28" w:rsidP="00A24E28">
      <w:pPr>
        <w:pStyle w:val="Heading2"/>
        <w:rPr>
          <w:sz w:val="24"/>
          <w:szCs w:val="24"/>
        </w:rPr>
      </w:pPr>
      <w:r w:rsidRPr="00A24E28">
        <w:rPr>
          <w:sz w:val="24"/>
          <w:szCs w:val="24"/>
        </w:rPr>
        <w:t xml:space="preserve"> </w:t>
      </w:r>
      <w:r w:rsidR="00E318FA">
        <w:rPr>
          <w:sz w:val="24"/>
          <w:szCs w:val="24"/>
        </w:rPr>
        <w:t>Switch up website</w:t>
      </w:r>
    </w:p>
    <w:p w14:paraId="6FF30133" w14:textId="77777777" w:rsidR="00A24E28" w:rsidRDefault="00A24E28" w:rsidP="00A24E28">
      <w:pPr>
        <w:pStyle w:val="Heading3"/>
        <w:ind w:left="540"/>
        <w:rPr>
          <w:b/>
          <w:bCs/>
          <w:sz w:val="24"/>
          <w:szCs w:val="24"/>
        </w:rPr>
      </w:pPr>
      <w:bookmarkStart w:id="12" w:name="_Toc317768622"/>
      <w:r>
        <w:rPr>
          <w:b/>
          <w:bCs/>
          <w:sz w:val="24"/>
          <w:szCs w:val="24"/>
        </w:rPr>
        <w:t>Project Description</w:t>
      </w:r>
      <w:bookmarkEnd w:id="12"/>
    </w:p>
    <w:p w14:paraId="5881FD15" w14:textId="77777777" w:rsidR="00A24E28" w:rsidRPr="00E318FA" w:rsidRDefault="00E318FA" w:rsidP="00A24E28">
      <w:pPr>
        <w:ind w:left="720"/>
        <w:jc w:val="both"/>
        <w:rPr>
          <w:bCs/>
          <w:sz w:val="24"/>
          <w:szCs w:val="24"/>
        </w:rPr>
      </w:pPr>
      <w:r w:rsidRPr="00E318FA">
        <w:rPr>
          <w:bCs/>
          <w:sz w:val="24"/>
          <w:szCs w:val="24"/>
        </w:rPr>
        <w:t>Swi</w:t>
      </w:r>
      <w:r>
        <w:rPr>
          <w:bCs/>
          <w:sz w:val="24"/>
          <w:szCs w:val="24"/>
        </w:rPr>
        <w:t>tch up website is a website offering variety of coding and design boot camps. It allows you to vie</w:t>
      </w:r>
      <w:r w:rsidR="001F4D48">
        <w:rPr>
          <w:bCs/>
          <w:sz w:val="24"/>
          <w:szCs w:val="24"/>
        </w:rPr>
        <w:t>w the curriculum of the courses</w:t>
      </w:r>
      <w:r>
        <w:rPr>
          <w:bCs/>
          <w:sz w:val="24"/>
          <w:szCs w:val="24"/>
        </w:rPr>
        <w:t>,</w:t>
      </w:r>
      <w:r w:rsidR="001F4D48">
        <w:rPr>
          <w:bCs/>
          <w:sz w:val="24"/>
          <w:szCs w:val="24"/>
        </w:rPr>
        <w:t xml:space="preserve"> their location</w:t>
      </w:r>
      <w:r>
        <w:rPr>
          <w:bCs/>
          <w:sz w:val="24"/>
          <w:szCs w:val="24"/>
        </w:rPr>
        <w:t xml:space="preserve">, number of hours </w:t>
      </w:r>
      <w:r w:rsidR="001F4D48">
        <w:rPr>
          <w:bCs/>
          <w:sz w:val="24"/>
          <w:szCs w:val="24"/>
        </w:rPr>
        <w:t>so you can</w:t>
      </w:r>
      <w:r>
        <w:rPr>
          <w:bCs/>
          <w:sz w:val="24"/>
          <w:szCs w:val="24"/>
        </w:rPr>
        <w:t xml:space="preserve"> apply </w:t>
      </w:r>
      <w:r w:rsidR="001F4D48">
        <w:rPr>
          <w:bCs/>
          <w:sz w:val="24"/>
          <w:szCs w:val="24"/>
        </w:rPr>
        <w:t>for these courses.</w:t>
      </w:r>
    </w:p>
    <w:p w14:paraId="0DD6FCB4" w14:textId="77777777" w:rsidR="00A24E28" w:rsidRPr="00A24E28" w:rsidRDefault="00A24E28" w:rsidP="00A24E28">
      <w:pPr>
        <w:pStyle w:val="Heading3"/>
        <w:ind w:left="540"/>
        <w:rPr>
          <w:b/>
          <w:bCs/>
          <w:sz w:val="24"/>
          <w:szCs w:val="24"/>
        </w:rPr>
      </w:pPr>
      <w:bookmarkStart w:id="13" w:name="_Toc317768623"/>
      <w:r w:rsidRPr="00A24E28">
        <w:rPr>
          <w:b/>
          <w:bCs/>
          <w:sz w:val="24"/>
          <w:szCs w:val="24"/>
        </w:rPr>
        <w:t>Functional Specifications</w:t>
      </w:r>
      <w:bookmarkEnd w:id="13"/>
    </w:p>
    <w:p w14:paraId="0BA9325A"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functional specification in this project. It is better to group the specification into categories. This will help you to classify specifications in the summary section&gt;</w:t>
      </w:r>
    </w:p>
    <w:p w14:paraId="74FD5992" w14:textId="77777777" w:rsidR="00A24E28" w:rsidRDefault="00A24E28" w:rsidP="00A24E28">
      <w:pPr>
        <w:pStyle w:val="Heading3"/>
        <w:ind w:left="540"/>
        <w:rPr>
          <w:b/>
          <w:bCs/>
          <w:sz w:val="24"/>
          <w:szCs w:val="24"/>
        </w:rPr>
      </w:pPr>
      <w:bookmarkStart w:id="14" w:name="_Toc317768624"/>
      <w:r>
        <w:rPr>
          <w:b/>
          <w:bCs/>
          <w:sz w:val="24"/>
          <w:szCs w:val="24"/>
        </w:rPr>
        <w:t>Non-Functional Specifications</w:t>
      </w:r>
      <w:bookmarkEnd w:id="14"/>
    </w:p>
    <w:p w14:paraId="36621CB1" w14:textId="77777777" w:rsidR="00A24E28" w:rsidRDefault="00A24E28" w:rsidP="00A24E28">
      <w:pPr>
        <w:ind w:left="720"/>
        <w:jc w:val="both"/>
        <w:rPr>
          <w:sz w:val="24"/>
          <w:szCs w:val="24"/>
        </w:rPr>
      </w:pPr>
      <w:r>
        <w:rPr>
          <w:b/>
          <w:bCs/>
          <w:sz w:val="24"/>
          <w:szCs w:val="24"/>
        </w:rPr>
        <w:t>&lt;</w:t>
      </w:r>
      <w:r>
        <w:rPr>
          <w:sz w:val="24"/>
          <w:szCs w:val="24"/>
        </w:rPr>
        <w:t>This should provide a structured listing (1, 1.1, 1.2, etc.) of the non-functional specification in this project. It is better to group the specification into categories. This will help you to classify specifications in the summary section&gt;</w:t>
      </w:r>
    </w:p>
    <w:p w14:paraId="6CF38671" w14:textId="77777777" w:rsidR="00A24E28" w:rsidRDefault="00A24E28" w:rsidP="00A24E28">
      <w:pPr>
        <w:pStyle w:val="Heading3"/>
        <w:ind w:left="540"/>
        <w:rPr>
          <w:b/>
          <w:bCs/>
          <w:sz w:val="24"/>
          <w:szCs w:val="24"/>
        </w:rPr>
      </w:pPr>
      <w:bookmarkStart w:id="15" w:name="_Toc317768625"/>
      <w:r>
        <w:rPr>
          <w:b/>
          <w:bCs/>
          <w:sz w:val="24"/>
          <w:szCs w:val="24"/>
        </w:rPr>
        <w:t>Limitations</w:t>
      </w:r>
      <w:bookmarkEnd w:id="15"/>
      <w:r>
        <w:rPr>
          <w:b/>
          <w:bCs/>
          <w:sz w:val="24"/>
          <w:szCs w:val="24"/>
        </w:rPr>
        <w:t xml:space="preserve"> </w:t>
      </w:r>
    </w:p>
    <w:p w14:paraId="55799C94" w14:textId="77777777" w:rsidR="00A24E28" w:rsidRDefault="00A24E28" w:rsidP="00A24E28">
      <w:pPr>
        <w:ind w:left="720"/>
        <w:jc w:val="both"/>
        <w:rPr>
          <w:sz w:val="24"/>
          <w:szCs w:val="24"/>
        </w:rPr>
      </w:pPr>
      <w:r>
        <w:rPr>
          <w:b/>
          <w:bCs/>
          <w:sz w:val="24"/>
          <w:szCs w:val="24"/>
        </w:rPr>
        <w:t>&lt;</w:t>
      </w:r>
      <w:r>
        <w:rPr>
          <w:sz w:val="24"/>
          <w:szCs w:val="24"/>
        </w:rPr>
        <w:t>You should look for limitations present in this project and their reasons&gt;</w:t>
      </w:r>
    </w:p>
    <w:p w14:paraId="3578B99A" w14:textId="77777777" w:rsidR="00A24E28" w:rsidRDefault="00A24E28" w:rsidP="00A24E28">
      <w:pPr>
        <w:ind w:left="360"/>
      </w:pPr>
    </w:p>
    <w:p w14:paraId="737508A2"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6" w:name="_Toc317768626"/>
      <w:r w:rsidRPr="00A24E28">
        <w:rPr>
          <w:rFonts w:cs="Arial"/>
          <w:sz w:val="24"/>
          <w:szCs w:val="24"/>
        </w:rPr>
        <w:t>&lt;Project Name&gt;</w:t>
      </w:r>
      <w:bookmarkEnd w:id="16"/>
    </w:p>
    <w:p w14:paraId="6BD917D3" w14:textId="77777777" w:rsidR="00A24E28" w:rsidRDefault="00A24E28" w:rsidP="00A24E28">
      <w:pPr>
        <w:pStyle w:val="Heading2"/>
        <w:tabs>
          <w:tab w:val="right" w:pos="0"/>
        </w:tabs>
        <w:autoSpaceDE w:val="0"/>
        <w:autoSpaceDN w:val="0"/>
        <w:spacing w:before="0" w:after="120" w:line="240" w:lineRule="auto"/>
        <w:jc w:val="both"/>
        <w:rPr>
          <w:rFonts w:cs="Arial"/>
          <w:sz w:val="24"/>
          <w:szCs w:val="24"/>
        </w:rPr>
      </w:pPr>
      <w:bookmarkStart w:id="17" w:name="_Toc317768627"/>
      <w:r w:rsidRPr="00A24E28">
        <w:rPr>
          <w:rFonts w:cs="Arial"/>
          <w:sz w:val="24"/>
          <w:szCs w:val="24"/>
        </w:rPr>
        <w:t>&lt;Project Name&gt;</w:t>
      </w:r>
      <w:bookmarkEnd w:id="17"/>
    </w:p>
    <w:p w14:paraId="0273E5EE" w14:textId="77777777" w:rsidR="00EE2B79" w:rsidRPr="00294CC0" w:rsidRDefault="00294CC0" w:rsidP="00EE2B79">
      <w:pPr>
        <w:pStyle w:val="Heading2"/>
        <w:rPr>
          <w:sz w:val="24"/>
          <w:szCs w:val="24"/>
        </w:rPr>
      </w:pPr>
      <w:bookmarkStart w:id="18" w:name="_Toc317768628"/>
      <w:r w:rsidRPr="00294CC0">
        <w:rPr>
          <w:sz w:val="24"/>
          <w:szCs w:val="24"/>
        </w:rPr>
        <w:t>Summary</w:t>
      </w:r>
      <w:bookmarkEnd w:id="18"/>
    </w:p>
    <w:p w14:paraId="33487AB5" w14:textId="77777777" w:rsidR="00294CC0" w:rsidRDefault="00DD363A" w:rsidP="00294CC0">
      <w:pPr>
        <w:jc w:val="both"/>
        <w:rPr>
          <w:sz w:val="24"/>
          <w:szCs w:val="24"/>
        </w:rPr>
      </w:pPr>
      <w:r>
        <w:rPr>
          <w:sz w:val="24"/>
          <w:szCs w:val="24"/>
        </w:rPr>
        <w:tab/>
      </w:r>
      <w:r w:rsidR="00294CC0">
        <w:rPr>
          <w:sz w:val="24"/>
          <w:szCs w:val="24"/>
        </w:rPr>
        <w:t>&lt;This should summarize the previous section. You should classify the specifications above into categories and specify the essential and non-essential specifications&gt;</w:t>
      </w:r>
    </w:p>
    <w:p w14:paraId="7E9841C7" w14:textId="77777777" w:rsidR="00294CC0" w:rsidRDefault="00294CC0" w:rsidP="00294CC0">
      <w:pPr>
        <w:jc w:val="both"/>
        <w:rPr>
          <w:sz w:val="24"/>
          <w:szCs w:val="24"/>
        </w:rPr>
      </w:pPr>
    </w:p>
    <w:p w14:paraId="32205FD6" w14:textId="77777777" w:rsidR="00294CC0" w:rsidRPr="00DD363A" w:rsidRDefault="00294CC0" w:rsidP="00DD363A">
      <w:pPr>
        <w:pStyle w:val="Heading3"/>
        <w:ind w:left="540"/>
        <w:rPr>
          <w:b/>
          <w:bCs/>
          <w:i w:val="0"/>
          <w:iCs/>
          <w:sz w:val="24"/>
          <w:szCs w:val="24"/>
        </w:rPr>
      </w:pPr>
      <w:bookmarkStart w:id="19" w:name="_Toc317768629"/>
      <w:r w:rsidRPr="00DD363A">
        <w:rPr>
          <w:b/>
          <w:bCs/>
          <w:i w:val="0"/>
          <w:iCs/>
          <w:sz w:val="24"/>
          <w:szCs w:val="24"/>
        </w:rPr>
        <w:lastRenderedPageBreak/>
        <w:t>Functional Specifications</w:t>
      </w:r>
      <w:bookmarkEnd w:id="19"/>
    </w:p>
    <w:p w14:paraId="1F0967F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This should provide a structured listing of the functional specification in similar projects grouped into categories. Write two sections for essential and non-essential specifications&gt;</w:t>
      </w:r>
    </w:p>
    <w:p w14:paraId="46E7272E" w14:textId="77777777" w:rsidR="00294CC0" w:rsidRDefault="00294CC0" w:rsidP="00294CC0">
      <w:pPr>
        <w:ind w:left="360"/>
        <w:jc w:val="both"/>
        <w:rPr>
          <w:sz w:val="24"/>
          <w:szCs w:val="24"/>
        </w:rPr>
      </w:pPr>
    </w:p>
    <w:p w14:paraId="2CD6FA7C" w14:textId="74F18E03" w:rsidR="00DD363A" w:rsidRDefault="00294CC0" w:rsidP="00DD363A">
      <w:pPr>
        <w:pStyle w:val="Heading4"/>
        <w:ind w:left="540"/>
        <w:rPr>
          <w:b/>
          <w:bCs/>
          <w:i/>
          <w:iCs/>
          <w:sz w:val="24"/>
          <w:szCs w:val="24"/>
        </w:rPr>
      </w:pPr>
      <w:r w:rsidRPr="00DD363A">
        <w:rPr>
          <w:b/>
          <w:bCs/>
          <w:i/>
          <w:iCs/>
          <w:sz w:val="24"/>
          <w:szCs w:val="24"/>
        </w:rPr>
        <w:t>Essential Specifications</w:t>
      </w:r>
    </w:p>
    <w:p w14:paraId="71E1FD73" w14:textId="7A6D502A" w:rsidR="00E460E6" w:rsidRDefault="00E460E6" w:rsidP="00E460E6"/>
    <w:p w14:paraId="4EA966EC" w14:textId="217C6598" w:rsidR="00E460E6" w:rsidRDefault="00E460E6" w:rsidP="00E460E6">
      <w:pPr>
        <w:pStyle w:val="Heading5"/>
      </w:pPr>
      <w:r>
        <w:t>Registration</w:t>
      </w:r>
    </w:p>
    <w:p w14:paraId="3C522A1F" w14:textId="6C18B2AD" w:rsidR="00E460E6" w:rsidRDefault="00E460E6" w:rsidP="00BA4F23">
      <w:pPr>
        <w:pStyle w:val="ListParagraph"/>
        <w:numPr>
          <w:ilvl w:val="0"/>
          <w:numId w:val="43"/>
        </w:numPr>
      </w:pPr>
      <w:r>
        <w:t>In order to apply for course or event, user should be registered member in our website.</w:t>
      </w:r>
    </w:p>
    <w:p w14:paraId="0A8B837F" w14:textId="107C61A3" w:rsidR="008C0228" w:rsidRDefault="008C0228" w:rsidP="00BA4F23">
      <w:pPr>
        <w:pStyle w:val="ListParagraph"/>
        <w:numPr>
          <w:ilvl w:val="0"/>
          <w:numId w:val="43"/>
        </w:numPr>
      </w:pPr>
      <w:r>
        <w:t>Admin can approve user account</w:t>
      </w:r>
    </w:p>
    <w:p w14:paraId="0EBA6171" w14:textId="2E6D6CC3" w:rsidR="008C0228" w:rsidRDefault="008C0228" w:rsidP="00BA4F23">
      <w:pPr>
        <w:pStyle w:val="ListParagraph"/>
        <w:numPr>
          <w:ilvl w:val="0"/>
          <w:numId w:val="43"/>
        </w:numPr>
      </w:pPr>
      <w:r>
        <w:t>Admin can add other admin account</w:t>
      </w:r>
    </w:p>
    <w:p w14:paraId="28B08161" w14:textId="595F6363" w:rsidR="00E460E6" w:rsidRDefault="00E460E6" w:rsidP="00E460E6"/>
    <w:p w14:paraId="3B74BEA2" w14:textId="77777777" w:rsidR="00E460E6" w:rsidRPr="00E460E6" w:rsidRDefault="00E460E6" w:rsidP="00E460E6"/>
    <w:p w14:paraId="18451FAB" w14:textId="2220C595" w:rsidR="00E460E6" w:rsidRDefault="00255AEA" w:rsidP="00E460E6">
      <w:pPr>
        <w:pStyle w:val="Heading5"/>
      </w:pPr>
      <w:r>
        <w:t>Tag</w:t>
      </w:r>
      <w:r w:rsidR="00BA4F23">
        <w:t>ging in media</w:t>
      </w:r>
      <w:r>
        <w:t xml:space="preserve"> </w:t>
      </w:r>
    </w:p>
    <w:p w14:paraId="2EDC98FF" w14:textId="29382874" w:rsidR="00E460E6" w:rsidRDefault="00255AEA" w:rsidP="00BA4F23">
      <w:pPr>
        <w:pStyle w:val="ListParagraph"/>
        <w:numPr>
          <w:ilvl w:val="0"/>
          <w:numId w:val="42"/>
        </w:numPr>
      </w:pPr>
      <w:r>
        <w:t>Tagger Admin can tag users</w:t>
      </w:r>
      <w:r w:rsidR="00C96D2B">
        <w:t xml:space="preserve"> who applied for an event in </w:t>
      </w:r>
      <w:r w:rsidR="007F2C31">
        <w:t>photos,</w:t>
      </w:r>
      <w:r w:rsidR="00C96D2B">
        <w:t xml:space="preserve"> uploaded in media section </w:t>
      </w:r>
      <w:r>
        <w:t xml:space="preserve"> </w:t>
      </w:r>
    </w:p>
    <w:p w14:paraId="6A74A1BC" w14:textId="2D1DC865" w:rsidR="00BA4F23" w:rsidRDefault="00BA4F23" w:rsidP="00BA4F23">
      <w:pPr>
        <w:pStyle w:val="ListParagraph"/>
        <w:numPr>
          <w:ilvl w:val="0"/>
          <w:numId w:val="42"/>
        </w:numPr>
      </w:pPr>
      <w:r>
        <w:t>User can tag himself in photos appearing in media section.</w:t>
      </w:r>
    </w:p>
    <w:p w14:paraId="550BA2C7" w14:textId="15093909" w:rsidR="00BA4F23" w:rsidRDefault="00BA4F23" w:rsidP="00BA4F23">
      <w:pPr>
        <w:pStyle w:val="ListParagraph"/>
        <w:numPr>
          <w:ilvl w:val="0"/>
          <w:numId w:val="42"/>
        </w:numPr>
      </w:pPr>
      <w:r>
        <w:t>User can view tagged photo in my media page</w:t>
      </w:r>
    </w:p>
    <w:p w14:paraId="1DDDC08D" w14:textId="0CF398C0" w:rsidR="00BA4F23" w:rsidRDefault="00BA4F23" w:rsidP="00BA4F23">
      <w:pPr>
        <w:pStyle w:val="ListParagraph"/>
        <w:numPr>
          <w:ilvl w:val="0"/>
          <w:numId w:val="42"/>
        </w:numPr>
      </w:pPr>
      <w:r>
        <w:t>Tagger Admin approve user tag request in photo</w:t>
      </w:r>
    </w:p>
    <w:p w14:paraId="09866BF7" w14:textId="6ABD8D1B" w:rsidR="00255AEA" w:rsidRDefault="00255AEA" w:rsidP="00E460E6"/>
    <w:p w14:paraId="02AA1372" w14:textId="48A63B3A" w:rsidR="00255AEA" w:rsidRDefault="00255AEA" w:rsidP="00255AEA">
      <w:pPr>
        <w:pStyle w:val="Heading5"/>
      </w:pPr>
      <w:r>
        <w:t>View</w:t>
      </w:r>
      <w:r w:rsidR="0098045E">
        <w:t>ing</w:t>
      </w:r>
      <w:r>
        <w:t xml:space="preserve"> others feedback</w:t>
      </w:r>
    </w:p>
    <w:p w14:paraId="51B8B429" w14:textId="4C2DADB8" w:rsidR="00255AEA" w:rsidRDefault="00255AEA" w:rsidP="00BA4F23">
      <w:pPr>
        <w:pStyle w:val="ListParagraph"/>
        <w:numPr>
          <w:ilvl w:val="0"/>
          <w:numId w:val="44"/>
        </w:numPr>
      </w:pPr>
      <w:r>
        <w:t>User can view other feedback of students or other users</w:t>
      </w:r>
    </w:p>
    <w:p w14:paraId="5C807C8B" w14:textId="175614B4" w:rsidR="00255AEA" w:rsidRDefault="008C0228" w:rsidP="00255AEA">
      <w:pPr>
        <w:pStyle w:val="Heading5"/>
      </w:pPr>
      <w:r>
        <w:t>Interviews</w:t>
      </w:r>
    </w:p>
    <w:p w14:paraId="4836D708" w14:textId="618A283C" w:rsidR="00255AEA" w:rsidRDefault="00255AEA" w:rsidP="0098045E">
      <w:pPr>
        <w:pStyle w:val="ListParagraph"/>
        <w:numPr>
          <w:ilvl w:val="0"/>
          <w:numId w:val="44"/>
        </w:numPr>
      </w:pPr>
      <w:r>
        <w:t>interviewer</w:t>
      </w:r>
      <w:r>
        <w:t xml:space="preserve"> Admin </w:t>
      </w:r>
      <w:r w:rsidR="0098045E">
        <w:t>can accept or refuse interviewees. and give them reason upon accepting or refusing</w:t>
      </w:r>
      <w:r w:rsidR="008C0228">
        <w:t>.</w:t>
      </w:r>
    </w:p>
    <w:p w14:paraId="0A2513E5" w14:textId="20763DD8" w:rsidR="008C0228" w:rsidRDefault="008C0228" w:rsidP="0098045E">
      <w:pPr>
        <w:pStyle w:val="ListParagraph"/>
        <w:numPr>
          <w:ilvl w:val="0"/>
          <w:numId w:val="44"/>
        </w:numPr>
      </w:pPr>
      <w:r>
        <w:t>interviewer Admin can view list of interviewees who applied for events.</w:t>
      </w:r>
    </w:p>
    <w:p w14:paraId="732F5936" w14:textId="5AD46CCA" w:rsidR="008C0228" w:rsidRDefault="008C0228" w:rsidP="0098045E">
      <w:pPr>
        <w:pStyle w:val="ListParagraph"/>
        <w:numPr>
          <w:ilvl w:val="0"/>
          <w:numId w:val="44"/>
        </w:numPr>
      </w:pPr>
      <w:r>
        <w:t>User can request interview and choose free slot</w:t>
      </w:r>
    </w:p>
    <w:p w14:paraId="454FE915" w14:textId="0401B2AC" w:rsidR="00C96D2B" w:rsidRDefault="00C96D2B" w:rsidP="00255AEA"/>
    <w:p w14:paraId="7E5D20BB" w14:textId="64EBFE69" w:rsidR="00C96D2B" w:rsidRDefault="008C0228" w:rsidP="00C96D2B">
      <w:pPr>
        <w:pStyle w:val="Heading5"/>
      </w:pPr>
      <w:r>
        <w:t>C</w:t>
      </w:r>
      <w:r w:rsidR="00C96D2B">
        <w:t>ourses</w:t>
      </w:r>
      <w:r>
        <w:t xml:space="preserve"> and </w:t>
      </w:r>
      <w:r w:rsidR="0098045E">
        <w:t>Events</w:t>
      </w:r>
    </w:p>
    <w:p w14:paraId="361E5CA3" w14:textId="4D9278CB" w:rsidR="0098045E" w:rsidRDefault="00C96D2B" w:rsidP="0098045E">
      <w:pPr>
        <w:pStyle w:val="ListParagraph"/>
        <w:numPr>
          <w:ilvl w:val="0"/>
          <w:numId w:val="44"/>
        </w:numPr>
      </w:pPr>
      <w:r>
        <w:t>User can browse list of courses</w:t>
      </w:r>
      <w:r w:rsidR="008C0228">
        <w:t>.</w:t>
      </w:r>
    </w:p>
    <w:p w14:paraId="1414BAED" w14:textId="2158BBA7" w:rsidR="0098045E" w:rsidRDefault="0098045E" w:rsidP="0098045E">
      <w:pPr>
        <w:pStyle w:val="ListParagraph"/>
        <w:numPr>
          <w:ilvl w:val="0"/>
          <w:numId w:val="44"/>
        </w:numPr>
      </w:pPr>
      <w:r>
        <w:t>User can view upcoming events</w:t>
      </w:r>
      <w:r w:rsidR="008C0228">
        <w:t>.</w:t>
      </w:r>
    </w:p>
    <w:p w14:paraId="55BD90DB" w14:textId="2DA41B1D" w:rsidR="00C96D2B" w:rsidRDefault="0098045E" w:rsidP="0098045E">
      <w:pPr>
        <w:pStyle w:val="ListParagraph"/>
        <w:numPr>
          <w:ilvl w:val="0"/>
          <w:numId w:val="44"/>
        </w:numPr>
      </w:pPr>
      <w:r>
        <w:t xml:space="preserve">User can apply for a </w:t>
      </w:r>
      <w:r w:rsidR="008C0228">
        <w:t>upcoming events</w:t>
      </w:r>
      <w:r w:rsidR="00C96D2B">
        <w:t>.</w:t>
      </w:r>
    </w:p>
    <w:p w14:paraId="7C40E6CD" w14:textId="247F6A7A" w:rsidR="00C96D2B" w:rsidRDefault="00C96D2B" w:rsidP="00C96D2B">
      <w:pPr>
        <w:pStyle w:val="Heading5"/>
      </w:pPr>
      <w:r>
        <w:t xml:space="preserve">Contact organization </w:t>
      </w:r>
    </w:p>
    <w:p w14:paraId="555512AE" w14:textId="3490DE1F" w:rsidR="00C96D2B" w:rsidRPr="0098045E" w:rsidRDefault="00C96D2B" w:rsidP="0098045E">
      <w:pPr>
        <w:pStyle w:val="ListParagraph"/>
        <w:numPr>
          <w:ilvl w:val="0"/>
          <w:numId w:val="45"/>
        </w:numPr>
        <w:rPr>
          <w:sz w:val="24"/>
          <w:szCs w:val="24"/>
        </w:rPr>
      </w:pPr>
      <w:r w:rsidRPr="0098045E">
        <w:rPr>
          <w:sz w:val="24"/>
          <w:szCs w:val="24"/>
        </w:rPr>
        <w:t>User can contact company through phone, email, or form.</w:t>
      </w:r>
    </w:p>
    <w:p w14:paraId="06845C58" w14:textId="77777777" w:rsidR="00C96D2B" w:rsidRDefault="00C96D2B" w:rsidP="00C96D2B">
      <w:pPr>
        <w:pStyle w:val="Heading5"/>
      </w:pPr>
      <w:r>
        <w:t xml:space="preserve">About </w:t>
      </w:r>
    </w:p>
    <w:p w14:paraId="1ED746C1" w14:textId="4ED5D6BD" w:rsidR="00C96D2B" w:rsidRPr="0098045E" w:rsidRDefault="00C96D2B" w:rsidP="0098045E">
      <w:pPr>
        <w:pStyle w:val="ListParagraph"/>
        <w:numPr>
          <w:ilvl w:val="0"/>
          <w:numId w:val="45"/>
        </w:numPr>
        <w:jc w:val="both"/>
        <w:rPr>
          <w:sz w:val="24"/>
          <w:szCs w:val="24"/>
        </w:rPr>
      </w:pPr>
      <w:r w:rsidRPr="0098045E">
        <w:rPr>
          <w:sz w:val="24"/>
          <w:szCs w:val="24"/>
        </w:rPr>
        <w:t>Displaying information about system</w:t>
      </w:r>
      <w:r w:rsidR="008C0228">
        <w:rPr>
          <w:sz w:val="24"/>
          <w:szCs w:val="24"/>
        </w:rPr>
        <w:t>.</w:t>
      </w:r>
    </w:p>
    <w:p w14:paraId="40E5E9F9" w14:textId="5CEB0681" w:rsidR="007F2C31" w:rsidRDefault="007F2C31" w:rsidP="00C96D2B">
      <w:pPr>
        <w:ind w:left="540"/>
        <w:jc w:val="both"/>
        <w:rPr>
          <w:sz w:val="24"/>
          <w:szCs w:val="24"/>
        </w:rPr>
      </w:pPr>
    </w:p>
    <w:p w14:paraId="303BFBC9" w14:textId="47FB3662" w:rsidR="007F2C31" w:rsidRDefault="007F2C31" w:rsidP="007F2C31">
      <w:pPr>
        <w:pStyle w:val="Heading5"/>
      </w:pPr>
      <w:r>
        <w:t>Home</w:t>
      </w:r>
      <w:r>
        <w:t xml:space="preserve"> </w:t>
      </w:r>
    </w:p>
    <w:p w14:paraId="3F657A26" w14:textId="7EC21EED" w:rsidR="007F2C31" w:rsidRPr="0098045E" w:rsidRDefault="007F2C31" w:rsidP="0098045E">
      <w:pPr>
        <w:pStyle w:val="ListParagraph"/>
        <w:numPr>
          <w:ilvl w:val="0"/>
          <w:numId w:val="45"/>
        </w:numPr>
        <w:jc w:val="both"/>
        <w:rPr>
          <w:sz w:val="24"/>
          <w:szCs w:val="24"/>
        </w:rPr>
      </w:pPr>
      <w:r w:rsidRPr="0098045E">
        <w:rPr>
          <w:sz w:val="24"/>
          <w:szCs w:val="24"/>
        </w:rPr>
        <w:t>User can customize home in order to see events</w:t>
      </w:r>
      <w:r w:rsidR="00BA4F23" w:rsidRPr="0098045E">
        <w:rPr>
          <w:sz w:val="24"/>
          <w:szCs w:val="24"/>
        </w:rPr>
        <w:t>/news according</w:t>
      </w:r>
      <w:r w:rsidRPr="0098045E">
        <w:rPr>
          <w:sz w:val="24"/>
          <w:szCs w:val="24"/>
        </w:rPr>
        <w:t xml:space="preserve"> to his/her country or according to date </w:t>
      </w:r>
    </w:p>
    <w:p w14:paraId="3393F501" w14:textId="77777777" w:rsidR="00C96D2B" w:rsidRDefault="00C96D2B" w:rsidP="00C96D2B"/>
    <w:p w14:paraId="1918DFDF" w14:textId="58421F6B" w:rsidR="00C96D2B" w:rsidRDefault="00C96D2B" w:rsidP="00C96D2B">
      <w:r>
        <w:lastRenderedPageBreak/>
        <w:t xml:space="preserve">          </w:t>
      </w:r>
    </w:p>
    <w:p w14:paraId="503021F0" w14:textId="77777777" w:rsidR="00C96D2B" w:rsidRDefault="00C96D2B" w:rsidP="00255AEA"/>
    <w:p w14:paraId="2CE54047" w14:textId="77777777" w:rsidR="00255AEA" w:rsidRDefault="00255AEA" w:rsidP="00255AEA"/>
    <w:p w14:paraId="694AC03B" w14:textId="77777777" w:rsidR="00255AEA" w:rsidRDefault="00255AEA" w:rsidP="00255AEA"/>
    <w:p w14:paraId="04DB2BFD" w14:textId="77777777" w:rsidR="00255AEA" w:rsidRDefault="00255AEA" w:rsidP="00E460E6"/>
    <w:p w14:paraId="1B523BBA" w14:textId="77777777" w:rsidR="00255AEA" w:rsidRDefault="00255AEA" w:rsidP="00E460E6"/>
    <w:p w14:paraId="6495A3F3" w14:textId="77777777" w:rsidR="00255AEA" w:rsidRDefault="00255AEA" w:rsidP="00E460E6"/>
    <w:p w14:paraId="2B68D5BF" w14:textId="4DD4F98D" w:rsidR="00E460E6" w:rsidRPr="00E460E6" w:rsidRDefault="00E460E6" w:rsidP="00E460E6"/>
    <w:p w14:paraId="4E543AAB" w14:textId="77777777" w:rsidR="00DD363A" w:rsidRPr="00DD363A" w:rsidRDefault="00DD363A" w:rsidP="00DD363A">
      <w:pPr>
        <w:rPr>
          <w:sz w:val="24"/>
          <w:szCs w:val="24"/>
        </w:rPr>
      </w:pPr>
    </w:p>
    <w:p w14:paraId="105B80E0"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216BC12E" w14:textId="4F056924" w:rsidR="00294CC0" w:rsidRDefault="00255AEA" w:rsidP="00255AEA">
      <w:pPr>
        <w:pStyle w:val="Heading5"/>
      </w:pPr>
      <w:r>
        <w:t>Subscribing to news letter</w:t>
      </w:r>
    </w:p>
    <w:p w14:paraId="72D8B3DF" w14:textId="00C41934" w:rsidR="00255AEA" w:rsidRPr="0098045E" w:rsidRDefault="0098045E" w:rsidP="0098045E">
      <w:pPr>
        <w:pStyle w:val="ListParagraph"/>
        <w:numPr>
          <w:ilvl w:val="0"/>
          <w:numId w:val="45"/>
        </w:numPr>
        <w:jc w:val="both"/>
        <w:rPr>
          <w:sz w:val="24"/>
          <w:szCs w:val="24"/>
        </w:rPr>
      </w:pPr>
      <w:r>
        <w:rPr>
          <w:sz w:val="24"/>
          <w:szCs w:val="24"/>
        </w:rPr>
        <w:t>U</w:t>
      </w:r>
      <w:r w:rsidR="00255AEA" w:rsidRPr="0098045E">
        <w:rPr>
          <w:sz w:val="24"/>
          <w:szCs w:val="24"/>
        </w:rPr>
        <w:t>ser can sign up for newsletter</w:t>
      </w:r>
    </w:p>
    <w:p w14:paraId="7BE017EB" w14:textId="28D18E41" w:rsidR="00255AEA" w:rsidRDefault="00255AEA" w:rsidP="00255AEA">
      <w:pPr>
        <w:ind w:left="540"/>
        <w:jc w:val="both"/>
        <w:rPr>
          <w:sz w:val="24"/>
          <w:szCs w:val="24"/>
        </w:rPr>
      </w:pPr>
    </w:p>
    <w:p w14:paraId="44D4AC64" w14:textId="109B9539" w:rsidR="00255AEA" w:rsidRDefault="00C96D2B" w:rsidP="00255AEA">
      <w:pPr>
        <w:pStyle w:val="Heading5"/>
      </w:pPr>
      <w:r>
        <w:t>Give</w:t>
      </w:r>
      <w:r w:rsidR="00255AEA">
        <w:t xml:space="preserve"> feedback</w:t>
      </w:r>
    </w:p>
    <w:p w14:paraId="2DE640EF" w14:textId="19526016" w:rsidR="00255AEA" w:rsidRPr="0098045E" w:rsidRDefault="0098045E" w:rsidP="0098045E">
      <w:pPr>
        <w:pStyle w:val="ListParagraph"/>
        <w:numPr>
          <w:ilvl w:val="0"/>
          <w:numId w:val="45"/>
        </w:numPr>
        <w:jc w:val="both"/>
        <w:rPr>
          <w:sz w:val="24"/>
          <w:szCs w:val="24"/>
        </w:rPr>
      </w:pPr>
      <w:r w:rsidRPr="0098045E">
        <w:rPr>
          <w:sz w:val="24"/>
          <w:szCs w:val="24"/>
        </w:rPr>
        <w:t>U</w:t>
      </w:r>
      <w:r w:rsidR="00255AEA" w:rsidRPr="0098045E">
        <w:rPr>
          <w:sz w:val="24"/>
          <w:szCs w:val="24"/>
        </w:rPr>
        <w:t>ser</w:t>
      </w:r>
      <w:r w:rsidR="00255AEA" w:rsidRPr="0098045E">
        <w:rPr>
          <w:sz w:val="24"/>
          <w:szCs w:val="24"/>
        </w:rPr>
        <w:t xml:space="preserve"> can send feedback to organization</w:t>
      </w:r>
    </w:p>
    <w:p w14:paraId="365D3AB2" w14:textId="61A2B681" w:rsidR="00C96D2B" w:rsidRDefault="00C96D2B" w:rsidP="00255AEA">
      <w:pPr>
        <w:ind w:left="540"/>
        <w:jc w:val="both"/>
        <w:rPr>
          <w:sz w:val="24"/>
          <w:szCs w:val="24"/>
        </w:rPr>
      </w:pPr>
    </w:p>
    <w:p w14:paraId="3A405698" w14:textId="577C895E" w:rsidR="00C96D2B" w:rsidRPr="008C0228" w:rsidRDefault="00C96D2B" w:rsidP="00D97869">
      <w:pPr>
        <w:pStyle w:val="ListParagraph"/>
        <w:ind w:left="1200"/>
        <w:jc w:val="both"/>
        <w:rPr>
          <w:sz w:val="24"/>
          <w:szCs w:val="24"/>
        </w:rPr>
      </w:pPr>
      <w:bookmarkStart w:id="20" w:name="_GoBack"/>
      <w:bookmarkEnd w:id="20"/>
    </w:p>
    <w:p w14:paraId="6D3AED14" w14:textId="1FC80306" w:rsidR="00C96D2B" w:rsidRDefault="00C96D2B" w:rsidP="00255AEA">
      <w:pPr>
        <w:ind w:left="540"/>
        <w:jc w:val="both"/>
        <w:rPr>
          <w:sz w:val="24"/>
          <w:szCs w:val="24"/>
        </w:rPr>
      </w:pPr>
    </w:p>
    <w:p w14:paraId="5728C4CF" w14:textId="77777777" w:rsidR="00C96D2B" w:rsidRDefault="00C96D2B" w:rsidP="00255AEA">
      <w:pPr>
        <w:ind w:left="540"/>
        <w:jc w:val="both"/>
        <w:rPr>
          <w:sz w:val="24"/>
          <w:szCs w:val="24"/>
        </w:rPr>
      </w:pPr>
    </w:p>
    <w:p w14:paraId="2F6B65DE" w14:textId="7A2D5DC8" w:rsidR="00C96D2B" w:rsidRDefault="00C96D2B" w:rsidP="00255AEA">
      <w:pPr>
        <w:ind w:left="540"/>
        <w:jc w:val="both"/>
        <w:rPr>
          <w:sz w:val="24"/>
          <w:szCs w:val="24"/>
        </w:rPr>
      </w:pPr>
    </w:p>
    <w:p w14:paraId="3973C4B5" w14:textId="77777777" w:rsidR="00C96D2B" w:rsidRDefault="00C96D2B" w:rsidP="00255AEA">
      <w:pPr>
        <w:ind w:left="540"/>
        <w:jc w:val="both"/>
        <w:rPr>
          <w:sz w:val="24"/>
          <w:szCs w:val="24"/>
        </w:rPr>
      </w:pPr>
    </w:p>
    <w:p w14:paraId="276D8F95" w14:textId="77777777" w:rsidR="00255AEA" w:rsidRDefault="00255AEA" w:rsidP="00255AEA">
      <w:pPr>
        <w:ind w:left="540"/>
        <w:jc w:val="both"/>
        <w:rPr>
          <w:sz w:val="24"/>
          <w:szCs w:val="24"/>
        </w:rPr>
      </w:pPr>
    </w:p>
    <w:p w14:paraId="0A4B1285" w14:textId="77777777" w:rsidR="00255AEA" w:rsidRDefault="00255AEA" w:rsidP="00255AEA">
      <w:pPr>
        <w:ind w:left="540"/>
        <w:jc w:val="both"/>
        <w:rPr>
          <w:sz w:val="24"/>
          <w:szCs w:val="24"/>
        </w:rPr>
      </w:pPr>
    </w:p>
    <w:p w14:paraId="41A9BF7B" w14:textId="77777777" w:rsidR="00255AEA" w:rsidRPr="00DD363A" w:rsidRDefault="00255AEA" w:rsidP="00255AEA">
      <w:pPr>
        <w:ind w:left="540"/>
        <w:jc w:val="both"/>
        <w:rPr>
          <w:sz w:val="24"/>
          <w:szCs w:val="24"/>
        </w:rPr>
      </w:pPr>
    </w:p>
    <w:p w14:paraId="3DDED734" w14:textId="77777777" w:rsidR="00DD363A" w:rsidRDefault="00DD363A" w:rsidP="00294CC0">
      <w:pPr>
        <w:ind w:left="360"/>
        <w:jc w:val="both"/>
        <w:rPr>
          <w:sz w:val="24"/>
          <w:szCs w:val="24"/>
        </w:rPr>
      </w:pPr>
    </w:p>
    <w:p w14:paraId="28F2C966" w14:textId="77777777" w:rsidR="00294CC0" w:rsidRPr="00DD363A" w:rsidRDefault="00294CC0" w:rsidP="00DD363A">
      <w:pPr>
        <w:pStyle w:val="Heading3"/>
        <w:ind w:left="540"/>
        <w:rPr>
          <w:b/>
          <w:bCs/>
          <w:i w:val="0"/>
          <w:iCs/>
          <w:sz w:val="24"/>
          <w:szCs w:val="24"/>
        </w:rPr>
      </w:pPr>
      <w:bookmarkStart w:id="21" w:name="_Toc317768630"/>
      <w:r w:rsidRPr="00DD363A">
        <w:rPr>
          <w:b/>
          <w:bCs/>
          <w:i w:val="0"/>
          <w:iCs/>
          <w:sz w:val="24"/>
          <w:szCs w:val="24"/>
        </w:rPr>
        <w:t>Non-Functional Specifications</w:t>
      </w:r>
      <w:bookmarkEnd w:id="21"/>
    </w:p>
    <w:p w14:paraId="052509ED"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 xml:space="preserve"> This should provide a structured listing of the non-functional specification in similar projects grouped into categories. Write two sections for essential and non-essential specifications&gt;</w:t>
      </w:r>
    </w:p>
    <w:p w14:paraId="78FA8197" w14:textId="77777777" w:rsidR="00294CC0" w:rsidRDefault="00294CC0" w:rsidP="00294CC0">
      <w:pPr>
        <w:ind w:left="360"/>
        <w:jc w:val="both"/>
        <w:rPr>
          <w:sz w:val="24"/>
          <w:szCs w:val="24"/>
        </w:rPr>
      </w:pPr>
    </w:p>
    <w:p w14:paraId="3D4A7C69" w14:textId="77777777" w:rsidR="00DD363A" w:rsidRDefault="00294CC0" w:rsidP="00DD363A">
      <w:pPr>
        <w:pStyle w:val="Heading4"/>
        <w:ind w:left="540"/>
        <w:rPr>
          <w:b/>
          <w:bCs/>
          <w:i/>
          <w:iCs/>
          <w:sz w:val="24"/>
          <w:szCs w:val="24"/>
        </w:rPr>
      </w:pPr>
      <w:r w:rsidRPr="00DD363A">
        <w:rPr>
          <w:b/>
          <w:bCs/>
          <w:i/>
          <w:iCs/>
          <w:sz w:val="24"/>
          <w:szCs w:val="24"/>
        </w:rPr>
        <w:t>Essential Specifications</w:t>
      </w:r>
    </w:p>
    <w:p w14:paraId="6D939A0A" w14:textId="77777777" w:rsidR="00DD363A" w:rsidRPr="00DD363A" w:rsidRDefault="00DD363A" w:rsidP="00DD363A">
      <w:pPr>
        <w:jc w:val="both"/>
        <w:rPr>
          <w:sz w:val="24"/>
          <w:szCs w:val="24"/>
        </w:rPr>
      </w:pPr>
    </w:p>
    <w:p w14:paraId="52895FED" w14:textId="77777777" w:rsidR="00294CC0" w:rsidRPr="00DD363A" w:rsidRDefault="00294CC0" w:rsidP="00DD363A">
      <w:pPr>
        <w:pStyle w:val="Heading4"/>
        <w:ind w:left="540"/>
        <w:rPr>
          <w:b/>
          <w:bCs/>
          <w:i/>
          <w:iCs/>
          <w:sz w:val="24"/>
          <w:szCs w:val="24"/>
        </w:rPr>
      </w:pPr>
      <w:r w:rsidRPr="00DD363A">
        <w:rPr>
          <w:b/>
          <w:bCs/>
          <w:i/>
          <w:iCs/>
          <w:sz w:val="24"/>
          <w:szCs w:val="24"/>
        </w:rPr>
        <w:t>Non-Essential Specifications</w:t>
      </w:r>
    </w:p>
    <w:p w14:paraId="7B31EF52" w14:textId="77777777" w:rsidR="00294CC0" w:rsidRPr="00DD363A" w:rsidRDefault="00294CC0" w:rsidP="00DD363A">
      <w:pPr>
        <w:ind w:left="540"/>
        <w:jc w:val="both"/>
        <w:rPr>
          <w:sz w:val="24"/>
          <w:szCs w:val="24"/>
        </w:rPr>
      </w:pPr>
    </w:p>
    <w:p w14:paraId="45B71007" w14:textId="77777777" w:rsidR="00DD363A" w:rsidRPr="00DD363A" w:rsidRDefault="00DD363A" w:rsidP="00DD363A">
      <w:pPr>
        <w:ind w:left="540"/>
        <w:jc w:val="both"/>
        <w:rPr>
          <w:b/>
          <w:bCs/>
          <w:i/>
          <w:iCs/>
          <w:sz w:val="24"/>
          <w:szCs w:val="24"/>
        </w:rPr>
      </w:pPr>
    </w:p>
    <w:p w14:paraId="1AEEC479" w14:textId="77777777" w:rsidR="00294CC0" w:rsidRPr="00DD363A" w:rsidRDefault="00294CC0" w:rsidP="00DD363A">
      <w:pPr>
        <w:pStyle w:val="Heading3"/>
        <w:ind w:left="540"/>
        <w:rPr>
          <w:b/>
          <w:bCs/>
          <w:i w:val="0"/>
          <w:iCs/>
          <w:sz w:val="24"/>
          <w:szCs w:val="24"/>
        </w:rPr>
      </w:pPr>
      <w:bookmarkStart w:id="22" w:name="_Toc317768631"/>
      <w:r w:rsidRPr="00DD363A">
        <w:rPr>
          <w:b/>
          <w:bCs/>
          <w:i w:val="0"/>
          <w:iCs/>
          <w:sz w:val="24"/>
          <w:szCs w:val="24"/>
        </w:rPr>
        <w:t>Limitations</w:t>
      </w:r>
      <w:bookmarkEnd w:id="22"/>
      <w:r w:rsidRPr="00DD363A">
        <w:rPr>
          <w:b/>
          <w:bCs/>
          <w:i w:val="0"/>
          <w:iCs/>
          <w:sz w:val="24"/>
          <w:szCs w:val="24"/>
        </w:rPr>
        <w:t xml:space="preserve"> </w:t>
      </w:r>
    </w:p>
    <w:p w14:paraId="54F406F6" w14:textId="77777777" w:rsidR="00294CC0" w:rsidRDefault="00DD363A" w:rsidP="00294CC0">
      <w:pPr>
        <w:ind w:left="360"/>
        <w:jc w:val="both"/>
        <w:rPr>
          <w:sz w:val="24"/>
          <w:szCs w:val="24"/>
        </w:rPr>
      </w:pPr>
      <w:r>
        <w:rPr>
          <w:b/>
          <w:bCs/>
          <w:sz w:val="24"/>
          <w:szCs w:val="24"/>
        </w:rPr>
        <w:tab/>
      </w:r>
      <w:r>
        <w:rPr>
          <w:b/>
          <w:bCs/>
          <w:sz w:val="24"/>
          <w:szCs w:val="24"/>
        </w:rPr>
        <w:tab/>
      </w:r>
      <w:r w:rsidR="00294CC0">
        <w:rPr>
          <w:b/>
          <w:bCs/>
          <w:sz w:val="24"/>
          <w:szCs w:val="24"/>
        </w:rPr>
        <w:t>&lt;</w:t>
      </w:r>
      <w:r w:rsidR="00294CC0">
        <w:rPr>
          <w:sz w:val="24"/>
          <w:szCs w:val="24"/>
        </w:rPr>
        <w:t>You should summarize the limitations present in these projects and analyze their reasons. Discuss how your project may overcome these limitations&gt;</w:t>
      </w:r>
    </w:p>
    <w:p w14:paraId="30BBDD44" w14:textId="77777777" w:rsidR="00294CC0" w:rsidRPr="00294CC0" w:rsidRDefault="00294CC0" w:rsidP="00294CC0"/>
    <w:p w14:paraId="322441A3" w14:textId="77777777" w:rsidR="009D0471" w:rsidRDefault="009D0471" w:rsidP="009D0471">
      <w:pPr>
        <w:pStyle w:val="Heading1"/>
        <w:rPr>
          <w:bCs/>
        </w:rPr>
      </w:pPr>
      <w:bookmarkStart w:id="23" w:name="_Toc317768632"/>
      <w:r w:rsidRPr="00BC6348">
        <w:rPr>
          <w:sz w:val="28"/>
          <w:szCs w:val="28"/>
        </w:rPr>
        <w:t>Cost</w:t>
      </w:r>
      <w:r>
        <w:t xml:space="preserve"> </w:t>
      </w:r>
      <w:r w:rsidRPr="00BC6348">
        <w:rPr>
          <w:sz w:val="28"/>
          <w:szCs w:val="28"/>
        </w:rPr>
        <w:t>Estimate</w:t>
      </w:r>
      <w:bookmarkEnd w:id="23"/>
    </w:p>
    <w:p w14:paraId="33F6CC14" w14:textId="77777777" w:rsidR="009D0471" w:rsidRDefault="009D0471" w:rsidP="009D0471">
      <w:pPr>
        <w:jc w:val="both"/>
        <w:rPr>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1995"/>
        <w:gridCol w:w="1907"/>
      </w:tblGrid>
      <w:tr w:rsidR="009D0471" w14:paraId="3C505EFD" w14:textId="77777777" w:rsidTr="000A248D">
        <w:trPr>
          <w:cantSplit/>
          <w:trHeight w:val="270"/>
        </w:trPr>
        <w:tc>
          <w:tcPr>
            <w:tcW w:w="5040" w:type="dxa"/>
            <w:vMerge w:val="restart"/>
            <w:tcBorders>
              <w:top w:val="single" w:sz="4" w:space="0" w:color="auto"/>
              <w:left w:val="single" w:sz="4" w:space="0" w:color="auto"/>
              <w:right w:val="single" w:sz="4" w:space="0" w:color="auto"/>
            </w:tcBorders>
            <w:vAlign w:val="center"/>
          </w:tcPr>
          <w:p w14:paraId="1DFFE825" w14:textId="77777777" w:rsidR="009D0471" w:rsidRDefault="009D0471" w:rsidP="000A248D">
            <w:pPr>
              <w:pStyle w:val="CMId"/>
              <w:widowControl w:val="0"/>
              <w:spacing w:before="0" w:after="0"/>
              <w:rPr>
                <w:lang w:val="en-US"/>
              </w:rPr>
            </w:pPr>
            <w:r>
              <w:rPr>
                <w:lang w:val="en-US"/>
              </w:rPr>
              <w:lastRenderedPageBreak/>
              <w:t>Item</w:t>
            </w:r>
          </w:p>
        </w:tc>
        <w:tc>
          <w:tcPr>
            <w:tcW w:w="3902" w:type="dxa"/>
            <w:gridSpan w:val="2"/>
            <w:tcBorders>
              <w:top w:val="single" w:sz="4" w:space="0" w:color="auto"/>
              <w:left w:val="single" w:sz="4" w:space="0" w:color="auto"/>
              <w:bottom w:val="single" w:sz="4" w:space="0" w:color="auto"/>
              <w:right w:val="single" w:sz="4" w:space="0" w:color="auto"/>
            </w:tcBorders>
          </w:tcPr>
          <w:p w14:paraId="7D7994DA" w14:textId="77777777" w:rsidR="009D0471" w:rsidRDefault="009D0471" w:rsidP="000A248D">
            <w:pPr>
              <w:pStyle w:val="CMId"/>
              <w:widowControl w:val="0"/>
              <w:spacing w:before="0" w:after="0"/>
              <w:rPr>
                <w:lang w:val="en-US"/>
              </w:rPr>
            </w:pPr>
            <w:r>
              <w:rPr>
                <w:lang w:val="en-US"/>
              </w:rPr>
              <w:t>Estimated Cost</w:t>
            </w:r>
          </w:p>
        </w:tc>
      </w:tr>
      <w:tr w:rsidR="009D0471" w14:paraId="3EFECCE7" w14:textId="77777777" w:rsidTr="000A248D">
        <w:trPr>
          <w:cantSplit/>
          <w:trHeight w:val="240"/>
        </w:trPr>
        <w:tc>
          <w:tcPr>
            <w:tcW w:w="5040" w:type="dxa"/>
            <w:vMerge/>
            <w:tcBorders>
              <w:top w:val="nil"/>
              <w:left w:val="single" w:sz="4" w:space="0" w:color="auto"/>
              <w:bottom w:val="single" w:sz="4" w:space="0" w:color="auto"/>
              <w:right w:val="single" w:sz="4" w:space="0" w:color="auto"/>
            </w:tcBorders>
          </w:tcPr>
          <w:p w14:paraId="7258EA0C" w14:textId="77777777" w:rsidR="009D0471" w:rsidRDefault="009D0471" w:rsidP="000A248D">
            <w:pPr>
              <w:jc w:val="center"/>
              <w:rPr>
                <w:b/>
                <w:bCs/>
                <w:sz w:val="24"/>
                <w:szCs w:val="24"/>
              </w:rPr>
            </w:pPr>
          </w:p>
        </w:tc>
        <w:tc>
          <w:tcPr>
            <w:tcW w:w="1995" w:type="dxa"/>
            <w:tcBorders>
              <w:top w:val="single" w:sz="4" w:space="0" w:color="auto"/>
              <w:left w:val="single" w:sz="4" w:space="0" w:color="auto"/>
              <w:bottom w:val="single" w:sz="4" w:space="0" w:color="auto"/>
              <w:right w:val="single" w:sz="4" w:space="0" w:color="auto"/>
            </w:tcBorders>
          </w:tcPr>
          <w:p w14:paraId="5817BBE7" w14:textId="77777777" w:rsidR="009D0471" w:rsidRDefault="009D0471" w:rsidP="000A248D">
            <w:pPr>
              <w:pStyle w:val="CMId"/>
              <w:widowControl w:val="0"/>
              <w:spacing w:before="0" w:after="0"/>
              <w:rPr>
                <w:lang w:val="en-US"/>
              </w:rPr>
            </w:pPr>
            <w:r>
              <w:rPr>
                <w:lang w:val="en-US"/>
              </w:rPr>
              <w:t>US Dollars</w:t>
            </w:r>
          </w:p>
        </w:tc>
        <w:tc>
          <w:tcPr>
            <w:tcW w:w="1907" w:type="dxa"/>
            <w:tcBorders>
              <w:top w:val="single" w:sz="4" w:space="0" w:color="auto"/>
              <w:left w:val="single" w:sz="4" w:space="0" w:color="auto"/>
              <w:bottom w:val="single" w:sz="4" w:space="0" w:color="auto"/>
              <w:right w:val="single" w:sz="4" w:space="0" w:color="auto"/>
            </w:tcBorders>
          </w:tcPr>
          <w:p w14:paraId="21907C57" w14:textId="77777777" w:rsidR="009D0471" w:rsidRDefault="009D0471" w:rsidP="000A248D">
            <w:pPr>
              <w:pStyle w:val="CMId"/>
              <w:widowControl w:val="0"/>
              <w:spacing w:before="0" w:after="0"/>
              <w:rPr>
                <w:lang w:val="en-US"/>
              </w:rPr>
            </w:pPr>
            <w:r>
              <w:rPr>
                <w:lang w:val="en-US"/>
              </w:rPr>
              <w:t>L.E.</w:t>
            </w:r>
          </w:p>
        </w:tc>
      </w:tr>
      <w:tr w:rsidR="009D0471" w14:paraId="0868D3AA" w14:textId="77777777" w:rsidTr="000A248D">
        <w:trPr>
          <w:cantSplit/>
          <w:trHeight w:val="106"/>
        </w:trPr>
        <w:tc>
          <w:tcPr>
            <w:tcW w:w="5040" w:type="dxa"/>
            <w:tcBorders>
              <w:top w:val="single" w:sz="4" w:space="0" w:color="auto"/>
            </w:tcBorders>
          </w:tcPr>
          <w:p w14:paraId="500795B4" w14:textId="77777777" w:rsidR="009D0471" w:rsidRDefault="009D0471" w:rsidP="000A248D">
            <w:pPr>
              <w:pStyle w:val="Header"/>
              <w:rPr>
                <w:sz w:val="24"/>
                <w:szCs w:val="24"/>
              </w:rPr>
            </w:pPr>
            <w:r>
              <w:rPr>
                <w:sz w:val="24"/>
                <w:szCs w:val="24"/>
              </w:rPr>
              <w:t xml:space="preserve">1. </w:t>
            </w:r>
            <w:r>
              <w:rPr>
                <w:b/>
                <w:bCs/>
                <w:sz w:val="24"/>
                <w:szCs w:val="24"/>
              </w:rPr>
              <w:t>Development Cost</w:t>
            </w:r>
          </w:p>
        </w:tc>
        <w:tc>
          <w:tcPr>
            <w:tcW w:w="1995" w:type="dxa"/>
            <w:tcBorders>
              <w:top w:val="single" w:sz="4" w:space="0" w:color="auto"/>
              <w:right w:val="single" w:sz="4" w:space="0" w:color="auto"/>
            </w:tcBorders>
          </w:tcPr>
          <w:p w14:paraId="4E0707C9" w14:textId="77777777" w:rsidR="009D0471" w:rsidRDefault="00677164" w:rsidP="000A248D">
            <w:pPr>
              <w:jc w:val="center"/>
              <w:rPr>
                <w:sz w:val="24"/>
                <w:szCs w:val="24"/>
              </w:rPr>
            </w:pPr>
            <w:r>
              <w:rPr>
                <w:sz w:val="24"/>
                <w:szCs w:val="24"/>
              </w:rPr>
              <w:t>300</w:t>
            </w:r>
          </w:p>
        </w:tc>
        <w:tc>
          <w:tcPr>
            <w:tcW w:w="1907" w:type="dxa"/>
            <w:tcBorders>
              <w:top w:val="single" w:sz="4" w:space="0" w:color="auto"/>
              <w:left w:val="single" w:sz="4" w:space="0" w:color="auto"/>
            </w:tcBorders>
          </w:tcPr>
          <w:p w14:paraId="7EC28B59" w14:textId="77777777" w:rsidR="009D0471" w:rsidRDefault="00677164" w:rsidP="000A248D">
            <w:pPr>
              <w:jc w:val="center"/>
              <w:rPr>
                <w:sz w:val="24"/>
                <w:szCs w:val="24"/>
              </w:rPr>
            </w:pPr>
            <w:r>
              <w:rPr>
                <w:sz w:val="24"/>
                <w:szCs w:val="24"/>
              </w:rPr>
              <w:t xml:space="preserve">6000 </w:t>
            </w:r>
          </w:p>
        </w:tc>
      </w:tr>
      <w:tr w:rsidR="009D0471" w14:paraId="5A585ABA" w14:textId="77777777" w:rsidTr="000A248D">
        <w:trPr>
          <w:cantSplit/>
          <w:trHeight w:val="105"/>
        </w:trPr>
        <w:tc>
          <w:tcPr>
            <w:tcW w:w="5040" w:type="dxa"/>
            <w:tcBorders>
              <w:bottom w:val="single" w:sz="4" w:space="0" w:color="auto"/>
            </w:tcBorders>
          </w:tcPr>
          <w:p w14:paraId="388CDDD3" w14:textId="77777777" w:rsidR="009D0471" w:rsidRDefault="009D0471" w:rsidP="000A248D">
            <w:pPr>
              <w:ind w:left="720"/>
              <w:rPr>
                <w:sz w:val="24"/>
                <w:szCs w:val="24"/>
              </w:rPr>
            </w:pPr>
            <w:r>
              <w:rPr>
                <w:sz w:val="24"/>
                <w:szCs w:val="24"/>
              </w:rPr>
              <w:t xml:space="preserve">1.1. </w:t>
            </w:r>
            <w:r w:rsidR="005974B9">
              <w:rPr>
                <w:sz w:val="24"/>
                <w:szCs w:val="24"/>
              </w:rPr>
              <w:t>Designers</w:t>
            </w:r>
          </w:p>
        </w:tc>
        <w:tc>
          <w:tcPr>
            <w:tcW w:w="1995" w:type="dxa"/>
            <w:tcBorders>
              <w:bottom w:val="single" w:sz="4" w:space="0" w:color="auto"/>
              <w:right w:val="single" w:sz="4" w:space="0" w:color="auto"/>
            </w:tcBorders>
          </w:tcPr>
          <w:p w14:paraId="0F26C2EB" w14:textId="77777777" w:rsidR="009D0471" w:rsidRDefault="00B2351C" w:rsidP="000A248D">
            <w:pPr>
              <w:jc w:val="center"/>
              <w:rPr>
                <w:sz w:val="24"/>
                <w:szCs w:val="24"/>
              </w:rPr>
            </w:pPr>
            <w:r>
              <w:rPr>
                <w:sz w:val="24"/>
                <w:szCs w:val="24"/>
              </w:rPr>
              <w:t>100$</w:t>
            </w:r>
          </w:p>
        </w:tc>
        <w:tc>
          <w:tcPr>
            <w:tcW w:w="1907" w:type="dxa"/>
            <w:tcBorders>
              <w:left w:val="single" w:sz="4" w:space="0" w:color="auto"/>
              <w:bottom w:val="single" w:sz="4" w:space="0" w:color="auto"/>
            </w:tcBorders>
          </w:tcPr>
          <w:p w14:paraId="5D106DFD" w14:textId="77777777" w:rsidR="009D0471" w:rsidRDefault="00B2351C" w:rsidP="000A248D">
            <w:pPr>
              <w:jc w:val="center"/>
              <w:rPr>
                <w:sz w:val="24"/>
                <w:szCs w:val="24"/>
              </w:rPr>
            </w:pPr>
            <w:r>
              <w:rPr>
                <w:sz w:val="24"/>
                <w:szCs w:val="24"/>
              </w:rPr>
              <w:t>1800</w:t>
            </w:r>
          </w:p>
        </w:tc>
      </w:tr>
      <w:tr w:rsidR="00B2351C" w14:paraId="34D2907C" w14:textId="77777777" w:rsidTr="000A248D">
        <w:trPr>
          <w:cantSplit/>
          <w:trHeight w:val="105"/>
        </w:trPr>
        <w:tc>
          <w:tcPr>
            <w:tcW w:w="5040" w:type="dxa"/>
            <w:tcBorders>
              <w:bottom w:val="single" w:sz="4" w:space="0" w:color="auto"/>
            </w:tcBorders>
          </w:tcPr>
          <w:p w14:paraId="0A9D66EB" w14:textId="77777777" w:rsidR="00B2351C" w:rsidRDefault="00B2351C" w:rsidP="000A248D">
            <w:pPr>
              <w:ind w:left="720"/>
              <w:rPr>
                <w:sz w:val="24"/>
                <w:szCs w:val="24"/>
              </w:rPr>
            </w:pPr>
            <w:r>
              <w:rPr>
                <w:sz w:val="24"/>
                <w:szCs w:val="24"/>
              </w:rPr>
              <w:t>1.2. Developers</w:t>
            </w:r>
          </w:p>
        </w:tc>
        <w:tc>
          <w:tcPr>
            <w:tcW w:w="1995" w:type="dxa"/>
            <w:tcBorders>
              <w:bottom w:val="single" w:sz="4" w:space="0" w:color="auto"/>
              <w:right w:val="single" w:sz="4" w:space="0" w:color="auto"/>
            </w:tcBorders>
          </w:tcPr>
          <w:p w14:paraId="5381F493" w14:textId="77777777" w:rsidR="00B2351C" w:rsidRDefault="00B2351C" w:rsidP="000A248D">
            <w:pPr>
              <w:jc w:val="center"/>
              <w:rPr>
                <w:sz w:val="24"/>
                <w:szCs w:val="24"/>
              </w:rPr>
            </w:pPr>
            <w:r>
              <w:rPr>
                <w:sz w:val="24"/>
                <w:szCs w:val="24"/>
              </w:rPr>
              <w:t>150$</w:t>
            </w:r>
          </w:p>
        </w:tc>
        <w:tc>
          <w:tcPr>
            <w:tcW w:w="1907" w:type="dxa"/>
            <w:tcBorders>
              <w:left w:val="single" w:sz="4" w:space="0" w:color="auto"/>
              <w:bottom w:val="single" w:sz="4" w:space="0" w:color="auto"/>
            </w:tcBorders>
          </w:tcPr>
          <w:p w14:paraId="3B9095E0" w14:textId="77777777" w:rsidR="00B2351C" w:rsidRDefault="00B2351C" w:rsidP="000A248D">
            <w:pPr>
              <w:jc w:val="center"/>
              <w:rPr>
                <w:sz w:val="24"/>
                <w:szCs w:val="24"/>
              </w:rPr>
            </w:pPr>
            <w:r>
              <w:rPr>
                <w:sz w:val="24"/>
                <w:szCs w:val="24"/>
              </w:rPr>
              <w:t>2700</w:t>
            </w:r>
          </w:p>
        </w:tc>
      </w:tr>
      <w:tr w:rsidR="009D0471" w14:paraId="3AD2DCB5" w14:textId="77777777" w:rsidTr="00B2351C">
        <w:trPr>
          <w:cantSplit/>
          <w:trHeight w:val="270"/>
        </w:trPr>
        <w:tc>
          <w:tcPr>
            <w:tcW w:w="5040" w:type="dxa"/>
            <w:tcBorders>
              <w:top w:val="single" w:sz="4" w:space="0" w:color="auto"/>
              <w:bottom w:val="single" w:sz="4" w:space="0" w:color="auto"/>
            </w:tcBorders>
          </w:tcPr>
          <w:p w14:paraId="0CFDC449" w14:textId="77777777" w:rsidR="005974B9" w:rsidRDefault="00B2351C" w:rsidP="00B2351C">
            <w:pPr>
              <w:ind w:left="720"/>
              <w:rPr>
                <w:sz w:val="24"/>
                <w:szCs w:val="24"/>
              </w:rPr>
            </w:pPr>
            <w:r>
              <w:rPr>
                <w:sz w:val="24"/>
                <w:szCs w:val="24"/>
              </w:rPr>
              <w:t>1.3</w:t>
            </w:r>
            <w:r w:rsidR="009D0471">
              <w:rPr>
                <w:sz w:val="24"/>
                <w:szCs w:val="24"/>
              </w:rPr>
              <w:t>.</w:t>
            </w:r>
            <w:r>
              <w:rPr>
                <w:sz w:val="24"/>
                <w:szCs w:val="24"/>
              </w:rPr>
              <w:t xml:space="preserve"> Tester </w:t>
            </w:r>
          </w:p>
        </w:tc>
        <w:tc>
          <w:tcPr>
            <w:tcW w:w="1995" w:type="dxa"/>
            <w:tcBorders>
              <w:top w:val="single" w:sz="4" w:space="0" w:color="auto"/>
              <w:bottom w:val="single" w:sz="4" w:space="0" w:color="auto"/>
              <w:right w:val="single" w:sz="4" w:space="0" w:color="auto"/>
            </w:tcBorders>
          </w:tcPr>
          <w:p w14:paraId="7E5FD2D2" w14:textId="77777777" w:rsidR="009D0471" w:rsidRDefault="00B2351C" w:rsidP="000A248D">
            <w:pPr>
              <w:jc w:val="center"/>
              <w:rPr>
                <w:sz w:val="24"/>
                <w:szCs w:val="24"/>
              </w:rPr>
            </w:pPr>
            <w:r>
              <w:rPr>
                <w:sz w:val="24"/>
                <w:szCs w:val="24"/>
              </w:rPr>
              <w:t>50$</w:t>
            </w:r>
          </w:p>
        </w:tc>
        <w:tc>
          <w:tcPr>
            <w:tcW w:w="1907" w:type="dxa"/>
            <w:tcBorders>
              <w:top w:val="single" w:sz="4" w:space="0" w:color="auto"/>
              <w:left w:val="single" w:sz="4" w:space="0" w:color="auto"/>
              <w:bottom w:val="single" w:sz="4" w:space="0" w:color="auto"/>
            </w:tcBorders>
          </w:tcPr>
          <w:p w14:paraId="3D27CC3C" w14:textId="77777777" w:rsidR="009D0471" w:rsidRDefault="00B2351C" w:rsidP="000A248D">
            <w:pPr>
              <w:jc w:val="center"/>
              <w:rPr>
                <w:sz w:val="24"/>
                <w:szCs w:val="24"/>
              </w:rPr>
            </w:pPr>
            <w:r>
              <w:rPr>
                <w:sz w:val="24"/>
                <w:szCs w:val="24"/>
              </w:rPr>
              <w:t>900</w:t>
            </w:r>
          </w:p>
        </w:tc>
      </w:tr>
      <w:tr w:rsidR="00B2351C" w14:paraId="28325CDC" w14:textId="77777777" w:rsidTr="00B2351C">
        <w:trPr>
          <w:cantSplit/>
          <w:trHeight w:val="270"/>
        </w:trPr>
        <w:tc>
          <w:tcPr>
            <w:tcW w:w="5040" w:type="dxa"/>
            <w:tcBorders>
              <w:top w:val="single" w:sz="4" w:space="0" w:color="auto"/>
              <w:bottom w:val="single" w:sz="4" w:space="0" w:color="auto"/>
            </w:tcBorders>
          </w:tcPr>
          <w:p w14:paraId="4669ED76" w14:textId="77777777" w:rsidR="00B2351C" w:rsidRDefault="00B2351C" w:rsidP="00B2351C">
            <w:pPr>
              <w:ind w:left="720"/>
              <w:rPr>
                <w:sz w:val="24"/>
                <w:szCs w:val="24"/>
              </w:rPr>
            </w:pPr>
            <w:r>
              <w:rPr>
                <w:sz w:val="24"/>
                <w:szCs w:val="24"/>
              </w:rPr>
              <w:t>1.4. Programmers</w:t>
            </w:r>
          </w:p>
        </w:tc>
        <w:tc>
          <w:tcPr>
            <w:tcW w:w="1995" w:type="dxa"/>
            <w:tcBorders>
              <w:top w:val="single" w:sz="4" w:space="0" w:color="auto"/>
              <w:bottom w:val="single" w:sz="4" w:space="0" w:color="auto"/>
              <w:right w:val="single" w:sz="4" w:space="0" w:color="auto"/>
            </w:tcBorders>
          </w:tcPr>
          <w:p w14:paraId="68C79C4F" w14:textId="77777777" w:rsidR="00B2351C" w:rsidRDefault="00B2351C" w:rsidP="000A248D">
            <w:pPr>
              <w:jc w:val="center"/>
              <w:rPr>
                <w:sz w:val="24"/>
                <w:szCs w:val="24"/>
              </w:rPr>
            </w:pPr>
            <w:r>
              <w:rPr>
                <w:sz w:val="24"/>
                <w:szCs w:val="24"/>
              </w:rPr>
              <w:t>100$</w:t>
            </w:r>
          </w:p>
        </w:tc>
        <w:tc>
          <w:tcPr>
            <w:tcW w:w="1907" w:type="dxa"/>
            <w:tcBorders>
              <w:top w:val="single" w:sz="4" w:space="0" w:color="auto"/>
              <w:left w:val="single" w:sz="4" w:space="0" w:color="auto"/>
              <w:bottom w:val="single" w:sz="4" w:space="0" w:color="auto"/>
            </w:tcBorders>
          </w:tcPr>
          <w:p w14:paraId="4CC477BD" w14:textId="77777777" w:rsidR="00B2351C" w:rsidRDefault="00B2351C" w:rsidP="000A248D">
            <w:pPr>
              <w:jc w:val="center"/>
              <w:rPr>
                <w:sz w:val="24"/>
                <w:szCs w:val="24"/>
              </w:rPr>
            </w:pPr>
            <w:r>
              <w:rPr>
                <w:sz w:val="24"/>
                <w:szCs w:val="24"/>
              </w:rPr>
              <w:t>1800</w:t>
            </w:r>
          </w:p>
        </w:tc>
      </w:tr>
      <w:tr w:rsidR="009D0471" w14:paraId="3BE7D7CD" w14:textId="77777777" w:rsidTr="00B2351C">
        <w:trPr>
          <w:cantSplit/>
          <w:trHeight w:val="106"/>
        </w:trPr>
        <w:tc>
          <w:tcPr>
            <w:tcW w:w="5040" w:type="dxa"/>
            <w:tcBorders>
              <w:top w:val="single" w:sz="4" w:space="0" w:color="auto"/>
              <w:bottom w:val="double" w:sz="4" w:space="0" w:color="auto"/>
            </w:tcBorders>
          </w:tcPr>
          <w:p w14:paraId="2F213D8A" w14:textId="77777777" w:rsidR="009D0471" w:rsidRDefault="009D0471" w:rsidP="000A248D">
            <w:pPr>
              <w:jc w:val="center"/>
              <w:rPr>
                <w:sz w:val="24"/>
                <w:szCs w:val="24"/>
              </w:rPr>
            </w:pPr>
            <w:r>
              <w:rPr>
                <w:sz w:val="24"/>
                <w:szCs w:val="24"/>
              </w:rPr>
              <w:t>Total</w:t>
            </w:r>
          </w:p>
        </w:tc>
        <w:tc>
          <w:tcPr>
            <w:tcW w:w="1995" w:type="dxa"/>
            <w:tcBorders>
              <w:top w:val="single" w:sz="4" w:space="0" w:color="auto"/>
              <w:bottom w:val="double" w:sz="4" w:space="0" w:color="auto"/>
              <w:right w:val="single" w:sz="4" w:space="0" w:color="auto"/>
            </w:tcBorders>
          </w:tcPr>
          <w:p w14:paraId="294293E7" w14:textId="77777777" w:rsidR="009D0471" w:rsidRDefault="00B2351C" w:rsidP="000A248D">
            <w:pPr>
              <w:jc w:val="center"/>
              <w:rPr>
                <w:sz w:val="24"/>
                <w:szCs w:val="24"/>
              </w:rPr>
            </w:pPr>
            <w:r>
              <w:rPr>
                <w:sz w:val="24"/>
                <w:szCs w:val="24"/>
              </w:rPr>
              <w:t>400$</w:t>
            </w:r>
          </w:p>
        </w:tc>
        <w:tc>
          <w:tcPr>
            <w:tcW w:w="1907" w:type="dxa"/>
            <w:tcBorders>
              <w:top w:val="single" w:sz="4" w:space="0" w:color="auto"/>
              <w:left w:val="single" w:sz="4" w:space="0" w:color="auto"/>
              <w:bottom w:val="double" w:sz="4" w:space="0" w:color="auto"/>
            </w:tcBorders>
          </w:tcPr>
          <w:p w14:paraId="7A30C44E" w14:textId="77777777" w:rsidR="009D0471" w:rsidRDefault="00B2351C" w:rsidP="000A248D">
            <w:pPr>
              <w:jc w:val="center"/>
              <w:rPr>
                <w:sz w:val="24"/>
                <w:szCs w:val="24"/>
              </w:rPr>
            </w:pPr>
            <w:r>
              <w:rPr>
                <w:sz w:val="24"/>
                <w:szCs w:val="24"/>
              </w:rPr>
              <w:t>7200</w:t>
            </w:r>
          </w:p>
        </w:tc>
      </w:tr>
      <w:tr w:rsidR="009D0471" w14:paraId="3856B4D6" w14:textId="77777777" w:rsidTr="000A248D">
        <w:trPr>
          <w:cantSplit/>
          <w:trHeight w:val="106"/>
        </w:trPr>
        <w:tc>
          <w:tcPr>
            <w:tcW w:w="5040" w:type="dxa"/>
            <w:tcBorders>
              <w:top w:val="double" w:sz="4" w:space="0" w:color="auto"/>
            </w:tcBorders>
          </w:tcPr>
          <w:p w14:paraId="484EA9DD" w14:textId="77777777" w:rsidR="009D0471" w:rsidRDefault="009D0471" w:rsidP="000A248D">
            <w:pPr>
              <w:rPr>
                <w:b/>
                <w:bCs/>
                <w:sz w:val="24"/>
                <w:szCs w:val="24"/>
              </w:rPr>
            </w:pPr>
            <w:r>
              <w:rPr>
                <w:b/>
                <w:bCs/>
                <w:sz w:val="24"/>
                <w:szCs w:val="24"/>
              </w:rPr>
              <w:t>2. Deployment Cost</w:t>
            </w:r>
          </w:p>
        </w:tc>
        <w:tc>
          <w:tcPr>
            <w:tcW w:w="1995" w:type="dxa"/>
            <w:tcBorders>
              <w:top w:val="double" w:sz="4" w:space="0" w:color="auto"/>
              <w:right w:val="single" w:sz="4" w:space="0" w:color="auto"/>
            </w:tcBorders>
          </w:tcPr>
          <w:p w14:paraId="0CD76DB0" w14:textId="77777777" w:rsidR="009D0471" w:rsidRDefault="009D0471" w:rsidP="000A248D">
            <w:pPr>
              <w:jc w:val="center"/>
              <w:rPr>
                <w:sz w:val="24"/>
                <w:szCs w:val="24"/>
              </w:rPr>
            </w:pPr>
          </w:p>
        </w:tc>
        <w:tc>
          <w:tcPr>
            <w:tcW w:w="1907" w:type="dxa"/>
            <w:tcBorders>
              <w:top w:val="double" w:sz="4" w:space="0" w:color="auto"/>
              <w:left w:val="single" w:sz="4" w:space="0" w:color="auto"/>
            </w:tcBorders>
          </w:tcPr>
          <w:p w14:paraId="3F97A9B7" w14:textId="77777777" w:rsidR="009D0471" w:rsidRDefault="009D0471" w:rsidP="000A248D">
            <w:pPr>
              <w:jc w:val="center"/>
              <w:rPr>
                <w:sz w:val="24"/>
                <w:szCs w:val="24"/>
              </w:rPr>
            </w:pPr>
          </w:p>
        </w:tc>
      </w:tr>
      <w:tr w:rsidR="009D0471" w14:paraId="0B0F0282" w14:textId="77777777" w:rsidTr="000A248D">
        <w:trPr>
          <w:cantSplit/>
          <w:trHeight w:val="106"/>
        </w:trPr>
        <w:tc>
          <w:tcPr>
            <w:tcW w:w="5040" w:type="dxa"/>
          </w:tcPr>
          <w:p w14:paraId="71644A09" w14:textId="77777777" w:rsidR="009D0471" w:rsidRDefault="009D0471" w:rsidP="000A248D">
            <w:pPr>
              <w:ind w:left="720"/>
              <w:rPr>
                <w:sz w:val="24"/>
                <w:szCs w:val="24"/>
              </w:rPr>
            </w:pPr>
            <w:r>
              <w:rPr>
                <w:sz w:val="24"/>
                <w:szCs w:val="24"/>
              </w:rPr>
              <w:t>1.1</w:t>
            </w:r>
            <w:r w:rsidR="00B2351C">
              <w:rPr>
                <w:sz w:val="24"/>
                <w:szCs w:val="24"/>
              </w:rPr>
              <w:t xml:space="preserve"> Host</w:t>
            </w:r>
          </w:p>
        </w:tc>
        <w:tc>
          <w:tcPr>
            <w:tcW w:w="1995" w:type="dxa"/>
            <w:tcBorders>
              <w:right w:val="single" w:sz="4" w:space="0" w:color="auto"/>
            </w:tcBorders>
          </w:tcPr>
          <w:p w14:paraId="2F79225F" w14:textId="77777777" w:rsidR="009D0471" w:rsidRDefault="00B2351C" w:rsidP="000A248D">
            <w:pPr>
              <w:jc w:val="center"/>
              <w:rPr>
                <w:sz w:val="24"/>
                <w:szCs w:val="24"/>
              </w:rPr>
            </w:pPr>
            <w:r>
              <w:rPr>
                <w:sz w:val="24"/>
                <w:szCs w:val="24"/>
              </w:rPr>
              <w:t>9$</w:t>
            </w:r>
          </w:p>
        </w:tc>
        <w:tc>
          <w:tcPr>
            <w:tcW w:w="1907" w:type="dxa"/>
            <w:tcBorders>
              <w:left w:val="single" w:sz="4" w:space="0" w:color="auto"/>
            </w:tcBorders>
          </w:tcPr>
          <w:p w14:paraId="55286DF4" w14:textId="77777777" w:rsidR="009D0471" w:rsidRDefault="00B2351C" w:rsidP="000A248D">
            <w:pPr>
              <w:jc w:val="center"/>
              <w:rPr>
                <w:sz w:val="24"/>
                <w:szCs w:val="24"/>
              </w:rPr>
            </w:pPr>
            <w:r>
              <w:rPr>
                <w:sz w:val="24"/>
                <w:szCs w:val="24"/>
              </w:rPr>
              <w:t>162</w:t>
            </w:r>
          </w:p>
        </w:tc>
      </w:tr>
      <w:tr w:rsidR="009D0471" w14:paraId="10B1B353" w14:textId="77777777" w:rsidTr="000A248D">
        <w:trPr>
          <w:cantSplit/>
          <w:trHeight w:val="106"/>
        </w:trPr>
        <w:tc>
          <w:tcPr>
            <w:tcW w:w="5040" w:type="dxa"/>
            <w:tcBorders>
              <w:bottom w:val="double" w:sz="4" w:space="0" w:color="auto"/>
            </w:tcBorders>
          </w:tcPr>
          <w:p w14:paraId="59DFF909" w14:textId="77777777" w:rsidR="009D0471" w:rsidRDefault="009D0471" w:rsidP="000A248D">
            <w:pPr>
              <w:ind w:left="720"/>
              <w:rPr>
                <w:sz w:val="24"/>
                <w:szCs w:val="24"/>
              </w:rPr>
            </w:pPr>
            <w:r>
              <w:rPr>
                <w:sz w:val="24"/>
                <w:szCs w:val="24"/>
              </w:rPr>
              <w:t>1.2</w:t>
            </w:r>
            <w:r w:rsidR="00B2351C">
              <w:rPr>
                <w:sz w:val="24"/>
                <w:szCs w:val="24"/>
              </w:rPr>
              <w:t xml:space="preserve"> Domain</w:t>
            </w:r>
          </w:p>
        </w:tc>
        <w:tc>
          <w:tcPr>
            <w:tcW w:w="1995" w:type="dxa"/>
            <w:tcBorders>
              <w:bottom w:val="double" w:sz="4" w:space="0" w:color="auto"/>
              <w:right w:val="single" w:sz="4" w:space="0" w:color="auto"/>
            </w:tcBorders>
          </w:tcPr>
          <w:p w14:paraId="0061B6E0" w14:textId="77777777" w:rsidR="009D0471" w:rsidRDefault="00B2351C" w:rsidP="000A248D">
            <w:pPr>
              <w:jc w:val="center"/>
              <w:rPr>
                <w:sz w:val="24"/>
                <w:szCs w:val="24"/>
              </w:rPr>
            </w:pPr>
            <w:r>
              <w:rPr>
                <w:sz w:val="24"/>
                <w:szCs w:val="24"/>
              </w:rPr>
              <w:t>16$</w:t>
            </w:r>
          </w:p>
        </w:tc>
        <w:tc>
          <w:tcPr>
            <w:tcW w:w="1907" w:type="dxa"/>
            <w:tcBorders>
              <w:left w:val="single" w:sz="4" w:space="0" w:color="auto"/>
              <w:bottom w:val="double" w:sz="4" w:space="0" w:color="auto"/>
            </w:tcBorders>
          </w:tcPr>
          <w:p w14:paraId="3FB1525E" w14:textId="77777777" w:rsidR="009D0471" w:rsidRDefault="00B2351C" w:rsidP="000A248D">
            <w:pPr>
              <w:jc w:val="center"/>
              <w:rPr>
                <w:sz w:val="24"/>
                <w:szCs w:val="24"/>
              </w:rPr>
            </w:pPr>
            <w:r>
              <w:rPr>
                <w:sz w:val="24"/>
                <w:szCs w:val="24"/>
              </w:rPr>
              <w:t>288</w:t>
            </w:r>
          </w:p>
        </w:tc>
      </w:tr>
      <w:tr w:rsidR="009D0471" w14:paraId="64B33856" w14:textId="77777777" w:rsidTr="000A248D">
        <w:trPr>
          <w:cantSplit/>
          <w:trHeight w:val="106"/>
        </w:trPr>
        <w:tc>
          <w:tcPr>
            <w:tcW w:w="5040" w:type="dxa"/>
            <w:tcBorders>
              <w:top w:val="double" w:sz="4" w:space="0" w:color="auto"/>
              <w:bottom w:val="double" w:sz="4" w:space="0" w:color="auto"/>
            </w:tcBorders>
          </w:tcPr>
          <w:p w14:paraId="0C392A7B" w14:textId="77777777" w:rsidR="009D0471" w:rsidRDefault="009D0471" w:rsidP="000A248D">
            <w:pPr>
              <w:jc w:val="center"/>
              <w:rPr>
                <w:sz w:val="24"/>
                <w:szCs w:val="24"/>
              </w:rPr>
            </w:pPr>
            <w:r>
              <w:rPr>
                <w:sz w:val="24"/>
                <w:szCs w:val="24"/>
              </w:rPr>
              <w:t>Total</w:t>
            </w:r>
          </w:p>
        </w:tc>
        <w:tc>
          <w:tcPr>
            <w:tcW w:w="1995" w:type="dxa"/>
            <w:tcBorders>
              <w:top w:val="double" w:sz="4" w:space="0" w:color="auto"/>
              <w:bottom w:val="double" w:sz="4" w:space="0" w:color="auto"/>
              <w:right w:val="single" w:sz="4" w:space="0" w:color="auto"/>
            </w:tcBorders>
          </w:tcPr>
          <w:p w14:paraId="081F746C" w14:textId="77777777" w:rsidR="009D0471" w:rsidRDefault="00B2351C" w:rsidP="000A248D">
            <w:pPr>
              <w:jc w:val="center"/>
              <w:rPr>
                <w:sz w:val="24"/>
                <w:szCs w:val="24"/>
              </w:rPr>
            </w:pPr>
            <w:r>
              <w:rPr>
                <w:sz w:val="24"/>
                <w:szCs w:val="24"/>
              </w:rPr>
              <w:t>25$</w:t>
            </w:r>
          </w:p>
        </w:tc>
        <w:tc>
          <w:tcPr>
            <w:tcW w:w="1907" w:type="dxa"/>
            <w:tcBorders>
              <w:top w:val="double" w:sz="4" w:space="0" w:color="auto"/>
              <w:left w:val="single" w:sz="4" w:space="0" w:color="auto"/>
              <w:bottom w:val="double" w:sz="4" w:space="0" w:color="auto"/>
            </w:tcBorders>
          </w:tcPr>
          <w:p w14:paraId="39C20E81" w14:textId="77777777" w:rsidR="009D0471" w:rsidRDefault="00B2351C" w:rsidP="000A248D">
            <w:pPr>
              <w:jc w:val="center"/>
              <w:rPr>
                <w:sz w:val="24"/>
                <w:szCs w:val="24"/>
              </w:rPr>
            </w:pPr>
            <w:r>
              <w:rPr>
                <w:sz w:val="24"/>
                <w:szCs w:val="24"/>
              </w:rPr>
              <w:t>450</w:t>
            </w:r>
          </w:p>
        </w:tc>
      </w:tr>
      <w:tr w:rsidR="009D0471" w14:paraId="022901D8" w14:textId="77777777" w:rsidTr="000A248D">
        <w:trPr>
          <w:cantSplit/>
          <w:trHeight w:val="106"/>
        </w:trPr>
        <w:tc>
          <w:tcPr>
            <w:tcW w:w="5040" w:type="dxa"/>
            <w:tcBorders>
              <w:top w:val="double" w:sz="4" w:space="0" w:color="auto"/>
            </w:tcBorders>
          </w:tcPr>
          <w:p w14:paraId="4A853467" w14:textId="77777777" w:rsidR="009D0471" w:rsidRDefault="009D0471" w:rsidP="000A248D">
            <w:pPr>
              <w:pStyle w:val="CMId"/>
              <w:widowControl w:val="0"/>
              <w:spacing w:before="0" w:after="0"/>
              <w:rPr>
                <w:lang w:val="en-US"/>
              </w:rPr>
            </w:pPr>
            <w:r>
              <w:rPr>
                <w:lang w:val="en-US"/>
              </w:rPr>
              <w:t>Total Estimated Cost</w:t>
            </w:r>
          </w:p>
        </w:tc>
        <w:tc>
          <w:tcPr>
            <w:tcW w:w="1995" w:type="dxa"/>
            <w:tcBorders>
              <w:top w:val="double" w:sz="4" w:space="0" w:color="auto"/>
              <w:right w:val="single" w:sz="4" w:space="0" w:color="auto"/>
            </w:tcBorders>
          </w:tcPr>
          <w:p w14:paraId="7338223D" w14:textId="77777777" w:rsidR="009D0471" w:rsidRDefault="00B2351C" w:rsidP="000A248D">
            <w:pPr>
              <w:jc w:val="center"/>
              <w:rPr>
                <w:sz w:val="24"/>
                <w:szCs w:val="24"/>
              </w:rPr>
            </w:pPr>
            <w:r>
              <w:rPr>
                <w:sz w:val="24"/>
                <w:szCs w:val="24"/>
              </w:rPr>
              <w:t>425$</w:t>
            </w:r>
          </w:p>
        </w:tc>
        <w:tc>
          <w:tcPr>
            <w:tcW w:w="1907" w:type="dxa"/>
            <w:tcBorders>
              <w:top w:val="double" w:sz="4" w:space="0" w:color="auto"/>
              <w:left w:val="single" w:sz="4" w:space="0" w:color="auto"/>
            </w:tcBorders>
          </w:tcPr>
          <w:p w14:paraId="4B8681A9" w14:textId="77777777" w:rsidR="009D0471" w:rsidRDefault="00B2351C" w:rsidP="000A248D">
            <w:pPr>
              <w:jc w:val="center"/>
              <w:rPr>
                <w:sz w:val="24"/>
                <w:szCs w:val="24"/>
              </w:rPr>
            </w:pPr>
            <w:r>
              <w:rPr>
                <w:sz w:val="24"/>
                <w:szCs w:val="24"/>
              </w:rPr>
              <w:t>7650 LE</w:t>
            </w:r>
          </w:p>
        </w:tc>
      </w:tr>
    </w:tbl>
    <w:p w14:paraId="7A387FF3" w14:textId="77777777" w:rsidR="00A24E28" w:rsidRPr="00B2351C" w:rsidRDefault="009D0471" w:rsidP="00B2351C">
      <w:pPr>
        <w:pStyle w:val="Caption"/>
        <w:spacing w:before="120"/>
        <w:rPr>
          <w:b/>
          <w:bCs/>
        </w:rPr>
      </w:pPr>
      <w:r>
        <w:rPr>
          <w:b/>
          <w:bCs/>
        </w:rPr>
        <w:t>Table 2: Cost Estimate</w:t>
      </w:r>
    </w:p>
    <w:p w14:paraId="64918E3B" w14:textId="30B05B12" w:rsidR="009D0471" w:rsidRDefault="009D0471" w:rsidP="009D0471">
      <w:pPr>
        <w:pStyle w:val="Heading1"/>
        <w:rPr>
          <w:sz w:val="28"/>
          <w:szCs w:val="28"/>
        </w:rPr>
      </w:pPr>
      <w:bookmarkStart w:id="24" w:name="_Toc317768633"/>
      <w:r w:rsidRPr="00BC6348">
        <w:rPr>
          <w:sz w:val="28"/>
          <w:szCs w:val="28"/>
        </w:rPr>
        <w:t>Feasibility Study</w:t>
      </w:r>
      <w:bookmarkEnd w:id="24"/>
    </w:p>
    <w:p w14:paraId="78A2911C" w14:textId="02FB89FA" w:rsidR="00C2275A" w:rsidRDefault="00C2275A" w:rsidP="00C2275A"/>
    <w:p w14:paraId="67B48F3C" w14:textId="21297A96" w:rsidR="00C2275A" w:rsidRDefault="00C2275A" w:rsidP="00C2275A">
      <w:pPr>
        <w:pStyle w:val="Heading2"/>
      </w:pPr>
      <w:r>
        <w:t>Organizational objectives:</w:t>
      </w:r>
    </w:p>
    <w:p w14:paraId="4F509C92" w14:textId="4F19E7D4" w:rsidR="00C2275A" w:rsidRDefault="00C2275A" w:rsidP="00D147DF">
      <w:pPr>
        <w:pStyle w:val="ListParagraph"/>
        <w:numPr>
          <w:ilvl w:val="0"/>
          <w:numId w:val="40"/>
        </w:numPr>
      </w:pPr>
      <w:r>
        <w:t xml:space="preserve">It will add full functional website that serves the organization in managing its </w:t>
      </w:r>
      <w:r w:rsidR="00D147DF">
        <w:t>Camps.</w:t>
      </w:r>
    </w:p>
    <w:p w14:paraId="64CA4E22" w14:textId="2FFC96CE" w:rsidR="00D147DF" w:rsidRDefault="00D147DF" w:rsidP="00D147DF">
      <w:pPr>
        <w:pStyle w:val="ListParagraph"/>
        <w:numPr>
          <w:ilvl w:val="0"/>
          <w:numId w:val="40"/>
        </w:numPr>
      </w:pPr>
      <w:r w:rsidRPr="00D147DF">
        <w:t xml:space="preserve"> </w:t>
      </w:r>
      <w:r>
        <w:t>System will provide more security and maintainability to its Camps, events media</w:t>
      </w:r>
    </w:p>
    <w:p w14:paraId="510661E1" w14:textId="485CCDC9" w:rsidR="00D147DF" w:rsidRPr="00C2275A" w:rsidRDefault="00D147DF" w:rsidP="00C2275A">
      <w:r>
        <w:t xml:space="preserve">         </w:t>
      </w:r>
    </w:p>
    <w:p w14:paraId="7AEC354A" w14:textId="77777777" w:rsidR="00C2275A" w:rsidRPr="00C2275A" w:rsidRDefault="00C2275A" w:rsidP="00C2275A"/>
    <w:p w14:paraId="46004D30" w14:textId="77777777" w:rsidR="00C2275A" w:rsidRDefault="00C2275A" w:rsidP="00C2275A">
      <w:r>
        <w:t xml:space="preserve">      </w:t>
      </w:r>
    </w:p>
    <w:p w14:paraId="690F5F26" w14:textId="77777777" w:rsidR="00C2275A" w:rsidRDefault="00C2275A" w:rsidP="00C2275A"/>
    <w:p w14:paraId="3C5FA4B6" w14:textId="77777777" w:rsidR="00C2275A" w:rsidRDefault="00C2275A" w:rsidP="00C2275A"/>
    <w:p w14:paraId="06E8E855" w14:textId="28F258E7" w:rsidR="00C2275A" w:rsidRDefault="00C2275A" w:rsidP="00C2275A">
      <w:pPr>
        <w:pStyle w:val="Heading2"/>
      </w:pPr>
      <w:r>
        <w:t>Technical</w:t>
      </w:r>
    </w:p>
    <w:p w14:paraId="7590E864" w14:textId="4D71A749" w:rsidR="00D147DF" w:rsidRDefault="00D147DF" w:rsidP="00D147DF">
      <w:pPr>
        <w:pStyle w:val="ListParagraph"/>
        <w:numPr>
          <w:ilvl w:val="0"/>
          <w:numId w:val="39"/>
        </w:numPr>
      </w:pPr>
      <w:r>
        <w:t xml:space="preserve">System will be developed using </w:t>
      </w:r>
      <w:proofErr w:type="spellStart"/>
      <w:r>
        <w:t>Laravel</w:t>
      </w:r>
      <w:proofErr w:type="spellEnd"/>
      <w:r>
        <w:t xml:space="preserve"> framework technology </w:t>
      </w:r>
    </w:p>
    <w:p w14:paraId="67668F00" w14:textId="38E75B21" w:rsidR="00D147DF" w:rsidRDefault="00D147DF" w:rsidP="00D147DF">
      <w:pPr>
        <w:pStyle w:val="ListParagraph"/>
        <w:numPr>
          <w:ilvl w:val="0"/>
          <w:numId w:val="39"/>
        </w:numPr>
      </w:pPr>
      <w:r>
        <w:t xml:space="preserve">Project will be done within budget as expenditures are all fixed and not price changing </w:t>
      </w:r>
    </w:p>
    <w:p w14:paraId="7F29ACF1" w14:textId="49626810" w:rsidR="00D147DF" w:rsidRDefault="00D147DF" w:rsidP="00D147DF">
      <w:pPr>
        <w:pStyle w:val="ListParagraph"/>
        <w:numPr>
          <w:ilvl w:val="0"/>
          <w:numId w:val="39"/>
        </w:numPr>
      </w:pPr>
      <w:r>
        <w:t xml:space="preserve"> Time constraints (e.g. exams, other projects, deadlines, ...</w:t>
      </w:r>
      <w:proofErr w:type="spellStart"/>
      <w:r>
        <w:t>etc</w:t>
      </w:r>
      <w:proofErr w:type="spellEnd"/>
      <w:r>
        <w:t>) will be handled effectively by tasks assignment on well managed time plan</w:t>
      </w:r>
    </w:p>
    <w:p w14:paraId="5F3F1B0E" w14:textId="77777777" w:rsidR="00D147DF" w:rsidRPr="00D147DF" w:rsidRDefault="00D147DF" w:rsidP="00D147DF">
      <w:pPr>
        <w:pStyle w:val="ListParagraph"/>
      </w:pPr>
    </w:p>
    <w:p w14:paraId="1DB68B9D" w14:textId="56526AFD" w:rsidR="00C2275A" w:rsidRDefault="00C2275A" w:rsidP="00C2275A"/>
    <w:p w14:paraId="32DF58B5" w14:textId="6D2142C2" w:rsidR="00C2275A" w:rsidRDefault="00C2275A" w:rsidP="00C2275A"/>
    <w:p w14:paraId="300B0783" w14:textId="5CC63571" w:rsidR="00C2275A" w:rsidRDefault="00547042" w:rsidP="00547042">
      <w:pPr>
        <w:pStyle w:val="Heading2"/>
        <w:numPr>
          <w:ilvl w:val="0"/>
          <w:numId w:val="0"/>
        </w:numPr>
      </w:pPr>
      <w:r>
        <w:t xml:space="preserve">System </w:t>
      </w:r>
      <w:r w:rsidR="00C2275A">
        <w:t>Integration</w:t>
      </w:r>
    </w:p>
    <w:p w14:paraId="4597252F" w14:textId="7A8362C6" w:rsidR="00D147DF" w:rsidRDefault="00D147DF" w:rsidP="00D147DF"/>
    <w:p w14:paraId="1D7146A9" w14:textId="5B4B4F6C" w:rsidR="00D147DF" w:rsidRPr="00D147DF" w:rsidRDefault="00514711" w:rsidP="00514711">
      <w:r>
        <w:t xml:space="preserve">     </w:t>
      </w:r>
    </w:p>
    <w:p w14:paraId="51EAB080" w14:textId="77777777" w:rsidR="00C2275A" w:rsidRPr="00C2275A" w:rsidRDefault="00C2275A" w:rsidP="00C2275A"/>
    <w:p w14:paraId="09880CA8" w14:textId="77777777" w:rsidR="009D0471" w:rsidRDefault="009D0471" w:rsidP="00A24E28"/>
    <w:p w14:paraId="435A3577" w14:textId="77777777" w:rsidR="009D0471" w:rsidRPr="00767333" w:rsidRDefault="009D0471" w:rsidP="009D0471">
      <w:pPr>
        <w:pStyle w:val="Heading1"/>
        <w:rPr>
          <w:sz w:val="28"/>
          <w:szCs w:val="28"/>
        </w:rPr>
      </w:pPr>
      <w:bookmarkStart w:id="25" w:name="_Toc317768634"/>
      <w:r w:rsidRPr="00767333">
        <w:rPr>
          <w:sz w:val="28"/>
          <w:szCs w:val="28"/>
        </w:rPr>
        <w:t xml:space="preserve">Requirements </w:t>
      </w:r>
      <w:r>
        <w:rPr>
          <w:sz w:val="28"/>
          <w:szCs w:val="28"/>
        </w:rPr>
        <w:t>Specifications</w:t>
      </w:r>
      <w:bookmarkEnd w:id="25"/>
    </w:p>
    <w:p w14:paraId="76C1E50D" w14:textId="77777777" w:rsidR="009D0471" w:rsidRDefault="009D0471" w:rsidP="009D0471">
      <w:pPr>
        <w:pStyle w:val="Heading2"/>
        <w:numPr>
          <w:ilvl w:val="0"/>
          <w:numId w:val="0"/>
        </w:numPr>
        <w:rPr>
          <w:sz w:val="24"/>
          <w:szCs w:val="24"/>
        </w:rPr>
      </w:pPr>
    </w:p>
    <w:p w14:paraId="077D273A" w14:textId="77777777" w:rsidR="009D0471" w:rsidRPr="009D0471" w:rsidRDefault="009D0471" w:rsidP="00B20122">
      <w:pPr>
        <w:pStyle w:val="Heading2"/>
        <w:rPr>
          <w:sz w:val="24"/>
          <w:szCs w:val="24"/>
        </w:rPr>
      </w:pPr>
      <w:bookmarkStart w:id="26" w:name="_Toc317768635"/>
      <w:r w:rsidRPr="009D0471">
        <w:rPr>
          <w:sz w:val="24"/>
          <w:szCs w:val="24"/>
        </w:rPr>
        <w:t xml:space="preserve">User Requirements (User </w:t>
      </w:r>
      <w:r w:rsidR="00B20122">
        <w:rPr>
          <w:sz w:val="24"/>
          <w:szCs w:val="24"/>
        </w:rPr>
        <w:t>S</w:t>
      </w:r>
      <w:r w:rsidRPr="009D0471">
        <w:rPr>
          <w:sz w:val="24"/>
          <w:szCs w:val="24"/>
        </w:rPr>
        <w:t>tories)</w:t>
      </w:r>
      <w:bookmarkEnd w:id="26"/>
    </w:p>
    <w:p w14:paraId="67568727" w14:textId="77777777" w:rsidR="009D0471" w:rsidRDefault="009D0471" w:rsidP="009D0471">
      <w:pPr>
        <w:jc w:val="both"/>
        <w:rPr>
          <w:sz w:val="24"/>
          <w:szCs w:val="24"/>
        </w:rPr>
      </w:pPr>
      <w:r>
        <w:rPr>
          <w:sz w:val="24"/>
          <w:szCs w:val="24"/>
        </w:rPr>
        <w:t xml:space="preserve">&lt;The services provided for the user should be described in this section. This section should be understandable by system users who do not have detailed technical knowledge. Each requirement should take a unique identifier as follows. Remember that you will be using these </w:t>
      </w:r>
      <w:r>
        <w:rPr>
          <w:sz w:val="24"/>
          <w:szCs w:val="24"/>
        </w:rPr>
        <w:lastRenderedPageBreak/>
        <w:t>identifiers later on in the design, implementation and even testing phases&gt;</w:t>
      </w:r>
    </w:p>
    <w:p w14:paraId="7D8BCE03" w14:textId="77777777" w:rsidR="009D0471" w:rsidRDefault="009D0471" w:rsidP="009D0471">
      <w:pPr>
        <w:rPr>
          <w:sz w:val="24"/>
          <w:szCs w:val="24"/>
        </w:rPr>
      </w:pPr>
    </w:p>
    <w:p w14:paraId="776B4A0A" w14:textId="77777777" w:rsidR="009D0471" w:rsidRDefault="009D0471" w:rsidP="00F81689">
      <w:pPr>
        <w:ind w:left="360"/>
        <w:rPr>
          <w:sz w:val="24"/>
          <w:szCs w:val="24"/>
        </w:rPr>
      </w:pPr>
      <w:r>
        <w:rPr>
          <w:sz w:val="24"/>
          <w:szCs w:val="24"/>
        </w:rPr>
        <w:t>&lt;This should give a brief description for each functional requirement</w:t>
      </w:r>
      <w:r w:rsidR="00B977CF">
        <w:rPr>
          <w:sz w:val="24"/>
          <w:szCs w:val="24"/>
        </w:rPr>
        <w:t xml:space="preserve"> along with the importance priority</w:t>
      </w:r>
      <w:r w:rsidR="00F81689">
        <w:rPr>
          <w:sz w:val="24"/>
          <w:szCs w:val="24"/>
        </w:rPr>
        <w:t xml:space="preserve"> for each according to the user</w:t>
      </w:r>
      <w:r>
        <w:rPr>
          <w:sz w:val="24"/>
          <w:szCs w:val="24"/>
        </w:rPr>
        <w:t>&gt;</w:t>
      </w:r>
    </w:p>
    <w:p w14:paraId="6A0452B3" w14:textId="77777777" w:rsidR="009D0471" w:rsidRDefault="009D0471" w:rsidP="009D0471">
      <w:pPr>
        <w:ind w:left="360"/>
        <w:rPr>
          <w:sz w:val="24"/>
          <w:szCs w:val="24"/>
        </w:rPr>
      </w:pPr>
    </w:p>
    <w:p w14:paraId="42E57A9D" w14:textId="43371006" w:rsidR="009D0471" w:rsidRDefault="007F7EB2" w:rsidP="009D0471">
      <w:pPr>
        <w:pStyle w:val="Heading3"/>
      </w:pPr>
      <w:r>
        <w:t>Cr</w:t>
      </w:r>
      <w:r w:rsidR="00ED3ADF">
        <w:t>eating</w:t>
      </w:r>
      <w:r>
        <w:t xml:space="preserve"> account for admins</w:t>
      </w:r>
    </w:p>
    <w:p w14:paraId="326E8B01" w14:textId="003426C5" w:rsidR="00ED3ADF" w:rsidRPr="00ED3ADF" w:rsidRDefault="007E74D4" w:rsidP="00ED3ADF">
      <w:r>
        <w:t xml:space="preserve"> </w:t>
      </w:r>
      <w:r w:rsidR="00ED3ADF">
        <w:t>ID: US1</w:t>
      </w:r>
    </w:p>
    <w:p w14:paraId="766A809D" w14:textId="67B3CDE3" w:rsidR="00ED3ADF" w:rsidRDefault="007E74D4" w:rsidP="00ED3ADF">
      <w:r>
        <w:t xml:space="preserve"> Description: </w:t>
      </w:r>
      <w:r w:rsidR="00ED3ADF">
        <w:t xml:space="preserve">As a full functional </w:t>
      </w:r>
      <w:r w:rsidR="00547042">
        <w:t>admin,</w:t>
      </w:r>
      <w:r w:rsidR="00ED3ADF">
        <w:t xml:space="preserve"> I want to add accounts by entering by adding Full name, </w:t>
      </w:r>
      <w:r>
        <w:t>email, password,</w:t>
      </w:r>
      <w:r w:rsidR="00ED3ADF">
        <w:t xml:space="preserve">            </w:t>
      </w:r>
    </w:p>
    <w:p w14:paraId="321BAFD0" w14:textId="3467A841" w:rsidR="007F7EB2" w:rsidRDefault="00ED3ADF" w:rsidP="00ED3ADF">
      <w:r>
        <w:t xml:space="preserve">  Expiry date, activation date for newly recruited admins </w:t>
      </w:r>
    </w:p>
    <w:p w14:paraId="278CD5A2" w14:textId="7768DFF4" w:rsidR="007F7EB2" w:rsidRPr="007F7EB2" w:rsidRDefault="007F7EB2" w:rsidP="007F7EB2">
      <w:r>
        <w:t xml:space="preserve">   </w:t>
      </w:r>
    </w:p>
    <w:p w14:paraId="789DADDA" w14:textId="779D6AB0" w:rsidR="009D0471" w:rsidRDefault="007E74D4" w:rsidP="009D0471">
      <w:pPr>
        <w:pStyle w:val="Heading3"/>
      </w:pPr>
      <w:r>
        <w:t>Accepting or refusing interviewees</w:t>
      </w:r>
    </w:p>
    <w:p w14:paraId="6D12C870" w14:textId="38E5EEC8" w:rsidR="007E74D4" w:rsidRDefault="007E74D4" w:rsidP="007E74D4">
      <w:r>
        <w:t>ID: US2</w:t>
      </w:r>
    </w:p>
    <w:p w14:paraId="68064100" w14:textId="3592B06A" w:rsidR="007E74D4" w:rsidRDefault="007E74D4" w:rsidP="007E74D4">
      <w:r>
        <w:t xml:space="preserve">Description: AS an Event interviewer, I want to accept or refuses interviewed user to the event </w:t>
      </w:r>
      <w:proofErr w:type="spellStart"/>
      <w:r>
        <w:t>ang</w:t>
      </w:r>
      <w:proofErr w:type="spellEnd"/>
      <w:r>
        <w:t xml:space="preserve"> giving them reasons for accepting or rejection.</w:t>
      </w:r>
    </w:p>
    <w:p w14:paraId="57869B7D" w14:textId="77777777" w:rsidR="007E74D4" w:rsidRPr="007E74D4" w:rsidRDefault="007E74D4" w:rsidP="007E74D4"/>
    <w:p w14:paraId="249C6F98" w14:textId="543884FA" w:rsidR="007E74D4" w:rsidRDefault="007E74D4" w:rsidP="007E74D4">
      <w:pPr>
        <w:pStyle w:val="Heading3"/>
      </w:pPr>
      <w:r>
        <w:t>Uploading videos and photos</w:t>
      </w:r>
    </w:p>
    <w:p w14:paraId="2071DB2F" w14:textId="53D8A0E8" w:rsidR="007E74D4" w:rsidRPr="00ED3ADF" w:rsidRDefault="007E74D4" w:rsidP="007E74D4">
      <w:r>
        <w:t xml:space="preserve"> ID: US3</w:t>
      </w:r>
    </w:p>
    <w:p w14:paraId="4F5BEBF3" w14:textId="09F1CBBE" w:rsidR="007E74D4" w:rsidRDefault="007E74D4" w:rsidP="007E74D4">
      <w:r>
        <w:t xml:space="preserve"> Description: As a media admin, I want to upload photos and videos to website by navigating to media page and pressing add new photo or videos button.</w:t>
      </w:r>
    </w:p>
    <w:p w14:paraId="09387D7E" w14:textId="77777777" w:rsidR="007E74D4" w:rsidRDefault="007E74D4" w:rsidP="007E74D4"/>
    <w:p w14:paraId="1404B7CC" w14:textId="7F3C62A0" w:rsidR="007E74D4" w:rsidRDefault="007E74D4" w:rsidP="007E74D4">
      <w:pPr>
        <w:pStyle w:val="Heading3"/>
      </w:pPr>
      <w:r>
        <w:t>Adding finger prints</w:t>
      </w:r>
    </w:p>
    <w:p w14:paraId="140BD21F" w14:textId="64146097" w:rsidR="007E74D4" w:rsidRPr="00ED3ADF" w:rsidRDefault="007E74D4" w:rsidP="007E74D4">
      <w:r>
        <w:t xml:space="preserve"> ID: US4</w:t>
      </w:r>
    </w:p>
    <w:p w14:paraId="2A844B10" w14:textId="2AE957CB" w:rsidR="007E74D4" w:rsidRDefault="007E74D4" w:rsidP="007E74D4">
      <w:r>
        <w:t xml:space="preserve"> Description: As a data entry admin, I want to add finger prints to existing user of the system who attended events and didn’t upload their own fingerprints</w:t>
      </w:r>
    </w:p>
    <w:p w14:paraId="1F4E12A2" w14:textId="2124FCE4" w:rsidR="007E74D4" w:rsidRDefault="007E74D4" w:rsidP="007E74D4"/>
    <w:p w14:paraId="250A1B1D" w14:textId="42D61B40" w:rsidR="007E74D4" w:rsidRDefault="007E74D4" w:rsidP="007E74D4">
      <w:pPr>
        <w:pStyle w:val="Heading3"/>
      </w:pPr>
      <w:r>
        <w:t xml:space="preserve">Deleting Account </w:t>
      </w:r>
    </w:p>
    <w:p w14:paraId="0FBEF05E" w14:textId="34056770" w:rsidR="007E74D4" w:rsidRPr="00ED3ADF" w:rsidRDefault="007E74D4" w:rsidP="007E74D4">
      <w:r>
        <w:t xml:space="preserve"> ID: US5</w:t>
      </w:r>
    </w:p>
    <w:p w14:paraId="55009C11" w14:textId="3656CC25" w:rsidR="007E74D4" w:rsidRDefault="007E74D4" w:rsidP="007E74D4">
      <w:r>
        <w:t xml:space="preserve"> Description: As a full functional admin, I want to delete or deactivate other admins account.</w:t>
      </w:r>
    </w:p>
    <w:p w14:paraId="3AE26841" w14:textId="20225280" w:rsidR="007E74D4" w:rsidRDefault="007E74D4" w:rsidP="007E74D4"/>
    <w:p w14:paraId="57B997F0" w14:textId="404A5840" w:rsidR="007E74D4" w:rsidRDefault="007E74D4" w:rsidP="007E74D4">
      <w:pPr>
        <w:pStyle w:val="Heading3"/>
      </w:pPr>
      <w:r>
        <w:t xml:space="preserve">Tagging users </w:t>
      </w:r>
    </w:p>
    <w:p w14:paraId="0606A67C" w14:textId="1896EA6F" w:rsidR="007E74D4" w:rsidRPr="00ED3ADF" w:rsidRDefault="007E74D4" w:rsidP="007E74D4">
      <w:r>
        <w:t xml:space="preserve"> ID: US6</w:t>
      </w:r>
    </w:p>
    <w:p w14:paraId="19F12D77" w14:textId="505A4ED2" w:rsidR="007E74D4" w:rsidRDefault="007E74D4" w:rsidP="007E74D4">
      <w:r>
        <w:t xml:space="preserve"> Description: As a Tagger admin I </w:t>
      </w:r>
      <w:r w:rsidR="00547042">
        <w:t>want  to tag</w:t>
      </w:r>
      <w:r>
        <w:t xml:space="preserve"> users </w:t>
      </w:r>
      <w:r w:rsidR="00547042">
        <w:t xml:space="preserve">in the </w:t>
      </w:r>
      <w:r>
        <w:t xml:space="preserve"> uploaded photos in the media page.</w:t>
      </w:r>
    </w:p>
    <w:p w14:paraId="5FC3BD5C" w14:textId="77777777" w:rsidR="007E74D4" w:rsidRDefault="007E74D4" w:rsidP="007E74D4"/>
    <w:p w14:paraId="7DB60DEC" w14:textId="67F467CE" w:rsidR="007E74D4" w:rsidRDefault="007E74D4" w:rsidP="007E74D4"/>
    <w:p w14:paraId="263F4638" w14:textId="77777777" w:rsidR="007E74D4" w:rsidRDefault="007E74D4" w:rsidP="007E74D4"/>
    <w:p w14:paraId="23066A3B" w14:textId="77777777" w:rsidR="007E74D4" w:rsidRDefault="007E74D4" w:rsidP="007E74D4"/>
    <w:p w14:paraId="4858B9AD" w14:textId="77777777" w:rsidR="007E74D4" w:rsidRDefault="007E74D4" w:rsidP="007E74D4"/>
    <w:p w14:paraId="35EAE9D6" w14:textId="77777777" w:rsidR="007E74D4" w:rsidRDefault="007E74D4" w:rsidP="007E74D4"/>
    <w:p w14:paraId="797E76E9" w14:textId="3F1D823A" w:rsidR="007E74D4" w:rsidRDefault="007E74D4" w:rsidP="007E74D4"/>
    <w:p w14:paraId="6A19B9F8" w14:textId="77777777" w:rsidR="007E74D4" w:rsidRDefault="007E74D4" w:rsidP="007E74D4"/>
    <w:p w14:paraId="542375B6" w14:textId="57469114" w:rsidR="009D0471" w:rsidRPr="00593511" w:rsidRDefault="009D0471" w:rsidP="009D0471">
      <w:pPr>
        <w:ind w:left="720"/>
        <w:rPr>
          <w:sz w:val="24"/>
          <w:szCs w:val="24"/>
        </w:rPr>
      </w:pPr>
    </w:p>
    <w:p w14:paraId="6F67A826" w14:textId="77777777" w:rsidR="009D0471" w:rsidRPr="00593511" w:rsidRDefault="009D0471" w:rsidP="009D0471">
      <w:pPr>
        <w:ind w:left="720"/>
        <w:rPr>
          <w:sz w:val="24"/>
          <w:szCs w:val="24"/>
        </w:rPr>
      </w:pPr>
    </w:p>
    <w:p w14:paraId="76AA9C42" w14:textId="77777777" w:rsidR="009D0471" w:rsidRPr="00143BEA" w:rsidRDefault="009D0471" w:rsidP="009D0471">
      <w:pPr>
        <w:pStyle w:val="Heading2"/>
        <w:rPr>
          <w:sz w:val="24"/>
          <w:szCs w:val="24"/>
        </w:rPr>
      </w:pPr>
      <w:bookmarkStart w:id="27" w:name="_Toc317768638"/>
      <w:r>
        <w:rPr>
          <w:sz w:val="24"/>
          <w:szCs w:val="24"/>
        </w:rPr>
        <w:t>System Requirements (Use Cases)</w:t>
      </w:r>
      <w:bookmarkEnd w:id="27"/>
    </w:p>
    <w:p w14:paraId="0A3983E5" w14:textId="77777777" w:rsidR="009D0471" w:rsidRDefault="009D0471" w:rsidP="00BE72CD">
      <w:pPr>
        <w:jc w:val="both"/>
        <w:rPr>
          <w:sz w:val="24"/>
          <w:szCs w:val="24"/>
        </w:rPr>
      </w:pPr>
      <w:r>
        <w:rPr>
          <w:sz w:val="24"/>
          <w:szCs w:val="24"/>
        </w:rPr>
        <w:t>&lt;The services provided for the user should be described in this section</w:t>
      </w:r>
      <w:r w:rsidR="00BE72CD">
        <w:rPr>
          <w:sz w:val="24"/>
          <w:szCs w:val="24"/>
        </w:rPr>
        <w:t xml:space="preserve"> from the system view not a user view</w:t>
      </w:r>
      <w:r>
        <w:rPr>
          <w:sz w:val="24"/>
          <w:szCs w:val="24"/>
        </w:rPr>
        <w:t xml:space="preserve">. This section </w:t>
      </w:r>
      <w:r w:rsidR="00BE72CD">
        <w:rPr>
          <w:sz w:val="24"/>
          <w:szCs w:val="24"/>
        </w:rPr>
        <w:t>would</w:t>
      </w:r>
      <w:r>
        <w:rPr>
          <w:sz w:val="24"/>
          <w:szCs w:val="24"/>
        </w:rPr>
        <w:t xml:space="preserve"> be understandable by </w:t>
      </w:r>
      <w:r w:rsidR="00BE72CD">
        <w:rPr>
          <w:sz w:val="24"/>
          <w:szCs w:val="24"/>
        </w:rPr>
        <w:t>the development team</w:t>
      </w:r>
      <w:r>
        <w:rPr>
          <w:sz w:val="24"/>
          <w:szCs w:val="24"/>
        </w:rPr>
        <w:t>. Each requirement should take a unique identifier as follows</w:t>
      </w:r>
      <w:r w:rsidR="00BE72CD">
        <w:rPr>
          <w:sz w:val="24"/>
          <w:szCs w:val="24"/>
        </w:rPr>
        <w:t xml:space="preserve"> and map to the user story</w:t>
      </w:r>
      <w:r>
        <w:rPr>
          <w:sz w:val="24"/>
          <w:szCs w:val="24"/>
        </w:rPr>
        <w:t xml:space="preserve">. Remember that you will be </w:t>
      </w:r>
      <w:r>
        <w:rPr>
          <w:sz w:val="24"/>
          <w:szCs w:val="24"/>
        </w:rPr>
        <w:lastRenderedPageBreak/>
        <w:t>using these identifiers later on in the design, implementation and even testing phases</w:t>
      </w:r>
      <w:r w:rsidR="00F81689">
        <w:rPr>
          <w:sz w:val="24"/>
          <w:szCs w:val="24"/>
        </w:rPr>
        <w:t>.</w:t>
      </w:r>
      <w:r>
        <w:rPr>
          <w:sz w:val="24"/>
          <w:szCs w:val="24"/>
        </w:rPr>
        <w:t>&gt;</w:t>
      </w:r>
    </w:p>
    <w:p w14:paraId="5B859BAA" w14:textId="77777777" w:rsidR="009D0471" w:rsidRDefault="009D0471" w:rsidP="009D0471">
      <w:pPr>
        <w:ind w:left="360"/>
        <w:rPr>
          <w:sz w:val="24"/>
          <w:szCs w:val="24"/>
        </w:rPr>
      </w:pPr>
    </w:p>
    <w:p w14:paraId="2FB1C0CB" w14:textId="77777777" w:rsidR="00F81689" w:rsidRDefault="007D68B4" w:rsidP="00E35304">
      <w:pPr>
        <w:jc w:val="center"/>
        <w:rPr>
          <w:sz w:val="24"/>
          <w:szCs w:val="24"/>
        </w:rPr>
      </w:pPr>
      <w:r>
        <w:rPr>
          <w:noProof/>
          <w:lang w:val="en-GB" w:eastAsia="en-GB"/>
        </w:rPr>
        <w:lastRenderedPageBreak/>
        <w:drawing>
          <wp:anchor distT="0" distB="0" distL="114300" distR="114300" simplePos="0" relativeHeight="251657728" behindDoc="0" locked="0" layoutInCell="1" allowOverlap="1" wp14:anchorId="10AE7E09" wp14:editId="725BBF9F">
            <wp:simplePos x="0" y="0"/>
            <wp:positionH relativeFrom="column">
              <wp:posOffset>-629920</wp:posOffset>
            </wp:positionH>
            <wp:positionV relativeFrom="paragraph">
              <wp:posOffset>-51435</wp:posOffset>
            </wp:positionV>
            <wp:extent cx="7169785" cy="8170545"/>
            <wp:effectExtent l="0" t="0" r="0" b="8255"/>
            <wp:wrapTight wrapText="bothSides">
              <wp:wrapPolygon edited="0">
                <wp:start x="0" y="0"/>
                <wp:lineTo x="0" y="21555"/>
                <wp:lineTo x="21502" y="21555"/>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_Case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169785" cy="817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E0523" w14:textId="77777777" w:rsidR="009D0471" w:rsidRPr="00593511" w:rsidRDefault="00F26F9B" w:rsidP="009D0471">
      <w:pPr>
        <w:pStyle w:val="Heading3"/>
        <w:rPr>
          <w:b/>
          <w:bCs/>
        </w:rPr>
      </w:pPr>
      <w:r>
        <w:lastRenderedPageBreak/>
        <w:t>Sign Up use case</w:t>
      </w:r>
    </w:p>
    <w:p w14:paraId="5357DDF0" w14:textId="77777777" w:rsidR="00F81689" w:rsidRDefault="00F81689" w:rsidP="00F81689">
      <w:pPr>
        <w:rPr>
          <w:sz w:val="24"/>
          <w:szCs w:val="24"/>
        </w:rPr>
      </w:pPr>
    </w:p>
    <w:p w14:paraId="6CEA324D" w14:textId="77777777" w:rsidR="00A47F30" w:rsidRDefault="00A47F30" w:rsidP="00A47F30">
      <w:pPr>
        <w:rPr>
          <w:rFonts w:ascii="Arial" w:hAnsi="Arial" w:cs="Arial"/>
          <w:b/>
        </w:rPr>
      </w:pPr>
      <w:r>
        <w:rPr>
          <w:rFonts w:ascii="Arial" w:hAnsi="Arial" w:cs="Arial"/>
          <w:b/>
        </w:rPr>
        <w:t xml:space="preserve">Name: </w:t>
      </w:r>
      <w:r w:rsidR="00F26F9B">
        <w:rPr>
          <w:rFonts w:ascii="Arial" w:hAnsi="Arial" w:cs="Arial"/>
          <w:b/>
        </w:rPr>
        <w:t>Sign up</w:t>
      </w:r>
    </w:p>
    <w:p w14:paraId="6F98A650" w14:textId="77777777" w:rsidR="00A47F30" w:rsidRDefault="00A47F30" w:rsidP="00A47F30">
      <w:pPr>
        <w:rPr>
          <w:rFonts w:ascii="Arial" w:hAnsi="Arial" w:cs="Arial"/>
        </w:rPr>
      </w:pPr>
    </w:p>
    <w:p w14:paraId="4E312C18" w14:textId="77777777" w:rsidR="00A47F30" w:rsidRDefault="00A47F30" w:rsidP="00A47F30">
      <w:pPr>
        <w:rPr>
          <w:rFonts w:ascii="Arial" w:hAnsi="Arial" w:cs="Arial"/>
          <w:bCs/>
        </w:rPr>
      </w:pPr>
      <w:r>
        <w:rPr>
          <w:rFonts w:ascii="Arial" w:hAnsi="Arial" w:cs="Arial"/>
          <w:b/>
        </w:rPr>
        <w:t>Identifier</w:t>
      </w:r>
      <w:r>
        <w:rPr>
          <w:rFonts w:ascii="Arial" w:hAnsi="Arial" w:cs="Arial"/>
          <w:bCs/>
        </w:rPr>
        <w:t xml:space="preserve"> </w:t>
      </w:r>
      <w:r w:rsidR="00F26F9B">
        <w:rPr>
          <w:bCs/>
        </w:rPr>
        <w:t xml:space="preserve"> UC1</w:t>
      </w:r>
    </w:p>
    <w:p w14:paraId="4F757740" w14:textId="77777777" w:rsidR="00A47F30" w:rsidRDefault="00A47F30" w:rsidP="00A47F30"/>
    <w:p w14:paraId="686CA69E" w14:textId="77777777" w:rsidR="00A47F30" w:rsidRDefault="00A47F30" w:rsidP="00A47F30">
      <w:pPr>
        <w:keepNext/>
      </w:pPr>
      <w:r>
        <w:rPr>
          <w:rFonts w:ascii="Arial" w:hAnsi="Arial"/>
          <w:b/>
        </w:rPr>
        <w:t xml:space="preserve">Preconditions </w:t>
      </w:r>
    </w:p>
    <w:p w14:paraId="2B40E978" w14:textId="77777777" w:rsidR="00A47F30" w:rsidRDefault="00F26F9B" w:rsidP="00A47F30">
      <w:pPr>
        <w:widowControl/>
        <w:numPr>
          <w:ilvl w:val="0"/>
          <w:numId w:val="28"/>
        </w:numPr>
        <w:spacing w:line="240" w:lineRule="auto"/>
      </w:pPr>
      <w:r>
        <w:t>The user has opened the website and the home page has appeared.</w:t>
      </w:r>
    </w:p>
    <w:p w14:paraId="744973E9" w14:textId="77777777" w:rsidR="00A47F30" w:rsidRDefault="00A47F30" w:rsidP="00A47F30">
      <w:pPr>
        <w:pStyle w:val="Header"/>
        <w:keepNext/>
        <w:tabs>
          <w:tab w:val="left" w:pos="720"/>
        </w:tabs>
      </w:pPr>
    </w:p>
    <w:p w14:paraId="40F0B13F" w14:textId="77777777" w:rsidR="00A47F30" w:rsidRDefault="00A47F30" w:rsidP="00A47F30">
      <w:pPr>
        <w:keepNext/>
        <w:rPr>
          <w:bCs/>
        </w:rPr>
      </w:pPr>
      <w:r>
        <w:rPr>
          <w:rFonts w:ascii="Arial" w:hAnsi="Arial"/>
          <w:b/>
        </w:rPr>
        <w:t>Basic</w:t>
      </w:r>
      <w:r>
        <w:rPr>
          <w:b/>
        </w:rPr>
        <w:t xml:space="preserve"> </w:t>
      </w:r>
      <w:r>
        <w:rPr>
          <w:rFonts w:ascii="Arial" w:hAnsi="Arial"/>
          <w:b/>
        </w:rPr>
        <w:t>Course</w:t>
      </w:r>
      <w:r>
        <w:rPr>
          <w:bCs/>
        </w:rPr>
        <w:t xml:space="preserve"> </w:t>
      </w:r>
    </w:p>
    <w:p w14:paraId="6CCCA49C" w14:textId="77777777" w:rsidR="00A47F30" w:rsidRDefault="00F26F9B" w:rsidP="00A47F30">
      <w:pPr>
        <w:widowControl/>
        <w:numPr>
          <w:ilvl w:val="0"/>
          <w:numId w:val="29"/>
        </w:numPr>
        <w:tabs>
          <w:tab w:val="left" w:pos="1080"/>
        </w:tabs>
        <w:spacing w:line="240" w:lineRule="auto"/>
      </w:pPr>
      <w:r>
        <w:t>Use case begins when the user clicks the sign up tab in the navigation bar.</w:t>
      </w:r>
    </w:p>
    <w:p w14:paraId="01D3F601" w14:textId="77777777" w:rsidR="00A47F30" w:rsidRDefault="00F26F9B" w:rsidP="00A47F30">
      <w:pPr>
        <w:widowControl/>
        <w:numPr>
          <w:ilvl w:val="0"/>
          <w:numId w:val="29"/>
        </w:numPr>
        <w:tabs>
          <w:tab w:val="left" w:pos="1080"/>
        </w:tabs>
        <w:spacing w:line="240" w:lineRule="auto"/>
      </w:pPr>
      <w:r>
        <w:t>A modal appears and the user enters full name, username, password, email, address.</w:t>
      </w:r>
    </w:p>
    <w:p w14:paraId="3B912542" w14:textId="77777777" w:rsidR="00A47F30" w:rsidRDefault="00F26F9B" w:rsidP="00A47F30">
      <w:pPr>
        <w:widowControl/>
        <w:numPr>
          <w:ilvl w:val="0"/>
          <w:numId w:val="29"/>
        </w:numPr>
        <w:tabs>
          <w:tab w:val="left" w:pos="1080"/>
        </w:tabs>
        <w:spacing w:line="240" w:lineRule="auto"/>
      </w:pPr>
      <w:r>
        <w:t xml:space="preserve">If the information is </w:t>
      </w:r>
      <w:r w:rsidR="004B46CB">
        <w:t>correct, the user returns to home page and a profile tab appears in the navigation bar.</w:t>
      </w:r>
    </w:p>
    <w:p w14:paraId="4A4F24DA" w14:textId="77777777" w:rsidR="00A47F30" w:rsidRDefault="00A47F30" w:rsidP="00A47F30"/>
    <w:p w14:paraId="5945A1CD" w14:textId="77777777" w:rsidR="00A47F30" w:rsidRDefault="00A47F30" w:rsidP="00A47F30">
      <w:pPr>
        <w:keepNext/>
        <w:rPr>
          <w:i/>
        </w:rPr>
      </w:pPr>
      <w:r>
        <w:rPr>
          <w:rFonts w:ascii="Arial" w:hAnsi="Arial"/>
          <w:b/>
        </w:rPr>
        <w:t>Alternate Course A</w:t>
      </w:r>
      <w:r>
        <w:rPr>
          <w:b/>
        </w:rPr>
        <w:t>:</w:t>
      </w:r>
    </w:p>
    <w:p w14:paraId="5F5D10CF" w14:textId="77777777" w:rsidR="00A47F30" w:rsidRDefault="00A47F30" w:rsidP="00A47F30">
      <w:pPr>
        <w:keepNext/>
        <w:tabs>
          <w:tab w:val="left" w:pos="360"/>
        </w:tabs>
      </w:pPr>
      <w:r>
        <w:rPr>
          <w:rFonts w:ascii="Arial" w:hAnsi="Arial"/>
          <w:b/>
        </w:rPr>
        <w:t>Condition</w:t>
      </w:r>
      <w:r>
        <w:rPr>
          <w:b/>
        </w:rPr>
        <w:t xml:space="preserve">: </w:t>
      </w:r>
      <w:r w:rsidR="004B46CB">
        <w:t>User enters incorrect information.</w:t>
      </w:r>
    </w:p>
    <w:p w14:paraId="105ABF27" w14:textId="77777777" w:rsidR="00A47F30" w:rsidRDefault="004B46CB" w:rsidP="004B46CB">
      <w:pPr>
        <w:widowControl/>
        <w:spacing w:line="240" w:lineRule="auto"/>
        <w:ind w:left="360"/>
      </w:pPr>
      <w:r>
        <w:t>1.The user is alerted and is prompt to re-enter his information.</w:t>
      </w:r>
    </w:p>
    <w:p w14:paraId="0463E881" w14:textId="77777777" w:rsidR="00A47F30" w:rsidRDefault="00A47F30" w:rsidP="00A47F30"/>
    <w:p w14:paraId="07DB4C39" w14:textId="77777777" w:rsidR="00A47F30" w:rsidRDefault="00A47F30" w:rsidP="00A47F30"/>
    <w:p w14:paraId="0307D265" w14:textId="77777777" w:rsidR="00A47F30" w:rsidRDefault="00A47F30" w:rsidP="00A47F30">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1F1C32" w14:textId="77777777" w:rsidR="004B46CB" w:rsidRDefault="004B46CB" w:rsidP="00A47F30">
      <w:pPr>
        <w:pStyle w:val="Header"/>
        <w:keepNext/>
        <w:widowControl/>
        <w:numPr>
          <w:ilvl w:val="0"/>
          <w:numId w:val="31"/>
        </w:numPr>
        <w:spacing w:line="240" w:lineRule="auto"/>
      </w:pPr>
      <w:r>
        <w:t>The user returns to home page.</w:t>
      </w:r>
    </w:p>
    <w:p w14:paraId="6A898A26" w14:textId="77777777" w:rsidR="00A47F30" w:rsidRDefault="004B46CB" w:rsidP="00A47F30">
      <w:pPr>
        <w:pStyle w:val="Header"/>
        <w:keepNext/>
        <w:widowControl/>
        <w:numPr>
          <w:ilvl w:val="0"/>
          <w:numId w:val="31"/>
        </w:numPr>
        <w:spacing w:line="240" w:lineRule="auto"/>
      </w:pPr>
      <w:r>
        <w:t xml:space="preserve"> A profile tab appears in the navigation bar.</w:t>
      </w:r>
    </w:p>
    <w:p w14:paraId="3985B86F" w14:textId="77777777" w:rsidR="00A47F30" w:rsidRDefault="00A47F30" w:rsidP="00A47F30">
      <w:pPr>
        <w:rPr>
          <w:b/>
          <w:sz w:val="24"/>
          <w:szCs w:val="24"/>
        </w:rPr>
      </w:pPr>
    </w:p>
    <w:p w14:paraId="5A0151FD" w14:textId="77777777" w:rsidR="00A47F30" w:rsidRDefault="00A47F30" w:rsidP="00A47F30">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FB344AD" w14:textId="77777777" w:rsidR="00A47F30" w:rsidRDefault="00A47F30" w:rsidP="00A47F30">
      <w:pPr>
        <w:rPr>
          <w:b/>
          <w:sz w:val="24"/>
          <w:szCs w:val="24"/>
        </w:rPr>
      </w:pPr>
    </w:p>
    <w:p w14:paraId="1B5EA506" w14:textId="77777777" w:rsidR="00A47F30" w:rsidRDefault="004B46CB" w:rsidP="00A47F30">
      <w:pPr>
        <w:pStyle w:val="Heading3"/>
      </w:pPr>
      <w:r>
        <w:t>View Events use case</w:t>
      </w:r>
    </w:p>
    <w:p w14:paraId="18ED9A8B" w14:textId="77777777" w:rsidR="00C32573" w:rsidRDefault="00C32573" w:rsidP="00C32573">
      <w:pPr>
        <w:rPr>
          <w:rFonts w:ascii="Arial" w:hAnsi="Arial" w:cs="Arial"/>
          <w:b/>
        </w:rPr>
      </w:pPr>
      <w:r>
        <w:rPr>
          <w:rFonts w:ascii="Arial" w:hAnsi="Arial" w:cs="Arial"/>
          <w:b/>
        </w:rPr>
        <w:t xml:space="preserve">Name: </w:t>
      </w:r>
      <w:r w:rsidR="004B46CB">
        <w:rPr>
          <w:rFonts w:ascii="Arial" w:hAnsi="Arial" w:cs="Arial"/>
          <w:b/>
        </w:rPr>
        <w:t>View Events</w:t>
      </w:r>
    </w:p>
    <w:p w14:paraId="6E4E8549" w14:textId="77777777" w:rsidR="00C32573" w:rsidRDefault="00C32573" w:rsidP="00C32573">
      <w:pPr>
        <w:rPr>
          <w:rFonts w:ascii="Arial" w:hAnsi="Arial" w:cs="Arial"/>
        </w:rPr>
      </w:pPr>
    </w:p>
    <w:p w14:paraId="555C239A"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4B46CB">
        <w:rPr>
          <w:bCs/>
        </w:rPr>
        <w:t>UC2</w:t>
      </w:r>
    </w:p>
    <w:p w14:paraId="4ACE9BF1" w14:textId="77777777" w:rsidR="00C32573" w:rsidRDefault="00C32573" w:rsidP="00C32573"/>
    <w:p w14:paraId="734153F3" w14:textId="77777777" w:rsidR="00C32573" w:rsidRDefault="00C32573" w:rsidP="00C32573">
      <w:pPr>
        <w:keepNext/>
      </w:pPr>
      <w:r>
        <w:rPr>
          <w:rFonts w:ascii="Arial" w:hAnsi="Arial"/>
          <w:b/>
        </w:rPr>
        <w:t xml:space="preserve">Preconditions </w:t>
      </w:r>
    </w:p>
    <w:p w14:paraId="2C3E8498" w14:textId="77777777" w:rsidR="004B46CB" w:rsidRDefault="00132450" w:rsidP="00132450">
      <w:pPr>
        <w:widowControl/>
        <w:spacing w:line="240" w:lineRule="auto"/>
      </w:pPr>
      <w:r>
        <w:t xml:space="preserve">       </w:t>
      </w:r>
      <w:r w:rsidR="004B46CB">
        <w:t>1.</w:t>
      </w:r>
      <w:r w:rsidR="004B46CB" w:rsidRPr="004B46CB">
        <w:t xml:space="preserve"> </w:t>
      </w:r>
      <w:r w:rsidR="004B46CB">
        <w:t>The user has opened the website and the home page has appeared.</w:t>
      </w:r>
    </w:p>
    <w:p w14:paraId="757183AC" w14:textId="77777777" w:rsidR="00C32573" w:rsidRDefault="00C32573" w:rsidP="004B46CB">
      <w:pPr>
        <w:widowControl/>
        <w:spacing w:line="240" w:lineRule="auto"/>
        <w:ind w:left="720"/>
      </w:pPr>
    </w:p>
    <w:p w14:paraId="1ED55021" w14:textId="77777777" w:rsidR="00C32573" w:rsidRDefault="00C32573" w:rsidP="00C32573">
      <w:pPr>
        <w:pStyle w:val="Header"/>
        <w:keepNext/>
        <w:tabs>
          <w:tab w:val="left" w:pos="720"/>
        </w:tabs>
      </w:pPr>
    </w:p>
    <w:p w14:paraId="786FB22A" w14:textId="77777777" w:rsidR="00C32573" w:rsidRDefault="00C32573" w:rsidP="00C32573">
      <w:pPr>
        <w:keepNext/>
        <w:rPr>
          <w:bCs/>
        </w:rPr>
      </w:pPr>
      <w:r>
        <w:rPr>
          <w:rFonts w:ascii="Arial" w:hAnsi="Arial"/>
          <w:b/>
        </w:rPr>
        <w:t>Basic</w:t>
      </w:r>
      <w:r>
        <w:rPr>
          <w:b/>
        </w:rPr>
        <w:t xml:space="preserve"> </w:t>
      </w:r>
      <w:r>
        <w:rPr>
          <w:rFonts w:ascii="Arial" w:hAnsi="Arial"/>
          <w:b/>
        </w:rPr>
        <w:t>Course</w:t>
      </w:r>
      <w:r w:rsidR="004B46CB">
        <w:rPr>
          <w:bCs/>
        </w:rPr>
        <w:t xml:space="preserve"> </w:t>
      </w:r>
    </w:p>
    <w:p w14:paraId="7012ED97" w14:textId="77777777" w:rsidR="00C32573" w:rsidRDefault="004B46CB" w:rsidP="004B46CB">
      <w:pPr>
        <w:widowControl/>
        <w:tabs>
          <w:tab w:val="left" w:pos="1080"/>
        </w:tabs>
        <w:spacing w:line="240" w:lineRule="auto"/>
        <w:ind w:left="360"/>
      </w:pPr>
      <w:r>
        <w:t>Use case begins when the user scrolls down or clicks the event tab in the nav</w:t>
      </w:r>
      <w:r w:rsidR="00132450">
        <w:t>igation</w:t>
      </w:r>
      <w:r>
        <w:t xml:space="preserve"> bar.</w:t>
      </w:r>
    </w:p>
    <w:p w14:paraId="2131AF45" w14:textId="77777777" w:rsidR="00C32573" w:rsidRDefault="00C32573" w:rsidP="00C32573"/>
    <w:p w14:paraId="0A1DB5D3" w14:textId="77777777" w:rsidR="00C32573" w:rsidRDefault="00C32573" w:rsidP="00C32573"/>
    <w:p w14:paraId="30D50545" w14:textId="77777777" w:rsidR="00C32573" w:rsidRDefault="00C32573" w:rsidP="00C32573"/>
    <w:p w14:paraId="7737E295" w14:textId="77777777" w:rsidR="00C32573" w:rsidRDefault="00C32573" w:rsidP="00C32573">
      <w:pPr>
        <w:keepNext/>
        <w:rPr>
          <w:rFonts w:ascii="Arial" w:hAnsi="Arial"/>
          <w:bCs/>
        </w:rPr>
      </w:pPr>
      <w:r>
        <w:rPr>
          <w:rFonts w:ascii="Arial" w:hAnsi="Arial"/>
          <w:b/>
        </w:rPr>
        <w:t>Post</w:t>
      </w:r>
      <w:r>
        <w:rPr>
          <w:b/>
        </w:rPr>
        <w:t xml:space="preserve"> </w:t>
      </w:r>
      <w:r>
        <w:rPr>
          <w:rFonts w:ascii="Arial" w:hAnsi="Arial"/>
          <w:b/>
        </w:rPr>
        <w:t xml:space="preserve">conditions </w:t>
      </w:r>
    </w:p>
    <w:p w14:paraId="35FC6903" w14:textId="77777777" w:rsidR="004B46CB" w:rsidRDefault="004B46CB" w:rsidP="00C32573">
      <w:pPr>
        <w:keepNext/>
      </w:pPr>
      <w:r>
        <w:rPr>
          <w:rFonts w:ascii="Arial" w:hAnsi="Arial"/>
          <w:bCs/>
        </w:rPr>
        <w:t>The user is</w:t>
      </w:r>
      <w:r w:rsidR="000503C6">
        <w:rPr>
          <w:rFonts w:ascii="Arial" w:hAnsi="Arial"/>
          <w:bCs/>
        </w:rPr>
        <w:t xml:space="preserve"> directed to the events’ media </w:t>
      </w:r>
      <w:r>
        <w:rPr>
          <w:rFonts w:ascii="Arial" w:hAnsi="Arial"/>
          <w:bCs/>
        </w:rPr>
        <w:t>which are displayed in honey comb view.</w:t>
      </w:r>
    </w:p>
    <w:p w14:paraId="2F556DBC" w14:textId="77777777" w:rsidR="00C32573" w:rsidRDefault="00C32573" w:rsidP="004B46CB">
      <w:pPr>
        <w:pStyle w:val="Header"/>
        <w:keepNext/>
        <w:widowControl/>
        <w:spacing w:line="240" w:lineRule="auto"/>
        <w:ind w:left="720"/>
      </w:pPr>
    </w:p>
    <w:p w14:paraId="7B5F905F" w14:textId="77777777" w:rsidR="00C32573" w:rsidRDefault="00C32573" w:rsidP="00C32573">
      <w:pPr>
        <w:rPr>
          <w:b/>
          <w:sz w:val="24"/>
          <w:szCs w:val="24"/>
        </w:rPr>
      </w:pPr>
    </w:p>
    <w:p w14:paraId="1C328CDE"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A52D9F8" w14:textId="77777777" w:rsidR="008F6388" w:rsidRDefault="008F6388" w:rsidP="00C32573">
      <w:pPr>
        <w:keepNext/>
      </w:pPr>
    </w:p>
    <w:p w14:paraId="3780D736" w14:textId="77777777" w:rsidR="008F6388" w:rsidRDefault="008F6388" w:rsidP="00C32573">
      <w:pPr>
        <w:keepNext/>
      </w:pPr>
    </w:p>
    <w:p w14:paraId="64CCFD78" w14:textId="77777777" w:rsidR="008F6388" w:rsidRDefault="008F6388" w:rsidP="00C32573">
      <w:pPr>
        <w:keepNext/>
      </w:pPr>
    </w:p>
    <w:p w14:paraId="2724D00B" w14:textId="77777777" w:rsidR="008F6388" w:rsidRDefault="008F6388" w:rsidP="00C32573">
      <w:pPr>
        <w:keepNext/>
      </w:pPr>
    </w:p>
    <w:p w14:paraId="4A4DFB9B" w14:textId="77777777" w:rsidR="008F6388" w:rsidRDefault="008F6388" w:rsidP="00C32573">
      <w:pPr>
        <w:keepNext/>
      </w:pPr>
    </w:p>
    <w:p w14:paraId="2CBA3955" w14:textId="77777777" w:rsidR="00C32573" w:rsidRPr="00C32573" w:rsidRDefault="00C32573" w:rsidP="00C32573"/>
    <w:p w14:paraId="7F364B6A" w14:textId="77777777" w:rsidR="008F6388" w:rsidRDefault="008F6388" w:rsidP="008F6388">
      <w:pPr>
        <w:pStyle w:val="Heading3"/>
      </w:pPr>
      <w:r>
        <w:lastRenderedPageBreak/>
        <w:t xml:space="preserve">Log in </w:t>
      </w:r>
      <w:r w:rsidR="008E5165">
        <w:t xml:space="preserve">as a normal user </w:t>
      </w:r>
      <w:r>
        <w:t>use case</w:t>
      </w:r>
    </w:p>
    <w:p w14:paraId="60F82408" w14:textId="77777777" w:rsidR="008F6388" w:rsidRDefault="008F6388" w:rsidP="008F6388"/>
    <w:p w14:paraId="2A8B30EE" w14:textId="77777777" w:rsidR="008F6388" w:rsidRDefault="008F6388" w:rsidP="008F6388">
      <w:pPr>
        <w:rPr>
          <w:rFonts w:ascii="Arial" w:hAnsi="Arial" w:cs="Arial"/>
          <w:b/>
        </w:rPr>
      </w:pPr>
      <w:r>
        <w:rPr>
          <w:rFonts w:ascii="Arial" w:hAnsi="Arial" w:cs="Arial"/>
          <w:b/>
        </w:rPr>
        <w:t xml:space="preserve">Name: </w:t>
      </w:r>
      <w:r w:rsidR="008E5165">
        <w:rPr>
          <w:rFonts w:ascii="Arial" w:hAnsi="Arial" w:cs="Arial"/>
          <w:b/>
        </w:rPr>
        <w:t xml:space="preserve">Normal user </w:t>
      </w:r>
      <w:r w:rsidR="000503C6">
        <w:rPr>
          <w:rFonts w:ascii="Arial" w:hAnsi="Arial" w:cs="Arial"/>
          <w:b/>
        </w:rPr>
        <w:t>l</w:t>
      </w:r>
      <w:r>
        <w:rPr>
          <w:rFonts w:ascii="Arial" w:hAnsi="Arial" w:cs="Arial"/>
          <w:b/>
        </w:rPr>
        <w:t>og</w:t>
      </w:r>
      <w:r w:rsidR="008E5165">
        <w:rPr>
          <w:rFonts w:ascii="Arial" w:hAnsi="Arial" w:cs="Arial"/>
          <w:b/>
        </w:rPr>
        <w:t>s</w:t>
      </w:r>
      <w:r>
        <w:rPr>
          <w:rFonts w:ascii="Arial" w:hAnsi="Arial" w:cs="Arial"/>
          <w:b/>
        </w:rPr>
        <w:t xml:space="preserve"> in</w:t>
      </w:r>
    </w:p>
    <w:p w14:paraId="38E0F520" w14:textId="77777777" w:rsidR="008F6388" w:rsidRDefault="008F6388" w:rsidP="008F6388">
      <w:pPr>
        <w:rPr>
          <w:rFonts w:ascii="Arial" w:hAnsi="Arial" w:cs="Arial"/>
        </w:rPr>
      </w:pPr>
    </w:p>
    <w:p w14:paraId="29289E39" w14:textId="77777777" w:rsidR="008F6388" w:rsidRDefault="008F6388" w:rsidP="008F6388">
      <w:pPr>
        <w:rPr>
          <w:rFonts w:ascii="Arial" w:hAnsi="Arial" w:cs="Arial"/>
          <w:bCs/>
        </w:rPr>
      </w:pPr>
      <w:r>
        <w:rPr>
          <w:rFonts w:ascii="Arial" w:hAnsi="Arial" w:cs="Arial"/>
          <w:b/>
        </w:rPr>
        <w:t>Identifier</w:t>
      </w:r>
      <w:r>
        <w:rPr>
          <w:rFonts w:ascii="Arial" w:hAnsi="Arial" w:cs="Arial"/>
          <w:bCs/>
        </w:rPr>
        <w:t xml:space="preserve"> </w:t>
      </w:r>
      <w:r>
        <w:rPr>
          <w:bCs/>
        </w:rPr>
        <w:t>UC3</w:t>
      </w:r>
    </w:p>
    <w:p w14:paraId="164AC322" w14:textId="77777777" w:rsidR="008F6388" w:rsidRDefault="008F6388" w:rsidP="008F6388"/>
    <w:p w14:paraId="4D2C9B56" w14:textId="77777777" w:rsidR="008F6388" w:rsidRDefault="008F6388" w:rsidP="008F6388">
      <w:pPr>
        <w:keepNext/>
        <w:rPr>
          <w:rFonts w:ascii="Arial" w:hAnsi="Arial"/>
          <w:bCs/>
        </w:rPr>
      </w:pPr>
      <w:r>
        <w:rPr>
          <w:rFonts w:ascii="Arial" w:hAnsi="Arial"/>
          <w:b/>
        </w:rPr>
        <w:t xml:space="preserve">Preconditions </w:t>
      </w:r>
    </w:p>
    <w:p w14:paraId="434FFD9F" w14:textId="77777777" w:rsidR="008F6388" w:rsidRDefault="008F6388" w:rsidP="008F6388">
      <w:pPr>
        <w:keepNext/>
      </w:pPr>
      <w:r>
        <w:rPr>
          <w:rFonts w:ascii="Arial" w:hAnsi="Arial"/>
          <w:bCs/>
        </w:rPr>
        <w:t>The user goes to the main page of website and can see the log in button</w:t>
      </w:r>
    </w:p>
    <w:p w14:paraId="6EC18C42" w14:textId="77777777" w:rsidR="008F6388" w:rsidRDefault="008F6388" w:rsidP="008F6388">
      <w:pPr>
        <w:pStyle w:val="Header"/>
        <w:keepNext/>
        <w:tabs>
          <w:tab w:val="left" w:pos="720"/>
        </w:tabs>
      </w:pPr>
    </w:p>
    <w:p w14:paraId="122EB578" w14:textId="77777777" w:rsidR="008F6388" w:rsidRDefault="008F6388" w:rsidP="008F6388">
      <w:pPr>
        <w:keepNext/>
        <w:rPr>
          <w:bCs/>
        </w:rPr>
      </w:pPr>
      <w:r>
        <w:rPr>
          <w:rFonts w:ascii="Arial" w:hAnsi="Arial"/>
          <w:b/>
        </w:rPr>
        <w:t>Basic</w:t>
      </w:r>
      <w:r>
        <w:rPr>
          <w:b/>
        </w:rPr>
        <w:t xml:space="preserve"> </w:t>
      </w:r>
      <w:r>
        <w:rPr>
          <w:rFonts w:ascii="Arial" w:hAnsi="Arial"/>
          <w:b/>
        </w:rPr>
        <w:t>Course</w:t>
      </w:r>
      <w:r>
        <w:rPr>
          <w:bCs/>
        </w:rPr>
        <w:t xml:space="preserve"> </w:t>
      </w:r>
    </w:p>
    <w:p w14:paraId="24F468E1" w14:textId="77777777" w:rsidR="008F6388" w:rsidRDefault="003B37CA" w:rsidP="008F6388">
      <w:pPr>
        <w:widowControl/>
        <w:tabs>
          <w:tab w:val="left" w:pos="1080"/>
        </w:tabs>
        <w:spacing w:line="240" w:lineRule="auto"/>
        <w:ind w:left="360"/>
      </w:pPr>
      <w:r>
        <w:t>1.Use case begins when</w:t>
      </w:r>
      <w:r w:rsidR="008F6388">
        <w:t xml:space="preserve"> the user clicks login from the navigation bar.</w:t>
      </w:r>
    </w:p>
    <w:p w14:paraId="4F6840A0" w14:textId="77777777" w:rsidR="008F6388" w:rsidRDefault="008F6388" w:rsidP="008F6388">
      <w:pPr>
        <w:widowControl/>
        <w:tabs>
          <w:tab w:val="left" w:pos="1080"/>
        </w:tabs>
        <w:spacing w:line="240" w:lineRule="auto"/>
        <w:ind w:left="360"/>
      </w:pPr>
      <w:r>
        <w:t>2.The user is prompt to enter his username and password</w:t>
      </w:r>
      <w:r w:rsidR="008E5165">
        <w:t>.</w:t>
      </w:r>
    </w:p>
    <w:p w14:paraId="6D841F80" w14:textId="77777777" w:rsidR="008F6388" w:rsidRDefault="008E5165" w:rsidP="008E5165">
      <w:pPr>
        <w:widowControl/>
        <w:tabs>
          <w:tab w:val="left" w:pos="1080"/>
        </w:tabs>
        <w:spacing w:line="240" w:lineRule="auto"/>
      </w:pPr>
      <w:r>
        <w:t xml:space="preserve">       3.Use case ends when the user submits his credentials correctly.</w:t>
      </w:r>
    </w:p>
    <w:p w14:paraId="00B9687E" w14:textId="77777777" w:rsidR="008F6388" w:rsidRDefault="008F6388" w:rsidP="008F6388"/>
    <w:p w14:paraId="63EA47F8" w14:textId="77777777" w:rsidR="008F6388" w:rsidRDefault="008F6388" w:rsidP="008F6388">
      <w:pPr>
        <w:keepNext/>
        <w:rPr>
          <w:i/>
        </w:rPr>
      </w:pPr>
      <w:r>
        <w:rPr>
          <w:rFonts w:ascii="Arial" w:hAnsi="Arial"/>
          <w:b/>
        </w:rPr>
        <w:t>Alternate Course A</w:t>
      </w:r>
      <w:r>
        <w:rPr>
          <w:b/>
        </w:rPr>
        <w:t xml:space="preserve">: </w:t>
      </w:r>
      <w:r w:rsidR="008E5165">
        <w:rPr>
          <w:b/>
        </w:rPr>
        <w:t>Wrong username or password.</w:t>
      </w:r>
    </w:p>
    <w:p w14:paraId="2DD7D6A7" w14:textId="77777777" w:rsidR="008F6388" w:rsidRDefault="008F6388" w:rsidP="008F6388">
      <w:pPr>
        <w:keepNext/>
        <w:tabs>
          <w:tab w:val="left" w:pos="360"/>
        </w:tabs>
      </w:pPr>
      <w:r>
        <w:rPr>
          <w:rFonts w:ascii="Arial" w:hAnsi="Arial"/>
          <w:b/>
        </w:rPr>
        <w:t>Condition</w:t>
      </w:r>
      <w:r>
        <w:rPr>
          <w:b/>
        </w:rPr>
        <w:t xml:space="preserve">: </w:t>
      </w:r>
      <w:r w:rsidR="008E5165">
        <w:t>The user enters wrong username or password</w:t>
      </w:r>
    </w:p>
    <w:p w14:paraId="4C5296A4" w14:textId="77777777" w:rsidR="008E5165" w:rsidRDefault="008E5165" w:rsidP="008F6388">
      <w:pPr>
        <w:keepNext/>
        <w:tabs>
          <w:tab w:val="left" w:pos="360"/>
        </w:tabs>
      </w:pPr>
    </w:p>
    <w:p w14:paraId="1769E07B" w14:textId="77777777" w:rsidR="008F6388" w:rsidRDefault="008E5165" w:rsidP="008E5165">
      <w:pPr>
        <w:widowControl/>
        <w:spacing w:line="240" w:lineRule="auto"/>
        <w:ind w:left="360"/>
      </w:pPr>
      <w:r>
        <w:t>A.1 A message appears telling the user to re-enter his</w:t>
      </w:r>
      <w:r w:rsidR="00796025">
        <w:t xml:space="preserve"> credentials</w:t>
      </w:r>
      <w:r w:rsidR="003B37CA">
        <w:t>.</w:t>
      </w:r>
    </w:p>
    <w:p w14:paraId="53D58C6C" w14:textId="77777777" w:rsidR="003B37CA" w:rsidRDefault="003B37CA" w:rsidP="008E5165">
      <w:pPr>
        <w:widowControl/>
        <w:spacing w:line="240" w:lineRule="auto"/>
        <w:ind w:left="360"/>
      </w:pPr>
      <w:r>
        <w:t>A.2 Use case ends when the user sub</w:t>
      </w:r>
      <w:r w:rsidR="00796025">
        <w:t>mits his credentials correctly.</w:t>
      </w:r>
    </w:p>
    <w:p w14:paraId="4278FED9" w14:textId="77777777" w:rsidR="003B37CA" w:rsidRDefault="003B37CA" w:rsidP="008E5165">
      <w:pPr>
        <w:widowControl/>
        <w:spacing w:line="240" w:lineRule="auto"/>
        <w:ind w:left="360"/>
      </w:pPr>
    </w:p>
    <w:p w14:paraId="36D5AF16" w14:textId="77777777" w:rsidR="003B37CA" w:rsidRDefault="003B37CA" w:rsidP="003B37CA">
      <w:pPr>
        <w:keepNext/>
        <w:rPr>
          <w:i/>
        </w:rPr>
      </w:pPr>
      <w:r>
        <w:rPr>
          <w:rFonts w:ascii="Arial" w:hAnsi="Arial"/>
          <w:b/>
        </w:rPr>
        <w:t>Alternate Course B</w:t>
      </w:r>
      <w:r>
        <w:rPr>
          <w:b/>
        </w:rPr>
        <w:t>: Forget password</w:t>
      </w:r>
    </w:p>
    <w:p w14:paraId="3EAABA2E" w14:textId="77777777" w:rsidR="003B37CA" w:rsidRDefault="003B37CA" w:rsidP="003B37CA">
      <w:pPr>
        <w:keepNext/>
      </w:pPr>
      <w:r>
        <w:rPr>
          <w:rFonts w:ascii="Arial" w:hAnsi="Arial"/>
          <w:b/>
        </w:rPr>
        <w:t>Condition</w:t>
      </w:r>
      <w:r>
        <w:rPr>
          <w:b/>
        </w:rPr>
        <w:t xml:space="preserve">: </w:t>
      </w:r>
      <w:r w:rsidRPr="003B37CA">
        <w:t>User clicks the forget password button.</w:t>
      </w:r>
    </w:p>
    <w:p w14:paraId="36B552B9" w14:textId="77777777" w:rsidR="00796025" w:rsidRDefault="00796025" w:rsidP="003B37CA">
      <w:pPr>
        <w:keepNext/>
        <w:rPr>
          <w:i/>
        </w:rPr>
      </w:pPr>
      <w:r>
        <w:t>The user goes through the step of getting a new password as in the forget password use case.</w:t>
      </w:r>
    </w:p>
    <w:p w14:paraId="65335F24" w14:textId="77777777" w:rsidR="003B37CA" w:rsidRDefault="003B37CA" w:rsidP="003B37CA">
      <w:pPr>
        <w:keepNext/>
        <w:tabs>
          <w:tab w:val="left" w:pos="360"/>
        </w:tabs>
      </w:pPr>
    </w:p>
    <w:p w14:paraId="7ED5E368" w14:textId="77777777" w:rsidR="008F6388" w:rsidRDefault="008F6388" w:rsidP="008F6388"/>
    <w:p w14:paraId="6E820C3B" w14:textId="77777777" w:rsidR="008F6388" w:rsidRDefault="008F6388" w:rsidP="008F6388"/>
    <w:p w14:paraId="0E1C3297" w14:textId="77777777" w:rsidR="008F6388" w:rsidRDefault="008F6388" w:rsidP="008F6388">
      <w:pPr>
        <w:keepNext/>
      </w:pPr>
      <w:r>
        <w:rPr>
          <w:rFonts w:ascii="Arial" w:hAnsi="Arial"/>
          <w:b/>
        </w:rPr>
        <w:t>Post</w:t>
      </w:r>
      <w:r>
        <w:rPr>
          <w:b/>
        </w:rPr>
        <w:t xml:space="preserve"> </w:t>
      </w:r>
      <w:r>
        <w:rPr>
          <w:rFonts w:ascii="Arial" w:hAnsi="Arial"/>
          <w:b/>
        </w:rPr>
        <w:t xml:space="preserve">conditions </w:t>
      </w:r>
    </w:p>
    <w:p w14:paraId="6ACD87C5" w14:textId="77777777" w:rsidR="008F6388" w:rsidRDefault="008E5165" w:rsidP="008E5165">
      <w:pPr>
        <w:pStyle w:val="Header"/>
        <w:keepNext/>
        <w:widowControl/>
        <w:spacing w:line="240" w:lineRule="auto"/>
        <w:ind w:left="720"/>
      </w:pPr>
      <w:r>
        <w:t>1.The user is logged in and a “Go to profile” button appears in the navigation bar of the home page.</w:t>
      </w:r>
    </w:p>
    <w:p w14:paraId="69DE8441" w14:textId="77777777" w:rsidR="008F6388" w:rsidRDefault="008F6388" w:rsidP="008F6388">
      <w:pPr>
        <w:rPr>
          <w:b/>
          <w:sz w:val="24"/>
          <w:szCs w:val="24"/>
        </w:rPr>
      </w:pPr>
    </w:p>
    <w:p w14:paraId="18849CD7" w14:textId="77777777" w:rsidR="008F6388" w:rsidRDefault="008F6388" w:rsidP="008F6388">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28194CF" w14:textId="77777777" w:rsidR="008E5165" w:rsidRDefault="008E5165" w:rsidP="008F6388">
      <w:pPr>
        <w:keepNext/>
      </w:pPr>
    </w:p>
    <w:p w14:paraId="3036A596" w14:textId="77777777" w:rsidR="008E5165" w:rsidRDefault="008E5165" w:rsidP="008F6388">
      <w:pPr>
        <w:keepNext/>
      </w:pPr>
    </w:p>
    <w:p w14:paraId="3B7B43E8" w14:textId="77777777" w:rsidR="008E5165" w:rsidRDefault="008E5165" w:rsidP="008E5165">
      <w:pPr>
        <w:pStyle w:val="Heading3"/>
      </w:pPr>
      <w:r>
        <w:t>Log in as an admin use case</w:t>
      </w:r>
    </w:p>
    <w:p w14:paraId="02E90203" w14:textId="77777777" w:rsidR="008E5165" w:rsidRDefault="008E5165" w:rsidP="008E5165"/>
    <w:p w14:paraId="3FFEE1B1" w14:textId="77777777" w:rsidR="008E5165" w:rsidRDefault="008E5165" w:rsidP="008E5165">
      <w:pPr>
        <w:rPr>
          <w:rFonts w:ascii="Arial" w:hAnsi="Arial" w:cs="Arial"/>
          <w:b/>
        </w:rPr>
      </w:pPr>
      <w:r>
        <w:rPr>
          <w:rFonts w:ascii="Arial" w:hAnsi="Arial" w:cs="Arial"/>
          <w:b/>
        </w:rPr>
        <w:t>Name: Admin logs in</w:t>
      </w:r>
    </w:p>
    <w:p w14:paraId="30250A69" w14:textId="77777777" w:rsidR="008E5165" w:rsidRDefault="008E5165" w:rsidP="008E5165">
      <w:pPr>
        <w:rPr>
          <w:rFonts w:ascii="Arial" w:hAnsi="Arial" w:cs="Arial"/>
        </w:rPr>
      </w:pPr>
    </w:p>
    <w:p w14:paraId="180D3716" w14:textId="77777777" w:rsidR="008E5165" w:rsidRDefault="008E5165" w:rsidP="008E5165">
      <w:pPr>
        <w:rPr>
          <w:rFonts w:ascii="Arial" w:hAnsi="Arial" w:cs="Arial"/>
          <w:bCs/>
        </w:rPr>
      </w:pPr>
      <w:r>
        <w:rPr>
          <w:rFonts w:ascii="Arial" w:hAnsi="Arial" w:cs="Arial"/>
          <w:b/>
        </w:rPr>
        <w:t>Identifier</w:t>
      </w:r>
      <w:r>
        <w:rPr>
          <w:rFonts w:ascii="Arial" w:hAnsi="Arial" w:cs="Arial"/>
          <w:bCs/>
        </w:rPr>
        <w:t xml:space="preserve"> </w:t>
      </w:r>
      <w:r w:rsidR="003B37CA">
        <w:rPr>
          <w:bCs/>
        </w:rPr>
        <w:t>UC4</w:t>
      </w:r>
    </w:p>
    <w:p w14:paraId="4E0711C5" w14:textId="77777777" w:rsidR="008E5165" w:rsidRDefault="008E5165" w:rsidP="008E5165"/>
    <w:p w14:paraId="0041970D" w14:textId="77777777" w:rsidR="008E5165" w:rsidRDefault="008E5165" w:rsidP="008E5165">
      <w:pPr>
        <w:keepNext/>
      </w:pPr>
      <w:r>
        <w:rPr>
          <w:rFonts w:ascii="Arial" w:hAnsi="Arial"/>
          <w:b/>
        </w:rPr>
        <w:t xml:space="preserve">Preconditions </w:t>
      </w:r>
    </w:p>
    <w:p w14:paraId="6F4C7116" w14:textId="77777777" w:rsidR="003B37CA" w:rsidRDefault="003B37CA" w:rsidP="003B37CA">
      <w:pPr>
        <w:keepNext/>
        <w:ind w:left="360"/>
      </w:pPr>
      <w:r>
        <w:rPr>
          <w:rFonts w:ascii="Arial" w:hAnsi="Arial"/>
          <w:bCs/>
        </w:rPr>
        <w:t>1.</w:t>
      </w:r>
      <w:r w:rsidRPr="003B37CA">
        <w:rPr>
          <w:rFonts w:ascii="Arial" w:hAnsi="Arial"/>
          <w:bCs/>
        </w:rPr>
        <w:t>The user goes to the main page of website and can see the log in button</w:t>
      </w:r>
    </w:p>
    <w:p w14:paraId="629B4F01" w14:textId="77777777" w:rsidR="008E5165" w:rsidRDefault="008E5165" w:rsidP="003B37CA">
      <w:pPr>
        <w:widowControl/>
        <w:spacing w:line="240" w:lineRule="auto"/>
        <w:ind w:left="720"/>
      </w:pPr>
    </w:p>
    <w:p w14:paraId="7B32C4E2" w14:textId="77777777" w:rsidR="008E5165" w:rsidRDefault="008E5165" w:rsidP="008E5165">
      <w:pPr>
        <w:pStyle w:val="Header"/>
        <w:keepNext/>
        <w:tabs>
          <w:tab w:val="left" w:pos="720"/>
        </w:tabs>
      </w:pPr>
    </w:p>
    <w:p w14:paraId="65B8050A" w14:textId="77777777" w:rsidR="008E5165" w:rsidRDefault="008E5165" w:rsidP="008E5165">
      <w:pPr>
        <w:keepNext/>
        <w:rPr>
          <w:bCs/>
        </w:rPr>
      </w:pPr>
    </w:p>
    <w:p w14:paraId="5FA6430C" w14:textId="77777777" w:rsidR="00796025" w:rsidRDefault="00796025" w:rsidP="00796025">
      <w:pPr>
        <w:keepNext/>
        <w:rPr>
          <w:bCs/>
        </w:rPr>
      </w:pPr>
      <w:r>
        <w:rPr>
          <w:rFonts w:ascii="Arial" w:hAnsi="Arial"/>
          <w:b/>
        </w:rPr>
        <w:t>Basic</w:t>
      </w:r>
      <w:r>
        <w:rPr>
          <w:b/>
        </w:rPr>
        <w:t xml:space="preserve"> </w:t>
      </w:r>
      <w:r>
        <w:rPr>
          <w:rFonts w:ascii="Arial" w:hAnsi="Arial"/>
          <w:b/>
        </w:rPr>
        <w:t>Course</w:t>
      </w:r>
      <w:r>
        <w:rPr>
          <w:bCs/>
        </w:rPr>
        <w:t xml:space="preserve"> </w:t>
      </w:r>
    </w:p>
    <w:p w14:paraId="08670B37" w14:textId="77777777" w:rsidR="00796025" w:rsidRDefault="00796025" w:rsidP="00796025">
      <w:pPr>
        <w:widowControl/>
        <w:tabs>
          <w:tab w:val="left" w:pos="1080"/>
        </w:tabs>
        <w:spacing w:line="240" w:lineRule="auto"/>
        <w:ind w:left="360"/>
      </w:pPr>
      <w:r>
        <w:t>1.Use case begins when the user clicks login from the navigation bar.</w:t>
      </w:r>
    </w:p>
    <w:p w14:paraId="7425E703" w14:textId="77777777" w:rsidR="00796025" w:rsidRDefault="00796025" w:rsidP="00796025">
      <w:pPr>
        <w:widowControl/>
        <w:tabs>
          <w:tab w:val="left" w:pos="1080"/>
        </w:tabs>
        <w:spacing w:line="240" w:lineRule="auto"/>
        <w:ind w:left="360"/>
      </w:pPr>
      <w:r>
        <w:t>2.The user is prompt to enter his username and password.</w:t>
      </w:r>
    </w:p>
    <w:p w14:paraId="6D1C5A78" w14:textId="77777777" w:rsidR="00796025" w:rsidRDefault="00796025" w:rsidP="00796025">
      <w:pPr>
        <w:widowControl/>
        <w:tabs>
          <w:tab w:val="left" w:pos="1080"/>
        </w:tabs>
        <w:spacing w:line="240" w:lineRule="auto"/>
      </w:pPr>
      <w:r>
        <w:t xml:space="preserve">       3.Use case ends when the user submits his credentials correctly.</w:t>
      </w:r>
    </w:p>
    <w:p w14:paraId="73C79B83" w14:textId="77777777" w:rsidR="008E5165" w:rsidRDefault="008E5165" w:rsidP="008E5165"/>
    <w:p w14:paraId="4BA5DC69" w14:textId="77777777" w:rsidR="00796025" w:rsidRDefault="00796025" w:rsidP="00796025">
      <w:pPr>
        <w:keepNext/>
        <w:rPr>
          <w:i/>
        </w:rPr>
      </w:pPr>
      <w:r>
        <w:rPr>
          <w:rFonts w:ascii="Arial" w:hAnsi="Arial"/>
          <w:b/>
        </w:rPr>
        <w:t>Alternate Course A</w:t>
      </w:r>
      <w:r>
        <w:rPr>
          <w:b/>
        </w:rPr>
        <w:t>: Wrong username or password.</w:t>
      </w:r>
    </w:p>
    <w:p w14:paraId="350590AC" w14:textId="77777777" w:rsidR="00796025" w:rsidRDefault="00796025" w:rsidP="00796025">
      <w:pPr>
        <w:keepNext/>
        <w:tabs>
          <w:tab w:val="left" w:pos="360"/>
        </w:tabs>
      </w:pPr>
      <w:r>
        <w:rPr>
          <w:rFonts w:ascii="Arial" w:hAnsi="Arial"/>
          <w:b/>
        </w:rPr>
        <w:t>Condition</w:t>
      </w:r>
      <w:r>
        <w:rPr>
          <w:b/>
        </w:rPr>
        <w:t xml:space="preserve">: </w:t>
      </w:r>
      <w:r>
        <w:t>The user enters wrong username or password</w:t>
      </w:r>
    </w:p>
    <w:p w14:paraId="318BD8DF" w14:textId="77777777" w:rsidR="00796025" w:rsidRDefault="00796025" w:rsidP="00796025">
      <w:pPr>
        <w:keepNext/>
        <w:tabs>
          <w:tab w:val="left" w:pos="360"/>
        </w:tabs>
      </w:pPr>
    </w:p>
    <w:p w14:paraId="5D0BBA4D" w14:textId="77777777" w:rsidR="00796025" w:rsidRDefault="00796025" w:rsidP="00796025">
      <w:pPr>
        <w:widowControl/>
        <w:spacing w:line="240" w:lineRule="auto"/>
        <w:ind w:left="360"/>
      </w:pPr>
      <w:r>
        <w:t>A.1 A message appears telling the user to re-enter his credentials.</w:t>
      </w:r>
    </w:p>
    <w:p w14:paraId="25F70D44" w14:textId="77777777" w:rsidR="00796025" w:rsidRDefault="00796025" w:rsidP="00796025">
      <w:pPr>
        <w:widowControl/>
        <w:spacing w:line="240" w:lineRule="auto"/>
        <w:ind w:left="360"/>
      </w:pPr>
      <w:r>
        <w:t>A.2 Use case ends when the user submits his credentials correctly.</w:t>
      </w:r>
    </w:p>
    <w:p w14:paraId="11C4B5C2" w14:textId="77777777" w:rsidR="00796025" w:rsidRDefault="00796025" w:rsidP="00796025">
      <w:pPr>
        <w:widowControl/>
        <w:spacing w:line="240" w:lineRule="auto"/>
        <w:ind w:left="360"/>
      </w:pPr>
    </w:p>
    <w:p w14:paraId="427D94F7" w14:textId="77777777" w:rsidR="00796025" w:rsidRDefault="00796025" w:rsidP="00796025">
      <w:pPr>
        <w:keepNext/>
        <w:rPr>
          <w:i/>
        </w:rPr>
      </w:pPr>
      <w:r>
        <w:rPr>
          <w:rFonts w:ascii="Arial" w:hAnsi="Arial"/>
          <w:b/>
        </w:rPr>
        <w:t>Alternate Course B</w:t>
      </w:r>
      <w:r>
        <w:rPr>
          <w:b/>
        </w:rPr>
        <w:t>: Forget password</w:t>
      </w:r>
    </w:p>
    <w:p w14:paraId="66C89820" w14:textId="77777777" w:rsidR="00796025" w:rsidRDefault="00796025" w:rsidP="00796025">
      <w:pPr>
        <w:keepNext/>
      </w:pPr>
      <w:r>
        <w:rPr>
          <w:rFonts w:ascii="Arial" w:hAnsi="Arial"/>
          <w:b/>
        </w:rPr>
        <w:t>Condition</w:t>
      </w:r>
      <w:r>
        <w:rPr>
          <w:b/>
        </w:rPr>
        <w:t xml:space="preserve">: </w:t>
      </w:r>
      <w:r w:rsidRPr="003B37CA">
        <w:t>User clicks the forget password button.</w:t>
      </w:r>
    </w:p>
    <w:p w14:paraId="38810002" w14:textId="77777777" w:rsidR="00796025" w:rsidRDefault="00796025" w:rsidP="00796025">
      <w:pPr>
        <w:keepNext/>
        <w:rPr>
          <w:i/>
        </w:rPr>
      </w:pPr>
      <w:r>
        <w:t>The user goes through the step of getting a new password as in the forget password use case.</w:t>
      </w:r>
    </w:p>
    <w:p w14:paraId="47EA1448" w14:textId="77777777" w:rsidR="008E5165" w:rsidRDefault="008E5165" w:rsidP="008E5165"/>
    <w:p w14:paraId="7A18F9E6" w14:textId="77777777" w:rsidR="008E5165" w:rsidRDefault="008E5165" w:rsidP="008E5165"/>
    <w:p w14:paraId="2B37F467" w14:textId="77777777" w:rsidR="008E5165" w:rsidRDefault="008E5165" w:rsidP="008E5165">
      <w:pPr>
        <w:keepNext/>
      </w:pPr>
      <w:r>
        <w:rPr>
          <w:rFonts w:ascii="Arial" w:hAnsi="Arial"/>
          <w:b/>
        </w:rPr>
        <w:t>Post</w:t>
      </w:r>
      <w:r>
        <w:rPr>
          <w:b/>
        </w:rPr>
        <w:t xml:space="preserve"> </w:t>
      </w:r>
      <w:r>
        <w:rPr>
          <w:rFonts w:ascii="Arial" w:hAnsi="Arial"/>
          <w:b/>
        </w:rPr>
        <w:t>conditions</w:t>
      </w:r>
    </w:p>
    <w:p w14:paraId="1CA7D309" w14:textId="77777777" w:rsidR="008E5165" w:rsidRDefault="00796025" w:rsidP="00796025">
      <w:pPr>
        <w:pStyle w:val="Header"/>
        <w:keepNext/>
        <w:widowControl/>
        <w:spacing w:line="240" w:lineRule="auto"/>
        <w:ind w:left="360"/>
      </w:pPr>
      <w:r>
        <w:t>1.The user goes to the admin profile page.</w:t>
      </w:r>
    </w:p>
    <w:p w14:paraId="6D57BBE9" w14:textId="77777777" w:rsidR="008E5165" w:rsidRDefault="008E5165" w:rsidP="008E5165">
      <w:pPr>
        <w:rPr>
          <w:b/>
          <w:sz w:val="24"/>
          <w:szCs w:val="24"/>
        </w:rPr>
      </w:pPr>
    </w:p>
    <w:p w14:paraId="59D0C9F6" w14:textId="77777777" w:rsidR="008E5165" w:rsidRDefault="008E5165" w:rsidP="008E5165">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39E0C6FF" w14:textId="77777777" w:rsidR="008E5165" w:rsidRDefault="008E5165" w:rsidP="008F6388">
      <w:pPr>
        <w:keepNext/>
      </w:pPr>
    </w:p>
    <w:p w14:paraId="7F3EFC4D" w14:textId="77777777" w:rsidR="00C32573" w:rsidRPr="00C32573" w:rsidRDefault="00C32573" w:rsidP="00C32573"/>
    <w:p w14:paraId="2E6203BE" w14:textId="77777777" w:rsidR="00A47F30" w:rsidRDefault="00F17DD2" w:rsidP="00A47F30">
      <w:pPr>
        <w:pStyle w:val="Heading3"/>
      </w:pPr>
      <w:r>
        <w:t>Apply for a course use case</w:t>
      </w:r>
    </w:p>
    <w:p w14:paraId="01366DEA" w14:textId="77777777" w:rsidR="00C32573" w:rsidRDefault="00C32573" w:rsidP="00C32573"/>
    <w:p w14:paraId="20234DFA" w14:textId="77777777" w:rsidR="00C32573" w:rsidRDefault="00C32573" w:rsidP="00C32573">
      <w:pPr>
        <w:rPr>
          <w:rFonts w:ascii="Arial" w:hAnsi="Arial" w:cs="Arial"/>
          <w:b/>
        </w:rPr>
      </w:pPr>
      <w:r>
        <w:rPr>
          <w:rFonts w:ascii="Arial" w:hAnsi="Arial" w:cs="Arial"/>
          <w:b/>
        </w:rPr>
        <w:t xml:space="preserve">Name: </w:t>
      </w:r>
      <w:r w:rsidR="00F17DD2">
        <w:t>Apply for a course</w:t>
      </w:r>
    </w:p>
    <w:p w14:paraId="05732A7F" w14:textId="77777777" w:rsidR="00C32573" w:rsidRDefault="00C32573" w:rsidP="00C32573">
      <w:pPr>
        <w:rPr>
          <w:rFonts w:ascii="Arial" w:hAnsi="Arial" w:cs="Arial"/>
        </w:rPr>
      </w:pPr>
    </w:p>
    <w:p w14:paraId="2E31EB5E" w14:textId="77777777" w:rsidR="00C32573" w:rsidRDefault="00C32573" w:rsidP="00C32573">
      <w:pPr>
        <w:rPr>
          <w:rFonts w:ascii="Arial" w:hAnsi="Arial" w:cs="Arial"/>
          <w:bCs/>
        </w:rPr>
      </w:pPr>
      <w:r>
        <w:rPr>
          <w:rFonts w:ascii="Arial" w:hAnsi="Arial" w:cs="Arial"/>
          <w:b/>
        </w:rPr>
        <w:t>Identifier</w:t>
      </w:r>
      <w:r>
        <w:rPr>
          <w:rFonts w:ascii="Arial" w:hAnsi="Arial" w:cs="Arial"/>
          <w:bCs/>
        </w:rPr>
        <w:t xml:space="preserve"> </w:t>
      </w:r>
      <w:r w:rsidR="003B37CA">
        <w:rPr>
          <w:bCs/>
        </w:rPr>
        <w:t>UC5</w:t>
      </w:r>
    </w:p>
    <w:p w14:paraId="4C1F5133" w14:textId="77777777" w:rsidR="00C32573" w:rsidRDefault="00C32573" w:rsidP="00C32573"/>
    <w:p w14:paraId="687ADDC4" w14:textId="77777777" w:rsidR="00C32573" w:rsidRDefault="00C32573" w:rsidP="00F17DD2">
      <w:pPr>
        <w:keepNext/>
        <w:rPr>
          <w:rFonts w:ascii="Arial" w:hAnsi="Arial"/>
          <w:bCs/>
        </w:rPr>
      </w:pPr>
      <w:r>
        <w:rPr>
          <w:rFonts w:ascii="Arial" w:hAnsi="Arial"/>
          <w:b/>
        </w:rPr>
        <w:t xml:space="preserve">Preconditions </w:t>
      </w:r>
    </w:p>
    <w:p w14:paraId="4C9A8E41" w14:textId="77777777" w:rsidR="00F17DD2" w:rsidRDefault="00F17DD2" w:rsidP="00F17DD2">
      <w:pPr>
        <w:keepNext/>
      </w:pPr>
      <w:r>
        <w:t>1.</w:t>
      </w:r>
      <w:r w:rsidRPr="004B46CB">
        <w:t xml:space="preserve"> </w:t>
      </w:r>
      <w:r>
        <w:t xml:space="preserve">A user </w:t>
      </w:r>
      <w:r w:rsidR="008F6388">
        <w:t>logs in as in the Log in use case,</w:t>
      </w:r>
      <w:r w:rsidR="003B37CA">
        <w:t xml:space="preserve"> </w:t>
      </w:r>
      <w:r>
        <w:t>navigates to courses</w:t>
      </w:r>
      <w:r w:rsidR="003B37CA">
        <w:t xml:space="preserve"> </w:t>
      </w:r>
      <w:r>
        <w:t>(upcoming events)</w:t>
      </w:r>
      <w:r w:rsidR="00BA1064">
        <w:t xml:space="preserve"> and the apply for a course button is activated.</w:t>
      </w:r>
    </w:p>
    <w:p w14:paraId="60503C96" w14:textId="77777777" w:rsidR="00C32573" w:rsidRDefault="00C32573" w:rsidP="00C32573">
      <w:pPr>
        <w:pStyle w:val="Header"/>
        <w:keepNext/>
        <w:tabs>
          <w:tab w:val="left" w:pos="720"/>
        </w:tabs>
      </w:pPr>
    </w:p>
    <w:p w14:paraId="013132B1" w14:textId="77777777" w:rsidR="00C32573" w:rsidRDefault="00C32573" w:rsidP="00C32573">
      <w:pPr>
        <w:keepNext/>
        <w:rPr>
          <w:bCs/>
        </w:rPr>
      </w:pPr>
      <w:r>
        <w:rPr>
          <w:rFonts w:ascii="Arial" w:hAnsi="Arial"/>
          <w:b/>
        </w:rPr>
        <w:t>Basic</w:t>
      </w:r>
      <w:r>
        <w:rPr>
          <w:b/>
        </w:rPr>
        <w:t xml:space="preserve"> </w:t>
      </w:r>
      <w:r>
        <w:rPr>
          <w:rFonts w:ascii="Arial" w:hAnsi="Arial"/>
          <w:b/>
        </w:rPr>
        <w:t>Course</w:t>
      </w:r>
    </w:p>
    <w:p w14:paraId="57726EDD" w14:textId="77777777" w:rsidR="00C32573" w:rsidRDefault="00F17DD2" w:rsidP="00F17DD2">
      <w:pPr>
        <w:widowControl/>
        <w:tabs>
          <w:tab w:val="left" w:pos="1080"/>
        </w:tabs>
        <w:spacing w:line="240" w:lineRule="auto"/>
        <w:ind w:left="360"/>
      </w:pPr>
      <w:r>
        <w:t>1.</w:t>
      </w:r>
      <w:r w:rsidR="00C32573">
        <w:t xml:space="preserve">Use case begins when </w:t>
      </w:r>
      <w:r w:rsidR="00796025">
        <w:t xml:space="preserve">the user </w:t>
      </w:r>
      <w:r>
        <w:t>chooses to apply for a certain course.</w:t>
      </w:r>
    </w:p>
    <w:p w14:paraId="5C1407D3" w14:textId="77777777" w:rsidR="00BA1064" w:rsidRDefault="00F17DD2" w:rsidP="00F17DD2">
      <w:pPr>
        <w:widowControl/>
        <w:tabs>
          <w:tab w:val="left" w:pos="1080"/>
        </w:tabs>
        <w:spacing w:line="240" w:lineRule="auto"/>
        <w:ind w:left="360"/>
      </w:pPr>
      <w:r>
        <w:t>2.If the user has registered and his information is complete, then the user is p</w:t>
      </w:r>
      <w:r w:rsidR="00BA1064">
        <w:t>rompt to take an IQ test.</w:t>
      </w:r>
    </w:p>
    <w:p w14:paraId="077D1268" w14:textId="77777777" w:rsidR="00BA1064" w:rsidRDefault="00BA1064" w:rsidP="00F17DD2">
      <w:pPr>
        <w:widowControl/>
        <w:tabs>
          <w:tab w:val="left" w:pos="1080"/>
        </w:tabs>
        <w:spacing w:line="240" w:lineRule="auto"/>
        <w:ind w:left="360"/>
      </w:pPr>
      <w:r>
        <w:t>3.If the user’s score meets the minimum score required to enroll in the course, user is prompt to pay</w:t>
      </w:r>
      <w:r w:rsidR="008F6388">
        <w:t xml:space="preserve"> as in Pay fees use case</w:t>
      </w:r>
      <w:r>
        <w:t>.</w:t>
      </w:r>
    </w:p>
    <w:p w14:paraId="6437D0B5" w14:textId="77777777" w:rsidR="00BA1064" w:rsidRDefault="00BA1064" w:rsidP="00F17DD2">
      <w:pPr>
        <w:widowControl/>
        <w:tabs>
          <w:tab w:val="left" w:pos="1080"/>
        </w:tabs>
        <w:spacing w:line="240" w:lineRule="auto"/>
        <w:ind w:left="360"/>
      </w:pPr>
      <w:r>
        <w:t>4.If the user didn’t pass the test, he would be asked to try again later.</w:t>
      </w:r>
    </w:p>
    <w:p w14:paraId="4C4EA10C" w14:textId="77777777" w:rsidR="00F17DD2" w:rsidRDefault="00BA1064" w:rsidP="00F17DD2">
      <w:pPr>
        <w:widowControl/>
        <w:tabs>
          <w:tab w:val="left" w:pos="1080"/>
        </w:tabs>
        <w:spacing w:line="240" w:lineRule="auto"/>
        <w:ind w:left="360"/>
      </w:pPr>
      <w:r>
        <w:t>5.Use case ends when the user either pays for the course or exits due to failure.</w:t>
      </w:r>
      <w:r w:rsidR="00F17DD2">
        <w:t xml:space="preserve"> </w:t>
      </w:r>
    </w:p>
    <w:p w14:paraId="7F851568" w14:textId="77777777" w:rsidR="00C32573" w:rsidRDefault="00C32573" w:rsidP="00C32573"/>
    <w:p w14:paraId="2F9344FF" w14:textId="77777777" w:rsidR="00C32573" w:rsidRDefault="00C32573" w:rsidP="00C32573">
      <w:pPr>
        <w:keepNext/>
        <w:rPr>
          <w:i/>
        </w:rPr>
      </w:pPr>
      <w:r>
        <w:rPr>
          <w:rFonts w:ascii="Arial" w:hAnsi="Arial"/>
          <w:b/>
        </w:rPr>
        <w:t>Alternate Course A</w:t>
      </w:r>
      <w:r>
        <w:rPr>
          <w:b/>
        </w:rPr>
        <w:t xml:space="preserve">: </w:t>
      </w:r>
      <w:r w:rsidR="00796025">
        <w:rPr>
          <w:b/>
        </w:rPr>
        <w:t xml:space="preserve">User’s information is not </w:t>
      </w:r>
      <w:r w:rsidR="00BA1064">
        <w:rPr>
          <w:b/>
        </w:rPr>
        <w:t>complete</w:t>
      </w:r>
    </w:p>
    <w:p w14:paraId="3FCABB2F" w14:textId="77777777" w:rsidR="00C32573" w:rsidRDefault="00C32573" w:rsidP="00C32573">
      <w:pPr>
        <w:keepNext/>
        <w:tabs>
          <w:tab w:val="left" w:pos="360"/>
        </w:tabs>
      </w:pPr>
      <w:r>
        <w:rPr>
          <w:rFonts w:ascii="Arial" w:hAnsi="Arial"/>
          <w:b/>
        </w:rPr>
        <w:t>Condition</w:t>
      </w:r>
      <w:r>
        <w:rPr>
          <w:b/>
        </w:rPr>
        <w:t xml:space="preserve">: </w:t>
      </w:r>
      <w:r w:rsidR="00BA1064">
        <w:t>If the user hasn’t submitted the passport photocopy or national id or birth certificate.</w:t>
      </w:r>
    </w:p>
    <w:p w14:paraId="5F7BDE07" w14:textId="77777777" w:rsidR="00C32573" w:rsidRDefault="00BA1064" w:rsidP="00C32573">
      <w:r>
        <w:t xml:space="preserve">  A.1 The user is prompt to complete his information</w:t>
      </w:r>
    </w:p>
    <w:p w14:paraId="2E019839" w14:textId="77777777" w:rsidR="00C32573" w:rsidRDefault="00E13165" w:rsidP="00C32573">
      <w:r>
        <w:t xml:space="preserve">  A.2 The user has to wait for admin approval and re-apply for the course.</w:t>
      </w:r>
    </w:p>
    <w:p w14:paraId="0E3988D8" w14:textId="77777777" w:rsidR="00E13165" w:rsidRDefault="00E13165" w:rsidP="00E13165">
      <w:pPr>
        <w:keepNext/>
        <w:rPr>
          <w:i/>
        </w:rPr>
      </w:pPr>
      <w:r>
        <w:rPr>
          <w:rFonts w:ascii="Arial" w:hAnsi="Arial"/>
          <w:b/>
        </w:rPr>
        <w:t>Alternate Course B</w:t>
      </w:r>
      <w:r w:rsidR="00796025">
        <w:rPr>
          <w:b/>
        </w:rPr>
        <w:t>: No IQ test r</w:t>
      </w:r>
      <w:r>
        <w:rPr>
          <w:b/>
        </w:rPr>
        <w:t>equired</w:t>
      </w:r>
    </w:p>
    <w:p w14:paraId="50437A8B" w14:textId="77777777" w:rsidR="00E13165" w:rsidRDefault="00E13165" w:rsidP="00E13165">
      <w:pPr>
        <w:keepNext/>
        <w:tabs>
          <w:tab w:val="left" w:pos="360"/>
        </w:tabs>
      </w:pPr>
      <w:r>
        <w:rPr>
          <w:rFonts w:ascii="Arial" w:hAnsi="Arial"/>
          <w:b/>
        </w:rPr>
        <w:t>Condition</w:t>
      </w:r>
      <w:r>
        <w:rPr>
          <w:b/>
        </w:rPr>
        <w:t xml:space="preserve">: </w:t>
      </w:r>
      <w:r>
        <w:t>If an IQ test is not required to apply for the course</w:t>
      </w:r>
    </w:p>
    <w:p w14:paraId="47C1098D" w14:textId="77777777" w:rsidR="00E13165" w:rsidRDefault="00796025" w:rsidP="00E13165">
      <w:r>
        <w:t xml:space="preserve">  B.1 The user p</w:t>
      </w:r>
      <w:r w:rsidR="00E13165">
        <w:t>roceeds directly to payment provided that his information is complete.</w:t>
      </w:r>
    </w:p>
    <w:p w14:paraId="53984502" w14:textId="77777777" w:rsidR="00E13165" w:rsidRDefault="00E13165" w:rsidP="00C32573"/>
    <w:p w14:paraId="139C2EF4" w14:textId="77777777" w:rsidR="00C32573" w:rsidRDefault="00C32573" w:rsidP="00C32573">
      <w:pPr>
        <w:keepNext/>
      </w:pPr>
      <w:r>
        <w:rPr>
          <w:rFonts w:ascii="Arial" w:hAnsi="Arial"/>
          <w:b/>
        </w:rPr>
        <w:t>Post</w:t>
      </w:r>
      <w:r>
        <w:rPr>
          <w:b/>
        </w:rPr>
        <w:t xml:space="preserve"> </w:t>
      </w:r>
      <w:r>
        <w:rPr>
          <w:rFonts w:ascii="Arial" w:hAnsi="Arial"/>
          <w:b/>
        </w:rPr>
        <w:t xml:space="preserve">conditions </w:t>
      </w:r>
    </w:p>
    <w:p w14:paraId="69C1F638" w14:textId="77777777" w:rsidR="00C32573" w:rsidRDefault="00E13165" w:rsidP="00E13165">
      <w:pPr>
        <w:pStyle w:val="Header"/>
        <w:keepNext/>
        <w:widowControl/>
        <w:spacing w:line="240" w:lineRule="auto"/>
        <w:ind w:left="720"/>
      </w:pPr>
      <w:r>
        <w:t>The admin can see the user as one of the applicants in the course.</w:t>
      </w:r>
    </w:p>
    <w:p w14:paraId="510FA94B" w14:textId="77777777" w:rsidR="0024029F" w:rsidRDefault="0024029F" w:rsidP="00E13165">
      <w:pPr>
        <w:pStyle w:val="Header"/>
        <w:keepNext/>
        <w:widowControl/>
        <w:spacing w:line="240" w:lineRule="auto"/>
        <w:ind w:left="720"/>
      </w:pPr>
      <w:r>
        <w:t>The user’s payment status is updated in the database.</w:t>
      </w:r>
    </w:p>
    <w:p w14:paraId="60DE921D" w14:textId="77777777" w:rsidR="00C32573" w:rsidRDefault="00C32573" w:rsidP="00C32573">
      <w:pPr>
        <w:rPr>
          <w:b/>
          <w:sz w:val="24"/>
          <w:szCs w:val="24"/>
        </w:rPr>
      </w:pPr>
    </w:p>
    <w:p w14:paraId="559843A4" w14:textId="77777777" w:rsidR="00C32573" w:rsidRDefault="00C32573" w:rsidP="00C32573">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D67D400" w14:textId="77777777" w:rsidR="00C32573" w:rsidRDefault="00C32573" w:rsidP="00C32573"/>
    <w:p w14:paraId="233CF3A5" w14:textId="77777777" w:rsidR="00F17DD2" w:rsidRDefault="00F17DD2" w:rsidP="00C32573"/>
    <w:p w14:paraId="745BCD24" w14:textId="77777777" w:rsidR="00F17DD2" w:rsidRDefault="00F17DD2" w:rsidP="00C32573"/>
    <w:p w14:paraId="00D9D3DF" w14:textId="77777777" w:rsidR="00F17DD2" w:rsidRDefault="00796025" w:rsidP="00F17DD2">
      <w:pPr>
        <w:pStyle w:val="Heading3"/>
      </w:pPr>
      <w:r>
        <w:t>Tag in media use case</w:t>
      </w:r>
    </w:p>
    <w:p w14:paraId="3FA1B3CE" w14:textId="77777777" w:rsidR="00F17DD2" w:rsidRDefault="00F17DD2" w:rsidP="00F17DD2"/>
    <w:p w14:paraId="397BBC9B" w14:textId="77777777" w:rsidR="00F17DD2" w:rsidRDefault="00F17DD2" w:rsidP="00F17DD2">
      <w:pPr>
        <w:rPr>
          <w:rFonts w:ascii="Arial" w:hAnsi="Arial" w:cs="Arial"/>
          <w:b/>
        </w:rPr>
      </w:pPr>
      <w:r>
        <w:rPr>
          <w:rFonts w:ascii="Arial" w:hAnsi="Arial" w:cs="Arial"/>
          <w:b/>
        </w:rPr>
        <w:t xml:space="preserve">Name: </w:t>
      </w:r>
      <w:r w:rsidR="00796025">
        <w:rPr>
          <w:rFonts w:ascii="Arial" w:hAnsi="Arial" w:cs="Arial"/>
          <w:b/>
        </w:rPr>
        <w:t>Tag in media</w:t>
      </w:r>
    </w:p>
    <w:p w14:paraId="5AFF5249" w14:textId="77777777" w:rsidR="00F17DD2" w:rsidRDefault="00F17DD2" w:rsidP="00F17DD2">
      <w:pPr>
        <w:rPr>
          <w:rFonts w:ascii="Arial" w:hAnsi="Arial" w:cs="Arial"/>
        </w:rPr>
      </w:pPr>
    </w:p>
    <w:p w14:paraId="10049B68"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96025">
        <w:rPr>
          <w:bCs/>
        </w:rPr>
        <w:t>UC6</w:t>
      </w:r>
    </w:p>
    <w:p w14:paraId="1BCA92F1" w14:textId="77777777" w:rsidR="00F17DD2" w:rsidRDefault="00F17DD2" w:rsidP="00F17DD2"/>
    <w:p w14:paraId="4573D6D5" w14:textId="77777777" w:rsidR="00F17DD2" w:rsidRDefault="00F17DD2" w:rsidP="00F17DD2">
      <w:pPr>
        <w:keepNext/>
      </w:pPr>
      <w:r>
        <w:rPr>
          <w:rFonts w:ascii="Arial" w:hAnsi="Arial"/>
          <w:b/>
        </w:rPr>
        <w:lastRenderedPageBreak/>
        <w:t xml:space="preserve">Preconditions </w:t>
      </w:r>
    </w:p>
    <w:p w14:paraId="08057476" w14:textId="77777777" w:rsidR="00F17DD2" w:rsidRDefault="00796025" w:rsidP="00796025">
      <w:pPr>
        <w:widowControl/>
        <w:spacing w:line="240" w:lineRule="auto"/>
        <w:ind w:left="720"/>
      </w:pPr>
      <w:r>
        <w:t>1.The user logs in and scrolls down to events in the main page.</w:t>
      </w:r>
    </w:p>
    <w:p w14:paraId="5451867E" w14:textId="77777777" w:rsidR="00F17DD2" w:rsidRDefault="00F17DD2" w:rsidP="00F17DD2">
      <w:pPr>
        <w:pStyle w:val="Header"/>
        <w:keepNext/>
        <w:tabs>
          <w:tab w:val="left" w:pos="720"/>
        </w:tabs>
      </w:pPr>
    </w:p>
    <w:p w14:paraId="56A16F6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0A3AD3C1" w14:textId="77777777" w:rsidR="00F17DD2" w:rsidRDefault="00796025" w:rsidP="00796025">
      <w:pPr>
        <w:widowControl/>
        <w:tabs>
          <w:tab w:val="left" w:pos="1080"/>
        </w:tabs>
        <w:spacing w:line="240" w:lineRule="auto"/>
        <w:ind w:left="360"/>
      </w:pPr>
      <w:r>
        <w:t>1.</w:t>
      </w:r>
      <w:r w:rsidR="00F17DD2">
        <w:t xml:space="preserve">Use case begins when </w:t>
      </w:r>
      <w:r>
        <w:t>a user clicks a photo to tag himself in.</w:t>
      </w:r>
    </w:p>
    <w:p w14:paraId="0DDA3BBA" w14:textId="77777777" w:rsidR="00F17DD2" w:rsidRDefault="00796025" w:rsidP="00796025">
      <w:pPr>
        <w:widowControl/>
        <w:tabs>
          <w:tab w:val="left" w:pos="1080"/>
        </w:tabs>
        <w:spacing w:line="240" w:lineRule="auto"/>
      </w:pPr>
      <w:r>
        <w:t xml:space="preserve">       2. The user clicks tag.</w:t>
      </w:r>
    </w:p>
    <w:p w14:paraId="08321349" w14:textId="77777777" w:rsidR="00F17DD2" w:rsidRDefault="00796025" w:rsidP="00796025">
      <w:pPr>
        <w:widowControl/>
        <w:tabs>
          <w:tab w:val="left" w:pos="1080"/>
        </w:tabs>
        <w:spacing w:line="240" w:lineRule="auto"/>
      </w:pPr>
      <w:r>
        <w:t xml:space="preserve">       3.A message appears telling the user that his tag will appear when the admin approves it and verifies that he is    in the photo.</w:t>
      </w:r>
    </w:p>
    <w:p w14:paraId="041A7A4A" w14:textId="77777777" w:rsidR="00F17DD2" w:rsidRDefault="00796025" w:rsidP="00796025">
      <w:pPr>
        <w:widowControl/>
        <w:tabs>
          <w:tab w:val="left" w:pos="1080"/>
        </w:tabs>
        <w:spacing w:line="240" w:lineRule="auto"/>
      </w:pPr>
      <w:r>
        <w:t xml:space="preserve">        </w:t>
      </w:r>
    </w:p>
    <w:p w14:paraId="06D22727" w14:textId="77777777" w:rsidR="00F17DD2" w:rsidRDefault="00F17DD2" w:rsidP="00F17DD2"/>
    <w:p w14:paraId="4734B478" w14:textId="77777777" w:rsidR="00F17DD2" w:rsidRDefault="00F17DD2" w:rsidP="00F17DD2">
      <w:pPr>
        <w:keepNext/>
        <w:rPr>
          <w:rFonts w:ascii="Arial" w:hAnsi="Arial"/>
          <w:b/>
        </w:rPr>
      </w:pPr>
      <w:r>
        <w:rPr>
          <w:rFonts w:ascii="Arial" w:hAnsi="Arial"/>
          <w:b/>
        </w:rPr>
        <w:t>Post</w:t>
      </w:r>
      <w:r>
        <w:rPr>
          <w:b/>
        </w:rPr>
        <w:t xml:space="preserve"> </w:t>
      </w:r>
      <w:r>
        <w:rPr>
          <w:rFonts w:ascii="Arial" w:hAnsi="Arial"/>
          <w:b/>
        </w:rPr>
        <w:t xml:space="preserve">conditions </w:t>
      </w:r>
    </w:p>
    <w:p w14:paraId="4BFC4D5D" w14:textId="77777777" w:rsidR="00F609DA" w:rsidRPr="00F609DA" w:rsidRDefault="00F609DA" w:rsidP="00F17DD2">
      <w:pPr>
        <w:keepNext/>
      </w:pPr>
      <w:r>
        <w:rPr>
          <w:rFonts w:ascii="Arial" w:hAnsi="Arial"/>
          <w:b/>
        </w:rPr>
        <w:t xml:space="preserve">       </w:t>
      </w:r>
      <w:r>
        <w:rPr>
          <w:rFonts w:ascii="Arial" w:hAnsi="Arial"/>
        </w:rPr>
        <w:t xml:space="preserve">1.The user’s tag request is added to the database, so that the admin </w:t>
      </w:r>
      <w:r w:rsidR="0024029F">
        <w:rPr>
          <w:rFonts w:ascii="Arial" w:hAnsi="Arial"/>
        </w:rPr>
        <w:t>can regard its approval.</w:t>
      </w:r>
    </w:p>
    <w:p w14:paraId="2930C699" w14:textId="77777777" w:rsidR="00F17DD2" w:rsidRDefault="0024029F" w:rsidP="00796025">
      <w:pPr>
        <w:pStyle w:val="Header"/>
        <w:keepNext/>
        <w:widowControl/>
        <w:spacing w:line="240" w:lineRule="auto"/>
        <w:ind w:left="360"/>
      </w:pPr>
      <w:r>
        <w:t xml:space="preserve"> 2.</w:t>
      </w:r>
      <w:r w:rsidR="00796025">
        <w:t xml:space="preserve">The user expects to get the photo added to his media if </w:t>
      </w:r>
      <w:r>
        <w:t>his tag request is</w:t>
      </w:r>
      <w:r w:rsidR="00796025">
        <w:t xml:space="preserve"> approved by the admin.</w:t>
      </w:r>
    </w:p>
    <w:p w14:paraId="4F3F9EF1" w14:textId="77777777" w:rsidR="00F17DD2" w:rsidRDefault="00F17DD2" w:rsidP="00F17DD2">
      <w:pPr>
        <w:rPr>
          <w:b/>
          <w:sz w:val="24"/>
          <w:szCs w:val="24"/>
        </w:rPr>
      </w:pPr>
    </w:p>
    <w:p w14:paraId="56C168B4"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4DAA379" w14:textId="77777777" w:rsidR="00F17DD2" w:rsidRDefault="00F17DD2" w:rsidP="00C32573"/>
    <w:p w14:paraId="62BE29E1" w14:textId="77777777" w:rsidR="00F17DD2" w:rsidRDefault="00A44096" w:rsidP="00F17DD2">
      <w:pPr>
        <w:pStyle w:val="Heading3"/>
      </w:pPr>
      <w:r>
        <w:t>Give feedback use case</w:t>
      </w:r>
    </w:p>
    <w:p w14:paraId="34597D2C" w14:textId="77777777" w:rsidR="00F17DD2" w:rsidRDefault="00F17DD2" w:rsidP="00F17DD2"/>
    <w:p w14:paraId="6823D20E"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Give feedback</w:t>
      </w:r>
    </w:p>
    <w:p w14:paraId="413E5175" w14:textId="77777777" w:rsidR="00F17DD2" w:rsidRDefault="00F17DD2" w:rsidP="00F17DD2">
      <w:pPr>
        <w:rPr>
          <w:rFonts w:ascii="Arial" w:hAnsi="Arial" w:cs="Arial"/>
        </w:rPr>
      </w:pPr>
    </w:p>
    <w:p w14:paraId="0EC7BE5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A44096">
        <w:rPr>
          <w:bCs/>
        </w:rPr>
        <w:t>UC7</w:t>
      </w:r>
    </w:p>
    <w:p w14:paraId="1FDDB200" w14:textId="77777777" w:rsidR="00F17DD2" w:rsidRDefault="00F17DD2" w:rsidP="00F17DD2"/>
    <w:p w14:paraId="17026BCA" w14:textId="77777777" w:rsidR="00F17DD2" w:rsidRDefault="00F17DD2" w:rsidP="00F17DD2">
      <w:pPr>
        <w:keepNext/>
      </w:pPr>
      <w:r>
        <w:rPr>
          <w:rFonts w:ascii="Arial" w:hAnsi="Arial"/>
          <w:b/>
        </w:rPr>
        <w:t xml:space="preserve">Preconditions </w:t>
      </w:r>
    </w:p>
    <w:p w14:paraId="52EDEA4A" w14:textId="77777777" w:rsidR="00F17DD2" w:rsidRDefault="00A44096" w:rsidP="00A44096">
      <w:pPr>
        <w:widowControl/>
        <w:spacing w:line="240" w:lineRule="auto"/>
        <w:ind w:left="360"/>
      </w:pPr>
      <w:r>
        <w:t>1.The user goes to main page where a feedback button appears.</w:t>
      </w:r>
    </w:p>
    <w:p w14:paraId="0C4204C8" w14:textId="77777777" w:rsidR="00F17DD2" w:rsidRDefault="00F17DD2" w:rsidP="00F17DD2">
      <w:pPr>
        <w:pStyle w:val="Header"/>
        <w:keepNext/>
        <w:tabs>
          <w:tab w:val="left" w:pos="720"/>
        </w:tabs>
      </w:pPr>
    </w:p>
    <w:p w14:paraId="5BBE35B6" w14:textId="77777777" w:rsidR="00A44096" w:rsidRDefault="00F17DD2" w:rsidP="00A44096">
      <w:pPr>
        <w:keepNext/>
        <w:rPr>
          <w:bCs/>
        </w:rPr>
      </w:pPr>
      <w:r>
        <w:rPr>
          <w:rFonts w:ascii="Arial" w:hAnsi="Arial"/>
          <w:b/>
        </w:rPr>
        <w:t>Basic</w:t>
      </w:r>
      <w:r>
        <w:rPr>
          <w:b/>
        </w:rPr>
        <w:t xml:space="preserve"> </w:t>
      </w:r>
      <w:r>
        <w:rPr>
          <w:rFonts w:ascii="Arial" w:hAnsi="Arial"/>
          <w:b/>
        </w:rPr>
        <w:t>Course</w:t>
      </w:r>
      <w:r>
        <w:rPr>
          <w:bCs/>
        </w:rPr>
        <w:t xml:space="preserve"> </w:t>
      </w:r>
    </w:p>
    <w:p w14:paraId="2B1F64C7" w14:textId="77777777" w:rsidR="00A44096" w:rsidRDefault="00A44096" w:rsidP="00A44096">
      <w:pPr>
        <w:keepNext/>
      </w:pPr>
      <w:r>
        <w:rPr>
          <w:bCs/>
        </w:rPr>
        <w:t xml:space="preserve">       1.</w:t>
      </w:r>
      <w:r>
        <w:t>Use case begins when the user clicks the “give feedback button”</w:t>
      </w:r>
    </w:p>
    <w:p w14:paraId="6E6A0214" w14:textId="77777777" w:rsidR="00F17DD2" w:rsidRDefault="00A44096" w:rsidP="00A44096">
      <w:pPr>
        <w:keepNext/>
      </w:pPr>
      <w:r>
        <w:t xml:space="preserve">       2.A text box appears where the user can write his own feedback about the website or courses.</w:t>
      </w:r>
    </w:p>
    <w:p w14:paraId="73DEA6A8" w14:textId="77777777" w:rsidR="00F17DD2" w:rsidRDefault="00A44096" w:rsidP="00A44096">
      <w:pPr>
        <w:widowControl/>
        <w:tabs>
          <w:tab w:val="left" w:pos="1080"/>
        </w:tabs>
        <w:spacing w:line="240" w:lineRule="auto"/>
      </w:pPr>
      <w:r>
        <w:t xml:space="preserve">       3.Use case ends when the user submits his feedback.</w:t>
      </w:r>
    </w:p>
    <w:p w14:paraId="3FAC82BA" w14:textId="77777777" w:rsidR="00F17DD2" w:rsidRDefault="00F17DD2" w:rsidP="00F17DD2"/>
    <w:p w14:paraId="581FF19C" w14:textId="77777777" w:rsidR="00F17DD2" w:rsidRDefault="00F17DD2" w:rsidP="00F17DD2"/>
    <w:p w14:paraId="5C84D7EB" w14:textId="77777777" w:rsidR="00F17DD2" w:rsidRDefault="00F17DD2" w:rsidP="00F17DD2"/>
    <w:p w14:paraId="6F5C41F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415A7FC9" w14:textId="77777777" w:rsidR="00F17DD2" w:rsidRDefault="00132450" w:rsidP="00A44096">
      <w:pPr>
        <w:pStyle w:val="Header"/>
        <w:keepNext/>
        <w:widowControl/>
        <w:spacing w:line="240" w:lineRule="auto"/>
        <w:ind w:left="720"/>
      </w:pPr>
      <w:r>
        <w:t>1.</w:t>
      </w:r>
      <w:r w:rsidR="00A44096">
        <w:t>A message appears thanking the user for submitting the feedback.</w:t>
      </w:r>
    </w:p>
    <w:p w14:paraId="47E51590" w14:textId="77777777" w:rsidR="00132450" w:rsidRDefault="00132450" w:rsidP="00A44096">
      <w:pPr>
        <w:pStyle w:val="Header"/>
        <w:keepNext/>
        <w:widowControl/>
        <w:spacing w:line="240" w:lineRule="auto"/>
        <w:ind w:left="720"/>
      </w:pPr>
      <w:r>
        <w:t>2.The user’s feedback is added to the database.</w:t>
      </w:r>
    </w:p>
    <w:p w14:paraId="3A792375" w14:textId="77777777" w:rsidR="00132450" w:rsidRDefault="00132450" w:rsidP="00A44096">
      <w:pPr>
        <w:pStyle w:val="Header"/>
        <w:keepNext/>
        <w:widowControl/>
        <w:spacing w:line="240" w:lineRule="auto"/>
        <w:ind w:left="720"/>
      </w:pPr>
    </w:p>
    <w:p w14:paraId="545219CB" w14:textId="77777777" w:rsidR="00F17DD2" w:rsidRDefault="00F17DD2" w:rsidP="00F17DD2">
      <w:pPr>
        <w:rPr>
          <w:b/>
          <w:sz w:val="24"/>
          <w:szCs w:val="24"/>
        </w:rPr>
      </w:pPr>
    </w:p>
    <w:p w14:paraId="6CB455DD"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D4EE64F" w14:textId="77777777" w:rsidR="00F17DD2" w:rsidRDefault="00F17DD2" w:rsidP="00C32573"/>
    <w:p w14:paraId="36E65B9C" w14:textId="77777777" w:rsidR="00F17DD2" w:rsidRDefault="00A44096" w:rsidP="00F17DD2">
      <w:pPr>
        <w:pStyle w:val="Heading3"/>
      </w:pPr>
      <w:r>
        <w:t>Review other users’ feedback use case</w:t>
      </w:r>
    </w:p>
    <w:p w14:paraId="3E5553A0" w14:textId="77777777" w:rsidR="00F17DD2" w:rsidRDefault="00F17DD2" w:rsidP="00F17DD2"/>
    <w:p w14:paraId="6A7606CD" w14:textId="77777777" w:rsidR="00F17DD2" w:rsidRDefault="00F17DD2" w:rsidP="00F17DD2">
      <w:pPr>
        <w:rPr>
          <w:rFonts w:ascii="Arial" w:hAnsi="Arial" w:cs="Arial"/>
          <w:b/>
        </w:rPr>
      </w:pPr>
      <w:r>
        <w:rPr>
          <w:rFonts w:ascii="Arial" w:hAnsi="Arial" w:cs="Arial"/>
          <w:b/>
        </w:rPr>
        <w:t xml:space="preserve">Name: </w:t>
      </w:r>
      <w:r w:rsidR="00A44096">
        <w:rPr>
          <w:rFonts w:ascii="Arial" w:hAnsi="Arial" w:cs="Arial"/>
          <w:b/>
        </w:rPr>
        <w:t>Review other users’ feedback</w:t>
      </w:r>
    </w:p>
    <w:p w14:paraId="4CEFD2F8" w14:textId="77777777" w:rsidR="00F17DD2" w:rsidRDefault="00F17DD2" w:rsidP="00F17DD2">
      <w:pPr>
        <w:rPr>
          <w:rFonts w:ascii="Arial" w:hAnsi="Arial" w:cs="Arial"/>
        </w:rPr>
      </w:pPr>
    </w:p>
    <w:p w14:paraId="277D4E89" w14:textId="77777777" w:rsidR="00F17DD2" w:rsidRDefault="00F17DD2" w:rsidP="00F17DD2">
      <w:r>
        <w:rPr>
          <w:rFonts w:ascii="Arial" w:hAnsi="Arial" w:cs="Arial"/>
          <w:b/>
        </w:rPr>
        <w:t>Identifier</w:t>
      </w:r>
      <w:r>
        <w:rPr>
          <w:rFonts w:ascii="Arial" w:hAnsi="Arial" w:cs="Arial"/>
          <w:bCs/>
        </w:rPr>
        <w:t xml:space="preserve"> </w:t>
      </w:r>
      <w:r w:rsidR="00A44096">
        <w:rPr>
          <w:bCs/>
        </w:rPr>
        <w:t>UC8</w:t>
      </w:r>
    </w:p>
    <w:p w14:paraId="0D3A9A77" w14:textId="77777777" w:rsidR="00F17DD2" w:rsidRDefault="00F17DD2" w:rsidP="00A44096">
      <w:pPr>
        <w:keepNext/>
        <w:rPr>
          <w:rFonts w:ascii="Arial" w:hAnsi="Arial"/>
          <w:bCs/>
        </w:rPr>
      </w:pPr>
      <w:r>
        <w:rPr>
          <w:rFonts w:ascii="Arial" w:hAnsi="Arial"/>
          <w:b/>
        </w:rPr>
        <w:t xml:space="preserve">Preconditions </w:t>
      </w:r>
    </w:p>
    <w:p w14:paraId="1C447FA7" w14:textId="77777777" w:rsidR="00A44096" w:rsidRDefault="00A44096" w:rsidP="00A44096">
      <w:pPr>
        <w:keepNext/>
      </w:pPr>
      <w:r>
        <w:rPr>
          <w:rFonts w:ascii="Arial" w:hAnsi="Arial"/>
          <w:bCs/>
        </w:rPr>
        <w:t xml:space="preserve">       1.</w:t>
      </w:r>
      <w:r w:rsidR="001861CF">
        <w:rPr>
          <w:rFonts w:ascii="Arial" w:hAnsi="Arial"/>
          <w:bCs/>
        </w:rPr>
        <w:t xml:space="preserve"> The user goes to the main page where “review feedback” button appears.</w:t>
      </w:r>
    </w:p>
    <w:p w14:paraId="0AE1FAE5" w14:textId="77777777" w:rsidR="00F17DD2" w:rsidRDefault="00F17DD2" w:rsidP="00F17DD2">
      <w:pPr>
        <w:pStyle w:val="Header"/>
        <w:keepNext/>
        <w:tabs>
          <w:tab w:val="left" w:pos="720"/>
        </w:tabs>
      </w:pPr>
    </w:p>
    <w:p w14:paraId="1A62D2C6" w14:textId="77777777" w:rsidR="001861CF" w:rsidRDefault="00F17DD2" w:rsidP="001861CF">
      <w:pPr>
        <w:keepNext/>
        <w:rPr>
          <w:bCs/>
        </w:rPr>
      </w:pPr>
      <w:r>
        <w:rPr>
          <w:rFonts w:ascii="Arial" w:hAnsi="Arial"/>
          <w:b/>
        </w:rPr>
        <w:t>Basic</w:t>
      </w:r>
      <w:r>
        <w:rPr>
          <w:b/>
        </w:rPr>
        <w:t xml:space="preserve"> </w:t>
      </w:r>
      <w:r>
        <w:rPr>
          <w:rFonts w:ascii="Arial" w:hAnsi="Arial"/>
          <w:b/>
        </w:rPr>
        <w:t>Course</w:t>
      </w:r>
      <w:r>
        <w:rPr>
          <w:bCs/>
        </w:rPr>
        <w:t xml:space="preserve"> </w:t>
      </w:r>
    </w:p>
    <w:p w14:paraId="5C3CB684" w14:textId="77777777" w:rsidR="00F17DD2" w:rsidRDefault="001861CF" w:rsidP="001861CF">
      <w:pPr>
        <w:keepNext/>
      </w:pPr>
      <w:r>
        <w:rPr>
          <w:bCs/>
        </w:rPr>
        <w:t xml:space="preserve">       1.</w:t>
      </w:r>
      <w:r w:rsidR="00F17DD2">
        <w:t xml:space="preserve">Use </w:t>
      </w:r>
      <w:r>
        <w:t>case begins when the user clicks the “review feedback” button.</w:t>
      </w:r>
    </w:p>
    <w:p w14:paraId="2032D5D3" w14:textId="77777777" w:rsidR="00F17DD2" w:rsidRDefault="001861CF" w:rsidP="001861CF">
      <w:pPr>
        <w:widowControl/>
        <w:tabs>
          <w:tab w:val="left" w:pos="1080"/>
        </w:tabs>
        <w:spacing w:line="240" w:lineRule="auto"/>
      </w:pPr>
      <w:r>
        <w:t xml:space="preserve">       2.A list of previous users’ feedback appears.</w:t>
      </w:r>
    </w:p>
    <w:p w14:paraId="5941BA65" w14:textId="77777777" w:rsidR="00F17DD2" w:rsidRDefault="001861CF" w:rsidP="001861CF">
      <w:pPr>
        <w:widowControl/>
        <w:tabs>
          <w:tab w:val="left" w:pos="1080"/>
        </w:tabs>
        <w:spacing w:line="240" w:lineRule="auto"/>
        <w:ind w:left="360"/>
      </w:pPr>
      <w:r>
        <w:t>3.Use case ends when the user hides the feedback list.</w:t>
      </w:r>
    </w:p>
    <w:p w14:paraId="49989E1E" w14:textId="77777777" w:rsidR="00F17DD2" w:rsidRDefault="00F17DD2" w:rsidP="00F17DD2"/>
    <w:p w14:paraId="7EF6AE2D" w14:textId="77777777" w:rsidR="00F17DD2" w:rsidRDefault="00F17DD2" w:rsidP="00F17DD2"/>
    <w:p w14:paraId="5884E6E9" w14:textId="77777777" w:rsidR="00F17DD2" w:rsidRDefault="00F17DD2" w:rsidP="00F17DD2"/>
    <w:p w14:paraId="7D9B6E81" w14:textId="77777777" w:rsidR="00F17DD2" w:rsidRDefault="00F17DD2" w:rsidP="00F17DD2">
      <w:pPr>
        <w:keepNext/>
      </w:pPr>
      <w:r>
        <w:rPr>
          <w:rFonts w:ascii="Arial" w:hAnsi="Arial"/>
          <w:b/>
        </w:rPr>
        <w:t>Post</w:t>
      </w:r>
      <w:r>
        <w:rPr>
          <w:b/>
        </w:rPr>
        <w:t xml:space="preserve"> </w:t>
      </w:r>
      <w:r>
        <w:rPr>
          <w:rFonts w:ascii="Arial" w:hAnsi="Arial"/>
          <w:b/>
        </w:rPr>
        <w:t>conditions</w:t>
      </w:r>
    </w:p>
    <w:p w14:paraId="4EEB405A" w14:textId="77777777" w:rsidR="00F17DD2" w:rsidRDefault="001861CF" w:rsidP="001861CF">
      <w:pPr>
        <w:pStyle w:val="Header"/>
        <w:keepNext/>
        <w:widowControl/>
        <w:spacing w:line="240" w:lineRule="auto"/>
        <w:ind w:left="720"/>
      </w:pPr>
      <w:r>
        <w:t>1.The user remains at the main page and can continue surfing through the website.</w:t>
      </w:r>
    </w:p>
    <w:p w14:paraId="32108F58" w14:textId="77777777" w:rsidR="00F17DD2" w:rsidRDefault="00F17DD2" w:rsidP="00F17DD2">
      <w:pPr>
        <w:rPr>
          <w:b/>
          <w:sz w:val="24"/>
          <w:szCs w:val="24"/>
        </w:rPr>
      </w:pPr>
    </w:p>
    <w:p w14:paraId="4057E3D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6CD2DF1" w14:textId="77777777" w:rsidR="00F17DD2" w:rsidRDefault="00F17DD2" w:rsidP="00C32573"/>
    <w:p w14:paraId="086820D0" w14:textId="77777777" w:rsidR="00F17DD2" w:rsidRDefault="001861CF" w:rsidP="00F17DD2">
      <w:pPr>
        <w:pStyle w:val="Heading3"/>
      </w:pPr>
      <w:r>
        <w:t>Browse courses use case</w:t>
      </w:r>
    </w:p>
    <w:p w14:paraId="1DBF9020" w14:textId="77777777" w:rsidR="00F17DD2" w:rsidRDefault="00F17DD2" w:rsidP="00F17DD2"/>
    <w:p w14:paraId="5908D6D1" w14:textId="77777777" w:rsidR="00F17DD2" w:rsidRDefault="00F17DD2" w:rsidP="00F17DD2">
      <w:pPr>
        <w:rPr>
          <w:rFonts w:ascii="Arial" w:hAnsi="Arial" w:cs="Arial"/>
          <w:b/>
        </w:rPr>
      </w:pPr>
      <w:r>
        <w:rPr>
          <w:rFonts w:ascii="Arial" w:hAnsi="Arial" w:cs="Arial"/>
          <w:b/>
        </w:rPr>
        <w:t xml:space="preserve">Name: </w:t>
      </w:r>
      <w:r w:rsidR="00C534AC">
        <w:rPr>
          <w:rFonts w:ascii="Arial" w:hAnsi="Arial" w:cs="Arial"/>
          <w:b/>
        </w:rPr>
        <w:t>Browse courses</w:t>
      </w:r>
    </w:p>
    <w:p w14:paraId="4325FCCC" w14:textId="77777777" w:rsidR="00F17DD2" w:rsidRDefault="00F17DD2" w:rsidP="00F17DD2">
      <w:pPr>
        <w:rPr>
          <w:rFonts w:ascii="Arial" w:hAnsi="Arial" w:cs="Arial"/>
        </w:rPr>
      </w:pPr>
    </w:p>
    <w:p w14:paraId="235FF507"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C534AC">
        <w:rPr>
          <w:bCs/>
        </w:rPr>
        <w:t>UC9</w:t>
      </w:r>
    </w:p>
    <w:p w14:paraId="3347DBFE" w14:textId="77777777" w:rsidR="00F17DD2" w:rsidRDefault="00F17DD2" w:rsidP="00F17DD2"/>
    <w:p w14:paraId="66CF7FEE" w14:textId="77777777" w:rsidR="00F17DD2" w:rsidRDefault="00F17DD2" w:rsidP="00C534AC">
      <w:pPr>
        <w:keepNext/>
        <w:rPr>
          <w:rFonts w:ascii="Arial" w:hAnsi="Arial"/>
          <w:bCs/>
        </w:rPr>
      </w:pPr>
      <w:r>
        <w:rPr>
          <w:rFonts w:ascii="Arial" w:hAnsi="Arial"/>
          <w:b/>
        </w:rPr>
        <w:t xml:space="preserve">Preconditions </w:t>
      </w:r>
    </w:p>
    <w:p w14:paraId="416BB370" w14:textId="77777777" w:rsidR="00C534AC" w:rsidRDefault="00C534AC" w:rsidP="00C534AC">
      <w:pPr>
        <w:keepNext/>
      </w:pPr>
      <w:r>
        <w:rPr>
          <w:rFonts w:ascii="Arial" w:hAnsi="Arial"/>
          <w:bCs/>
        </w:rPr>
        <w:t>The user goes to the main page where an “events” button appears in the navigation bar.</w:t>
      </w:r>
    </w:p>
    <w:p w14:paraId="5BCFB1B1" w14:textId="77777777" w:rsidR="00F17DD2" w:rsidRDefault="00F17DD2" w:rsidP="00F17DD2">
      <w:pPr>
        <w:pStyle w:val="Header"/>
        <w:keepNext/>
        <w:tabs>
          <w:tab w:val="left" w:pos="720"/>
        </w:tabs>
      </w:pPr>
    </w:p>
    <w:p w14:paraId="49E0C39E" w14:textId="77777777" w:rsidR="00F17DD2" w:rsidRDefault="00F17DD2" w:rsidP="00F17DD2">
      <w:pPr>
        <w:keepNext/>
        <w:rPr>
          <w:bCs/>
        </w:rPr>
      </w:pPr>
      <w:r>
        <w:rPr>
          <w:rFonts w:ascii="Arial" w:hAnsi="Arial"/>
          <w:b/>
        </w:rPr>
        <w:t>Basic</w:t>
      </w:r>
      <w:r>
        <w:rPr>
          <w:b/>
        </w:rPr>
        <w:t xml:space="preserve"> </w:t>
      </w:r>
      <w:r>
        <w:rPr>
          <w:rFonts w:ascii="Arial" w:hAnsi="Arial"/>
          <w:b/>
        </w:rPr>
        <w:t>Course</w:t>
      </w:r>
    </w:p>
    <w:p w14:paraId="4EBD68F4" w14:textId="77777777" w:rsidR="00F17DD2" w:rsidRDefault="00C534AC" w:rsidP="00C534AC">
      <w:pPr>
        <w:widowControl/>
        <w:tabs>
          <w:tab w:val="left" w:pos="1080"/>
        </w:tabs>
        <w:spacing w:line="240" w:lineRule="auto"/>
        <w:ind w:left="360"/>
      </w:pPr>
      <w:r>
        <w:t>1.</w:t>
      </w:r>
      <w:r w:rsidR="00F17DD2">
        <w:t xml:space="preserve">Use case begins when </w:t>
      </w:r>
      <w:r>
        <w:t>the user clicks the “events” button from the navigation bar.</w:t>
      </w:r>
    </w:p>
    <w:p w14:paraId="53702956" w14:textId="77777777" w:rsidR="00F17DD2" w:rsidRDefault="00C534AC" w:rsidP="00C534AC">
      <w:pPr>
        <w:widowControl/>
        <w:tabs>
          <w:tab w:val="left" w:pos="1080"/>
        </w:tabs>
        <w:spacing w:line="240" w:lineRule="auto"/>
        <w:ind w:left="360"/>
      </w:pPr>
      <w:r>
        <w:t>2.The user is taken to the courses page where he can view courses details such as the contents of the course.</w:t>
      </w:r>
    </w:p>
    <w:p w14:paraId="10EEBA23" w14:textId="77777777" w:rsidR="00C534AC" w:rsidRDefault="00C534AC" w:rsidP="00C534AC">
      <w:pPr>
        <w:widowControl/>
        <w:tabs>
          <w:tab w:val="left" w:pos="1080"/>
        </w:tabs>
        <w:spacing w:line="240" w:lineRule="auto"/>
        <w:ind w:left="360"/>
      </w:pPr>
      <w:r>
        <w:t>3.</w:t>
      </w:r>
      <w:r w:rsidR="000503C6">
        <w:t>If the user is logged in, he can see an activated button “apply for a course”. Otherwise, that button is deactivated.</w:t>
      </w:r>
    </w:p>
    <w:p w14:paraId="316787CA" w14:textId="77777777" w:rsidR="00F17DD2" w:rsidRDefault="00C534AC" w:rsidP="00C534AC">
      <w:pPr>
        <w:widowControl/>
        <w:tabs>
          <w:tab w:val="left" w:pos="1080"/>
        </w:tabs>
        <w:spacing w:line="240" w:lineRule="auto"/>
      </w:pPr>
      <w:r>
        <w:t xml:space="preserve">       4.Use case ends when the user closes the courses page.</w:t>
      </w:r>
    </w:p>
    <w:p w14:paraId="6BD11743" w14:textId="77777777" w:rsidR="00F17DD2" w:rsidRDefault="00F17DD2" w:rsidP="00F17DD2"/>
    <w:p w14:paraId="4F765F19" w14:textId="77777777" w:rsidR="00F17DD2" w:rsidRDefault="00F17DD2" w:rsidP="00F17DD2">
      <w:pPr>
        <w:keepNext/>
        <w:rPr>
          <w:i/>
        </w:rPr>
      </w:pPr>
      <w:r>
        <w:rPr>
          <w:rFonts w:ascii="Arial" w:hAnsi="Arial"/>
          <w:b/>
        </w:rPr>
        <w:t>Alternate Course A</w:t>
      </w:r>
      <w:r>
        <w:rPr>
          <w:b/>
        </w:rPr>
        <w:t xml:space="preserve">: </w:t>
      </w:r>
      <w:r w:rsidR="000503C6">
        <w:rPr>
          <w:b/>
        </w:rPr>
        <w:t>A logged in user wants to apply for a course</w:t>
      </w:r>
    </w:p>
    <w:p w14:paraId="0B2B225E" w14:textId="77777777" w:rsidR="00F17DD2" w:rsidRDefault="00F17DD2" w:rsidP="00F17DD2">
      <w:pPr>
        <w:keepNext/>
        <w:tabs>
          <w:tab w:val="left" w:pos="360"/>
        </w:tabs>
      </w:pPr>
      <w:r>
        <w:rPr>
          <w:rFonts w:ascii="Arial" w:hAnsi="Arial"/>
          <w:b/>
        </w:rPr>
        <w:t>Condition</w:t>
      </w:r>
      <w:r>
        <w:rPr>
          <w:b/>
        </w:rPr>
        <w:t xml:space="preserve">: </w:t>
      </w:r>
      <w:r w:rsidR="000503C6" w:rsidRPr="000503C6">
        <w:t>A logged in user clicks the “apply for a course” button</w:t>
      </w:r>
    </w:p>
    <w:p w14:paraId="10D2334A" w14:textId="77777777" w:rsidR="00F17DD2" w:rsidRDefault="000503C6" w:rsidP="00F17DD2">
      <w:r>
        <w:t xml:space="preserve">            The user goes through the steps indicated in the “apply for course” use case.</w:t>
      </w:r>
    </w:p>
    <w:p w14:paraId="6B0647C4" w14:textId="77777777" w:rsidR="00F17DD2" w:rsidRDefault="00F17DD2" w:rsidP="00F17DD2"/>
    <w:p w14:paraId="6AFC18A5"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644A6840" w14:textId="77777777" w:rsidR="00F17DD2" w:rsidRDefault="000503C6" w:rsidP="000503C6">
      <w:pPr>
        <w:pStyle w:val="Header"/>
        <w:keepNext/>
        <w:widowControl/>
        <w:spacing w:line="240" w:lineRule="auto"/>
        <w:ind w:left="720"/>
      </w:pPr>
      <w:r>
        <w:t>The user goes back to the main page of the website.</w:t>
      </w:r>
    </w:p>
    <w:p w14:paraId="158E5843" w14:textId="77777777" w:rsidR="00F17DD2" w:rsidRDefault="00F17DD2" w:rsidP="00F17DD2">
      <w:pPr>
        <w:rPr>
          <w:b/>
          <w:sz w:val="24"/>
          <w:szCs w:val="24"/>
        </w:rPr>
      </w:pPr>
    </w:p>
    <w:p w14:paraId="10DCC33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03A6D74" w14:textId="77777777" w:rsidR="00F17DD2" w:rsidRDefault="00F17DD2" w:rsidP="00C32573"/>
    <w:p w14:paraId="5C85A566" w14:textId="77777777" w:rsidR="00F17DD2" w:rsidRDefault="000503C6" w:rsidP="00F17DD2">
      <w:pPr>
        <w:pStyle w:val="Heading3"/>
      </w:pPr>
      <w:r>
        <w:t>Subscribe to newsletter use case</w:t>
      </w:r>
    </w:p>
    <w:p w14:paraId="0E2724FB" w14:textId="77777777" w:rsidR="00F17DD2" w:rsidRDefault="00F17DD2" w:rsidP="00F17DD2"/>
    <w:p w14:paraId="0EC27AC4" w14:textId="77777777" w:rsidR="00F17DD2" w:rsidRDefault="00F17DD2" w:rsidP="00F17DD2">
      <w:pPr>
        <w:rPr>
          <w:rFonts w:ascii="Arial" w:hAnsi="Arial" w:cs="Arial"/>
          <w:b/>
        </w:rPr>
      </w:pPr>
      <w:r>
        <w:rPr>
          <w:rFonts w:ascii="Arial" w:hAnsi="Arial" w:cs="Arial"/>
          <w:b/>
        </w:rPr>
        <w:t xml:space="preserve">Name: </w:t>
      </w:r>
      <w:r w:rsidR="000503C6">
        <w:rPr>
          <w:rFonts w:ascii="Arial" w:hAnsi="Arial" w:cs="Arial"/>
          <w:b/>
        </w:rPr>
        <w:t>Subscribe to newsletter</w:t>
      </w:r>
    </w:p>
    <w:p w14:paraId="55EC72EA" w14:textId="77777777" w:rsidR="00F17DD2" w:rsidRDefault="00F17DD2" w:rsidP="00F17DD2">
      <w:pPr>
        <w:rPr>
          <w:rFonts w:ascii="Arial" w:hAnsi="Arial" w:cs="Arial"/>
        </w:rPr>
      </w:pPr>
    </w:p>
    <w:p w14:paraId="6B01604F" w14:textId="77777777" w:rsidR="00F17DD2" w:rsidRDefault="00F17DD2" w:rsidP="00F17DD2">
      <w:r>
        <w:rPr>
          <w:rFonts w:ascii="Arial" w:hAnsi="Arial" w:cs="Arial"/>
          <w:b/>
        </w:rPr>
        <w:t>Identifier</w:t>
      </w:r>
      <w:r>
        <w:rPr>
          <w:rFonts w:ascii="Arial" w:hAnsi="Arial" w:cs="Arial"/>
          <w:bCs/>
        </w:rPr>
        <w:t xml:space="preserve"> </w:t>
      </w:r>
      <w:r w:rsidR="000503C6">
        <w:rPr>
          <w:bCs/>
        </w:rPr>
        <w:t>UC10</w:t>
      </w:r>
    </w:p>
    <w:p w14:paraId="2ED8A6B8" w14:textId="77777777" w:rsidR="00F17DD2" w:rsidRDefault="00F17DD2" w:rsidP="00F17DD2">
      <w:pPr>
        <w:keepNext/>
      </w:pPr>
      <w:r>
        <w:rPr>
          <w:rFonts w:ascii="Arial" w:hAnsi="Arial"/>
          <w:b/>
        </w:rPr>
        <w:t xml:space="preserve">Preconditions </w:t>
      </w:r>
    </w:p>
    <w:p w14:paraId="4880A999" w14:textId="77777777" w:rsidR="00F17DD2" w:rsidRDefault="000503C6" w:rsidP="000503C6">
      <w:pPr>
        <w:widowControl/>
        <w:spacing w:line="240" w:lineRule="auto"/>
      </w:pPr>
      <w:r>
        <w:t xml:space="preserve">       1.The </w:t>
      </w:r>
      <w:r w:rsidR="00F609DA">
        <w:t>User is in the main page of the website where the “subscribe to newsletter” option appears.</w:t>
      </w:r>
    </w:p>
    <w:p w14:paraId="0AF73ABC" w14:textId="77777777" w:rsidR="00F17DD2" w:rsidRDefault="00F17DD2" w:rsidP="00F17DD2">
      <w:pPr>
        <w:pStyle w:val="Header"/>
        <w:keepNext/>
        <w:tabs>
          <w:tab w:val="left" w:pos="720"/>
        </w:tabs>
      </w:pPr>
    </w:p>
    <w:p w14:paraId="49950434" w14:textId="77777777" w:rsidR="00F609DA" w:rsidRDefault="00F17DD2" w:rsidP="00F609DA">
      <w:pPr>
        <w:keepNext/>
        <w:rPr>
          <w:bCs/>
        </w:rPr>
      </w:pPr>
      <w:r>
        <w:rPr>
          <w:rFonts w:ascii="Arial" w:hAnsi="Arial"/>
          <w:b/>
        </w:rPr>
        <w:t>Basic</w:t>
      </w:r>
      <w:r>
        <w:rPr>
          <w:b/>
        </w:rPr>
        <w:t xml:space="preserve"> </w:t>
      </w:r>
      <w:r>
        <w:rPr>
          <w:rFonts w:ascii="Arial" w:hAnsi="Arial"/>
          <w:b/>
        </w:rPr>
        <w:t>Course</w:t>
      </w:r>
      <w:r w:rsidR="00F609DA">
        <w:rPr>
          <w:bCs/>
        </w:rPr>
        <w:t xml:space="preserve"> </w:t>
      </w:r>
    </w:p>
    <w:p w14:paraId="74CF2AC9" w14:textId="77777777" w:rsidR="00F17DD2" w:rsidRDefault="00F609DA" w:rsidP="00F609DA">
      <w:pPr>
        <w:keepNext/>
      </w:pPr>
      <w:r>
        <w:rPr>
          <w:bCs/>
        </w:rPr>
        <w:t xml:space="preserve">       1.</w:t>
      </w:r>
      <w:r>
        <w:t>Use case begins when the user clicks “subscribe to newsletter”.</w:t>
      </w:r>
    </w:p>
    <w:p w14:paraId="4AA95070" w14:textId="77777777" w:rsidR="00F17DD2" w:rsidRDefault="00F609DA" w:rsidP="00F609DA">
      <w:pPr>
        <w:widowControl/>
        <w:tabs>
          <w:tab w:val="left" w:pos="1080"/>
        </w:tabs>
        <w:spacing w:line="240" w:lineRule="auto"/>
        <w:ind w:left="360"/>
      </w:pPr>
      <w:r>
        <w:t>2.The user enters his email.</w:t>
      </w:r>
    </w:p>
    <w:p w14:paraId="5C7FB66C" w14:textId="77777777" w:rsidR="00F17DD2" w:rsidRDefault="0024029F" w:rsidP="0024029F">
      <w:pPr>
        <w:widowControl/>
        <w:tabs>
          <w:tab w:val="left" w:pos="1080"/>
        </w:tabs>
        <w:spacing w:line="240" w:lineRule="auto"/>
        <w:ind w:left="360"/>
      </w:pPr>
      <w:r>
        <w:t>3.</w:t>
      </w:r>
      <w:r w:rsidR="00F17DD2">
        <w:t>Use case ends whe</w:t>
      </w:r>
      <w:r w:rsidR="00F609DA">
        <w:t>n the user’s email is submitted and a message appears telling the user that he has successfully subscribed to the newsletter.</w:t>
      </w:r>
    </w:p>
    <w:p w14:paraId="2A862FFE" w14:textId="77777777" w:rsidR="00F17DD2" w:rsidRDefault="00F17DD2" w:rsidP="00F17DD2"/>
    <w:p w14:paraId="78EBE62E" w14:textId="77777777" w:rsidR="00F17DD2" w:rsidRDefault="00F17DD2" w:rsidP="00F17DD2">
      <w:pPr>
        <w:keepNext/>
        <w:rPr>
          <w:i/>
        </w:rPr>
      </w:pPr>
      <w:r>
        <w:rPr>
          <w:rFonts w:ascii="Arial" w:hAnsi="Arial"/>
          <w:b/>
        </w:rPr>
        <w:t>Alternate Course A</w:t>
      </w:r>
      <w:r>
        <w:rPr>
          <w:b/>
        </w:rPr>
        <w:t xml:space="preserve">: </w:t>
      </w:r>
      <w:r w:rsidR="00F609DA">
        <w:rPr>
          <w:b/>
        </w:rPr>
        <w:t>User’s email already exists.</w:t>
      </w:r>
    </w:p>
    <w:p w14:paraId="0CEA7AC9" w14:textId="77777777" w:rsidR="00F17DD2" w:rsidRDefault="00F17DD2" w:rsidP="00F17DD2">
      <w:pPr>
        <w:keepNext/>
        <w:tabs>
          <w:tab w:val="left" w:pos="360"/>
        </w:tabs>
      </w:pPr>
      <w:r>
        <w:rPr>
          <w:rFonts w:ascii="Arial" w:hAnsi="Arial"/>
          <w:b/>
        </w:rPr>
        <w:t>Condition</w:t>
      </w:r>
      <w:r>
        <w:rPr>
          <w:b/>
        </w:rPr>
        <w:t xml:space="preserve">: </w:t>
      </w:r>
      <w:r w:rsidR="00F609DA">
        <w:t>User has subscribed to the newsletter before.</w:t>
      </w:r>
    </w:p>
    <w:p w14:paraId="1A751F1A" w14:textId="77777777" w:rsidR="00F17DD2" w:rsidRDefault="00F609DA" w:rsidP="00F609DA">
      <w:pPr>
        <w:widowControl/>
        <w:spacing w:line="240" w:lineRule="auto"/>
        <w:ind w:left="360"/>
      </w:pPr>
      <w:r>
        <w:t>A.1 A message appears telling the user that he has already subscribed before.</w:t>
      </w:r>
    </w:p>
    <w:p w14:paraId="1A36F71F" w14:textId="77777777" w:rsidR="00F17DD2" w:rsidRDefault="00F17DD2" w:rsidP="00F17DD2"/>
    <w:p w14:paraId="49B32F76" w14:textId="77777777" w:rsidR="00F17DD2" w:rsidRDefault="00F17DD2" w:rsidP="00F17DD2"/>
    <w:p w14:paraId="7A309B7A" w14:textId="77777777" w:rsidR="00F17DD2" w:rsidRDefault="00F17DD2" w:rsidP="00F609DA">
      <w:pPr>
        <w:keepNext/>
        <w:rPr>
          <w:rFonts w:ascii="Arial" w:hAnsi="Arial"/>
          <w:bCs/>
        </w:rPr>
      </w:pPr>
      <w:r>
        <w:rPr>
          <w:rFonts w:ascii="Arial" w:hAnsi="Arial"/>
          <w:b/>
        </w:rPr>
        <w:lastRenderedPageBreak/>
        <w:t>Post</w:t>
      </w:r>
      <w:r>
        <w:rPr>
          <w:b/>
        </w:rPr>
        <w:t xml:space="preserve"> </w:t>
      </w:r>
      <w:r>
        <w:rPr>
          <w:rFonts w:ascii="Arial" w:hAnsi="Arial"/>
          <w:b/>
        </w:rPr>
        <w:t xml:space="preserve">conditions </w:t>
      </w:r>
    </w:p>
    <w:p w14:paraId="35C9A0D1" w14:textId="5894B754" w:rsidR="00F17DD2" w:rsidRDefault="00D547FB" w:rsidP="00F609DA">
      <w:pPr>
        <w:tabs>
          <w:tab w:val="left" w:pos="1140"/>
        </w:tabs>
        <w:rPr>
          <w:b/>
          <w:sz w:val="24"/>
          <w:szCs w:val="24"/>
        </w:rPr>
      </w:pPr>
      <w:r>
        <w:t>The user</w:t>
      </w:r>
      <w:r w:rsidR="00F609DA">
        <w:t xml:space="preserve"> remains at the main page of the website and his email is added to the database if it hasn’t been added before.</w:t>
      </w:r>
    </w:p>
    <w:p w14:paraId="132B316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B129D65" w14:textId="77777777" w:rsidR="00F17DD2" w:rsidRDefault="00F17DD2" w:rsidP="00C32573"/>
    <w:p w14:paraId="142D2441" w14:textId="77777777" w:rsidR="00F17DD2" w:rsidRDefault="0024029F" w:rsidP="00F17DD2">
      <w:pPr>
        <w:pStyle w:val="Heading3"/>
      </w:pPr>
      <w:r>
        <w:t>Verify users’ tags use case.</w:t>
      </w:r>
    </w:p>
    <w:p w14:paraId="22D48F22" w14:textId="77777777" w:rsidR="00F17DD2" w:rsidRDefault="00F17DD2" w:rsidP="00F17DD2"/>
    <w:p w14:paraId="4F83C3B2" w14:textId="77777777" w:rsidR="00F17DD2" w:rsidRDefault="00F17DD2" w:rsidP="00F17DD2">
      <w:pPr>
        <w:rPr>
          <w:rFonts w:ascii="Arial" w:hAnsi="Arial" w:cs="Arial"/>
          <w:b/>
        </w:rPr>
      </w:pPr>
      <w:r>
        <w:rPr>
          <w:rFonts w:ascii="Arial" w:hAnsi="Arial" w:cs="Arial"/>
          <w:b/>
        </w:rPr>
        <w:t xml:space="preserve">Name: </w:t>
      </w:r>
      <w:r w:rsidR="0024029F">
        <w:rPr>
          <w:rFonts w:ascii="Arial" w:hAnsi="Arial" w:cs="Arial"/>
          <w:b/>
        </w:rPr>
        <w:t>Verify users’ tags</w:t>
      </w:r>
    </w:p>
    <w:p w14:paraId="0CF77449" w14:textId="77777777" w:rsidR="00F17DD2" w:rsidRDefault="00F17DD2" w:rsidP="00F17DD2">
      <w:pPr>
        <w:rPr>
          <w:rFonts w:ascii="Arial" w:hAnsi="Arial" w:cs="Arial"/>
        </w:rPr>
      </w:pPr>
    </w:p>
    <w:p w14:paraId="0C34C839"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24029F">
        <w:rPr>
          <w:bCs/>
        </w:rPr>
        <w:t>UC11</w:t>
      </w:r>
    </w:p>
    <w:p w14:paraId="5FF1F2EB" w14:textId="77777777" w:rsidR="00F17DD2" w:rsidRDefault="00F17DD2" w:rsidP="00F17DD2"/>
    <w:p w14:paraId="600114C2" w14:textId="77777777" w:rsidR="0024029F" w:rsidRDefault="00F17DD2" w:rsidP="0024029F">
      <w:pPr>
        <w:keepNext/>
      </w:pPr>
      <w:r>
        <w:rPr>
          <w:rFonts w:ascii="Arial" w:hAnsi="Arial"/>
          <w:b/>
        </w:rPr>
        <w:t xml:space="preserve">Preconditions </w:t>
      </w:r>
    </w:p>
    <w:p w14:paraId="24864C31" w14:textId="77777777" w:rsidR="00F17DD2" w:rsidRDefault="0024029F" w:rsidP="0024029F">
      <w:pPr>
        <w:keepNext/>
      </w:pPr>
      <w:r>
        <w:t xml:space="preserve">       1. Some users have submitted a tag request as in the “tag in media” use case.</w:t>
      </w:r>
    </w:p>
    <w:p w14:paraId="4F25B4FD" w14:textId="77777777" w:rsidR="0024029F" w:rsidRDefault="0024029F" w:rsidP="0024029F">
      <w:pPr>
        <w:keepNext/>
      </w:pPr>
      <w:r>
        <w:t xml:space="preserve">       2.An admin opens his admin profile page.</w:t>
      </w:r>
    </w:p>
    <w:p w14:paraId="749D28CC" w14:textId="77777777" w:rsidR="00F17DD2" w:rsidRDefault="00F17DD2" w:rsidP="00F17DD2">
      <w:pPr>
        <w:pStyle w:val="Header"/>
        <w:keepNext/>
        <w:tabs>
          <w:tab w:val="left" w:pos="720"/>
        </w:tabs>
      </w:pPr>
    </w:p>
    <w:p w14:paraId="4C33009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BAB4D17" w14:textId="77777777" w:rsidR="00F17DD2" w:rsidRDefault="0024029F" w:rsidP="0024029F">
      <w:pPr>
        <w:widowControl/>
        <w:tabs>
          <w:tab w:val="left" w:pos="1080"/>
        </w:tabs>
        <w:spacing w:line="240" w:lineRule="auto"/>
        <w:ind w:left="360"/>
      </w:pPr>
      <w:r>
        <w:t>1.Use case begins when the admin chooses to view tag requests.</w:t>
      </w:r>
    </w:p>
    <w:p w14:paraId="55B96530" w14:textId="77777777" w:rsidR="00F17DD2" w:rsidRDefault="0024029F" w:rsidP="0024029F">
      <w:pPr>
        <w:widowControl/>
        <w:tabs>
          <w:tab w:val="left" w:pos="1080"/>
        </w:tabs>
        <w:spacing w:line="240" w:lineRule="auto"/>
        <w:ind w:left="360"/>
      </w:pPr>
      <w:r>
        <w:t>2.If the admin is a full access admin or a tagger admin, a list of requests appears</w:t>
      </w:r>
      <w:r w:rsidR="00132450">
        <w:t xml:space="preserve"> and the admin can then </w:t>
      </w:r>
    </w:p>
    <w:p w14:paraId="446BC99D" w14:textId="77777777" w:rsidR="00132450" w:rsidRDefault="00132450" w:rsidP="0024029F">
      <w:pPr>
        <w:widowControl/>
        <w:tabs>
          <w:tab w:val="left" w:pos="1080"/>
        </w:tabs>
        <w:spacing w:line="240" w:lineRule="auto"/>
        <w:ind w:left="360"/>
      </w:pPr>
      <w:r>
        <w:t>approve or reject users’ tags.</w:t>
      </w:r>
    </w:p>
    <w:p w14:paraId="76226A71" w14:textId="77777777" w:rsidR="00F17DD2" w:rsidRDefault="00132450" w:rsidP="00F17DD2">
      <w:pPr>
        <w:widowControl/>
        <w:numPr>
          <w:ilvl w:val="0"/>
          <w:numId w:val="29"/>
        </w:numPr>
        <w:tabs>
          <w:tab w:val="left" w:pos="1080"/>
        </w:tabs>
        <w:spacing w:line="240" w:lineRule="auto"/>
      </w:pPr>
      <w:r>
        <w:t>Use case ends when the admin hides the tag requests.</w:t>
      </w:r>
    </w:p>
    <w:p w14:paraId="215A6C29" w14:textId="77777777" w:rsidR="00F17DD2" w:rsidRDefault="00F17DD2" w:rsidP="00F17DD2"/>
    <w:p w14:paraId="24F42528" w14:textId="77777777" w:rsidR="00F17DD2" w:rsidRDefault="00F17DD2" w:rsidP="00F17DD2">
      <w:pPr>
        <w:keepNext/>
        <w:rPr>
          <w:i/>
        </w:rPr>
      </w:pPr>
      <w:r>
        <w:rPr>
          <w:rFonts w:ascii="Arial" w:hAnsi="Arial"/>
          <w:b/>
        </w:rPr>
        <w:t>Alternate Course A</w:t>
      </w:r>
      <w:r>
        <w:rPr>
          <w:b/>
        </w:rPr>
        <w:t xml:space="preserve">: </w:t>
      </w:r>
      <w:r w:rsidR="00132450">
        <w:rPr>
          <w:b/>
        </w:rPr>
        <w:t>The admin is not authorized to deal with tag requests.</w:t>
      </w:r>
    </w:p>
    <w:p w14:paraId="45423537" w14:textId="77777777" w:rsidR="00F17DD2" w:rsidRDefault="00F17DD2" w:rsidP="00F17DD2">
      <w:pPr>
        <w:keepNext/>
        <w:tabs>
          <w:tab w:val="left" w:pos="360"/>
        </w:tabs>
      </w:pPr>
      <w:r>
        <w:rPr>
          <w:rFonts w:ascii="Arial" w:hAnsi="Arial"/>
          <w:b/>
        </w:rPr>
        <w:t>Condition</w:t>
      </w:r>
      <w:r>
        <w:rPr>
          <w:b/>
        </w:rPr>
        <w:t xml:space="preserve">: </w:t>
      </w:r>
      <w:r w:rsidR="00132450">
        <w:t>The admin has no full access and is not a tagger admin.</w:t>
      </w:r>
    </w:p>
    <w:p w14:paraId="180055FA" w14:textId="77777777" w:rsidR="00F17DD2" w:rsidRDefault="00132450" w:rsidP="00F17DD2">
      <w:r>
        <w:t xml:space="preserve">     A.1 The admin is not allowed to view the users’ tags.</w:t>
      </w:r>
    </w:p>
    <w:p w14:paraId="5FEF06E0" w14:textId="77777777" w:rsidR="00132450" w:rsidRDefault="00132450" w:rsidP="00F17DD2">
      <w:r>
        <w:t xml:space="preserve">     A.2 A message appears telling the admin that he has no authorization to view the users’ tags.</w:t>
      </w:r>
    </w:p>
    <w:p w14:paraId="6FE79BE9" w14:textId="77777777" w:rsidR="00F17DD2" w:rsidRDefault="00F17DD2" w:rsidP="00F17DD2"/>
    <w:p w14:paraId="23552000" w14:textId="77777777" w:rsidR="00F17DD2" w:rsidRDefault="00F17DD2" w:rsidP="00F17DD2">
      <w:pPr>
        <w:keepNext/>
      </w:pPr>
      <w:r>
        <w:rPr>
          <w:rFonts w:ascii="Arial" w:hAnsi="Arial"/>
          <w:b/>
        </w:rPr>
        <w:t>Post</w:t>
      </w:r>
      <w:r>
        <w:rPr>
          <w:b/>
        </w:rPr>
        <w:t xml:space="preserve"> </w:t>
      </w:r>
      <w:r>
        <w:rPr>
          <w:rFonts w:ascii="Arial" w:hAnsi="Arial"/>
          <w:b/>
        </w:rPr>
        <w:t xml:space="preserve">conditions </w:t>
      </w:r>
    </w:p>
    <w:p w14:paraId="13B95846" w14:textId="77777777" w:rsidR="00F17DD2" w:rsidRDefault="00132450" w:rsidP="00132450">
      <w:pPr>
        <w:pStyle w:val="Header"/>
        <w:keepNext/>
        <w:widowControl/>
        <w:spacing w:line="240" w:lineRule="auto"/>
        <w:ind w:left="260"/>
      </w:pPr>
      <w:r>
        <w:t>1.Approved user tags are marked as approved in the database.</w:t>
      </w:r>
    </w:p>
    <w:p w14:paraId="487C38B7" w14:textId="77777777" w:rsidR="00132450" w:rsidRDefault="00132450" w:rsidP="00132450">
      <w:pPr>
        <w:pStyle w:val="Header"/>
        <w:keepNext/>
        <w:widowControl/>
        <w:spacing w:line="240" w:lineRule="auto"/>
      </w:pPr>
      <w:r>
        <w:t xml:space="preserve">     2.The users whose tags have been approved can now see the media they tagged themselves in in their media page.</w:t>
      </w:r>
    </w:p>
    <w:p w14:paraId="6098A2AA" w14:textId="77777777" w:rsidR="00132450" w:rsidRDefault="00132450" w:rsidP="00132450">
      <w:pPr>
        <w:pStyle w:val="Header"/>
        <w:keepNext/>
        <w:widowControl/>
        <w:spacing w:line="240" w:lineRule="auto"/>
      </w:pPr>
      <w:r>
        <w:t xml:space="preserve">     3.Users whose tags have been rejected will have their tags deleted from the database.</w:t>
      </w:r>
    </w:p>
    <w:p w14:paraId="5AA539F5" w14:textId="77777777" w:rsidR="00F17DD2" w:rsidRDefault="00F17DD2" w:rsidP="00F17DD2">
      <w:pPr>
        <w:rPr>
          <w:b/>
          <w:sz w:val="24"/>
          <w:szCs w:val="24"/>
        </w:rPr>
      </w:pPr>
    </w:p>
    <w:p w14:paraId="0FAD62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9B88EF7" w14:textId="77777777" w:rsidR="00F17DD2" w:rsidRDefault="00F17DD2" w:rsidP="00C32573"/>
    <w:p w14:paraId="0851590C" w14:textId="77777777" w:rsidR="00F17DD2" w:rsidRDefault="00F17DD2" w:rsidP="00F17DD2">
      <w:pPr>
        <w:pStyle w:val="Heading3"/>
      </w:pPr>
      <w:r w:rsidRPr="00593511">
        <w:t>&lt;</w:t>
      </w:r>
      <w:r>
        <w:t>Use Case Description</w:t>
      </w:r>
      <w:r w:rsidRPr="00593511">
        <w:t>&gt;</w:t>
      </w:r>
    </w:p>
    <w:p w14:paraId="33D1E77E" w14:textId="77777777" w:rsidR="00F17DD2" w:rsidRDefault="00F17DD2" w:rsidP="00F17DD2"/>
    <w:p w14:paraId="16AAA737" w14:textId="77777777" w:rsidR="00F17DD2" w:rsidRDefault="00F17DD2" w:rsidP="00F17DD2">
      <w:pPr>
        <w:rPr>
          <w:rFonts w:ascii="Arial" w:hAnsi="Arial" w:cs="Arial"/>
          <w:b/>
        </w:rPr>
      </w:pPr>
      <w:r>
        <w:rPr>
          <w:rFonts w:ascii="Arial" w:hAnsi="Arial" w:cs="Arial"/>
          <w:b/>
        </w:rPr>
        <w:t xml:space="preserve">Name: </w:t>
      </w:r>
    </w:p>
    <w:p w14:paraId="2BDDA5AD" w14:textId="77777777" w:rsidR="00F17DD2" w:rsidRDefault="00F17DD2" w:rsidP="00F17DD2">
      <w:pPr>
        <w:rPr>
          <w:rFonts w:ascii="Arial" w:hAnsi="Arial" w:cs="Arial"/>
        </w:rPr>
      </w:pPr>
    </w:p>
    <w:p w14:paraId="71299644"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6376A649" w14:textId="77777777" w:rsidR="00F17DD2" w:rsidRDefault="00F17DD2" w:rsidP="00F17DD2"/>
    <w:p w14:paraId="59D63AD3"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9B979B" w14:textId="77777777" w:rsidR="00F17DD2" w:rsidRDefault="00F17DD2" w:rsidP="00F17DD2">
      <w:pPr>
        <w:widowControl/>
        <w:numPr>
          <w:ilvl w:val="0"/>
          <w:numId w:val="35"/>
        </w:numPr>
        <w:spacing w:line="240" w:lineRule="auto"/>
      </w:pPr>
    </w:p>
    <w:p w14:paraId="0E13DED1" w14:textId="77777777" w:rsidR="00F17DD2" w:rsidRDefault="00F17DD2" w:rsidP="00F17DD2">
      <w:pPr>
        <w:pStyle w:val="Header"/>
        <w:keepNext/>
        <w:tabs>
          <w:tab w:val="left" w:pos="720"/>
        </w:tabs>
      </w:pPr>
    </w:p>
    <w:p w14:paraId="2B57B2AC"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5E6E338B" w14:textId="77777777" w:rsidR="00F17DD2" w:rsidRDefault="00F17DD2" w:rsidP="00F17DD2">
      <w:pPr>
        <w:widowControl/>
        <w:numPr>
          <w:ilvl w:val="0"/>
          <w:numId w:val="29"/>
        </w:numPr>
        <w:tabs>
          <w:tab w:val="left" w:pos="1080"/>
        </w:tabs>
        <w:spacing w:line="240" w:lineRule="auto"/>
      </w:pPr>
      <w:r>
        <w:t>Use case begins when …</w:t>
      </w:r>
    </w:p>
    <w:p w14:paraId="44BC4B24" w14:textId="77777777" w:rsidR="00F17DD2" w:rsidRDefault="00F17DD2" w:rsidP="00F17DD2">
      <w:pPr>
        <w:widowControl/>
        <w:numPr>
          <w:ilvl w:val="0"/>
          <w:numId w:val="29"/>
        </w:numPr>
        <w:tabs>
          <w:tab w:val="left" w:pos="1080"/>
        </w:tabs>
        <w:spacing w:line="240" w:lineRule="auto"/>
      </w:pPr>
    </w:p>
    <w:p w14:paraId="069B7049" w14:textId="77777777" w:rsidR="00F17DD2" w:rsidRDefault="00F17DD2" w:rsidP="00F17DD2">
      <w:pPr>
        <w:widowControl/>
        <w:numPr>
          <w:ilvl w:val="0"/>
          <w:numId w:val="29"/>
        </w:numPr>
        <w:tabs>
          <w:tab w:val="left" w:pos="1080"/>
        </w:tabs>
        <w:spacing w:line="240" w:lineRule="auto"/>
      </w:pPr>
      <w:r>
        <w:t>Use case ends when …</w:t>
      </w:r>
    </w:p>
    <w:p w14:paraId="142F4995" w14:textId="77777777" w:rsidR="00F17DD2" w:rsidRDefault="00F17DD2" w:rsidP="00F17DD2"/>
    <w:p w14:paraId="7526A148" w14:textId="77777777" w:rsidR="00F17DD2" w:rsidRDefault="00F17DD2" w:rsidP="00F17DD2">
      <w:pPr>
        <w:keepNext/>
        <w:rPr>
          <w:i/>
        </w:rPr>
      </w:pPr>
      <w:r>
        <w:rPr>
          <w:rFonts w:ascii="Arial" w:hAnsi="Arial"/>
          <w:b/>
        </w:rPr>
        <w:t>Alternate Course A</w:t>
      </w:r>
      <w:r>
        <w:rPr>
          <w:b/>
        </w:rPr>
        <w:t>: Description of the alternate course</w:t>
      </w:r>
    </w:p>
    <w:p w14:paraId="6606444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19768B8C" w14:textId="77777777" w:rsidR="00F17DD2" w:rsidRDefault="00F17DD2" w:rsidP="00F17DD2">
      <w:pPr>
        <w:widowControl/>
        <w:numPr>
          <w:ilvl w:val="0"/>
          <w:numId w:val="30"/>
        </w:numPr>
        <w:spacing w:line="240" w:lineRule="auto"/>
      </w:pPr>
      <w:r>
        <w:t>List the steps</w:t>
      </w:r>
    </w:p>
    <w:p w14:paraId="73D44A54" w14:textId="77777777" w:rsidR="00F17DD2" w:rsidRDefault="00F17DD2" w:rsidP="00F17DD2"/>
    <w:p w14:paraId="32347BDE" w14:textId="77777777" w:rsidR="00F17DD2" w:rsidRDefault="00F17DD2" w:rsidP="00F17DD2"/>
    <w:p w14:paraId="2280B72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EFF6C9F" w14:textId="77777777" w:rsidR="00F17DD2" w:rsidRDefault="00F17DD2" w:rsidP="00F17DD2">
      <w:pPr>
        <w:pStyle w:val="Header"/>
        <w:keepNext/>
        <w:widowControl/>
        <w:numPr>
          <w:ilvl w:val="0"/>
          <w:numId w:val="31"/>
        </w:numPr>
        <w:spacing w:line="240" w:lineRule="auto"/>
      </w:pPr>
    </w:p>
    <w:p w14:paraId="67F6E999" w14:textId="77777777" w:rsidR="00F17DD2" w:rsidRDefault="00F17DD2" w:rsidP="00F17DD2">
      <w:pPr>
        <w:rPr>
          <w:b/>
          <w:sz w:val="24"/>
          <w:szCs w:val="24"/>
        </w:rPr>
      </w:pPr>
    </w:p>
    <w:p w14:paraId="066C8A9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D0EA8CB" w14:textId="77777777" w:rsidR="00F17DD2" w:rsidRDefault="00F17DD2" w:rsidP="00C32573"/>
    <w:p w14:paraId="066E1B9D" w14:textId="77777777" w:rsidR="00F17DD2" w:rsidRDefault="00F17DD2" w:rsidP="00F17DD2">
      <w:pPr>
        <w:pStyle w:val="Heading3"/>
      </w:pPr>
      <w:r w:rsidRPr="00593511">
        <w:t>&lt;</w:t>
      </w:r>
      <w:r>
        <w:t>Use Case Description</w:t>
      </w:r>
      <w:r w:rsidRPr="00593511">
        <w:t>&gt;</w:t>
      </w:r>
    </w:p>
    <w:p w14:paraId="4925FB6D" w14:textId="77777777" w:rsidR="00F17DD2" w:rsidRDefault="00F17DD2" w:rsidP="00F17DD2"/>
    <w:p w14:paraId="512B5093" w14:textId="77777777" w:rsidR="00F17DD2" w:rsidRDefault="00F17DD2" w:rsidP="00F17DD2">
      <w:pPr>
        <w:rPr>
          <w:rFonts w:ascii="Arial" w:hAnsi="Arial" w:cs="Arial"/>
          <w:b/>
        </w:rPr>
      </w:pPr>
      <w:r>
        <w:rPr>
          <w:rFonts w:ascii="Arial" w:hAnsi="Arial" w:cs="Arial"/>
          <w:b/>
        </w:rPr>
        <w:t xml:space="preserve">Name: </w:t>
      </w:r>
    </w:p>
    <w:p w14:paraId="05BEF84A" w14:textId="77777777" w:rsidR="00F17DD2" w:rsidRDefault="00F17DD2" w:rsidP="00F17DD2">
      <w:pPr>
        <w:rPr>
          <w:rFonts w:ascii="Arial" w:hAnsi="Arial" w:cs="Arial"/>
        </w:rPr>
      </w:pPr>
    </w:p>
    <w:p w14:paraId="0A47DD0B"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1F79E48" w14:textId="77777777" w:rsidR="00F17DD2" w:rsidRDefault="00F17DD2" w:rsidP="00F17DD2"/>
    <w:p w14:paraId="137FD4E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2A164901" w14:textId="77777777" w:rsidR="00F17DD2" w:rsidRDefault="00F17DD2" w:rsidP="00F17DD2">
      <w:pPr>
        <w:widowControl/>
        <w:numPr>
          <w:ilvl w:val="0"/>
          <w:numId w:val="35"/>
        </w:numPr>
        <w:spacing w:line="240" w:lineRule="auto"/>
      </w:pPr>
    </w:p>
    <w:p w14:paraId="33FB7B9D" w14:textId="77777777" w:rsidR="00F17DD2" w:rsidRDefault="00F17DD2" w:rsidP="00F17DD2">
      <w:pPr>
        <w:pStyle w:val="Header"/>
        <w:keepNext/>
        <w:tabs>
          <w:tab w:val="left" w:pos="720"/>
        </w:tabs>
      </w:pPr>
    </w:p>
    <w:p w14:paraId="51C1FE1E"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A3E94B3" w14:textId="77777777" w:rsidR="00F17DD2" w:rsidRDefault="00F17DD2" w:rsidP="00F17DD2">
      <w:pPr>
        <w:widowControl/>
        <w:numPr>
          <w:ilvl w:val="0"/>
          <w:numId w:val="29"/>
        </w:numPr>
        <w:tabs>
          <w:tab w:val="left" w:pos="1080"/>
        </w:tabs>
        <w:spacing w:line="240" w:lineRule="auto"/>
      </w:pPr>
      <w:r>
        <w:t>Use case begins when …</w:t>
      </w:r>
    </w:p>
    <w:p w14:paraId="6DDB5BA9" w14:textId="77777777" w:rsidR="00F17DD2" w:rsidRDefault="00F17DD2" w:rsidP="00F17DD2">
      <w:pPr>
        <w:widowControl/>
        <w:numPr>
          <w:ilvl w:val="0"/>
          <w:numId w:val="29"/>
        </w:numPr>
        <w:tabs>
          <w:tab w:val="left" w:pos="1080"/>
        </w:tabs>
        <w:spacing w:line="240" w:lineRule="auto"/>
      </w:pPr>
    </w:p>
    <w:p w14:paraId="13584AEC" w14:textId="77777777" w:rsidR="00F17DD2" w:rsidRDefault="00F17DD2" w:rsidP="00F17DD2">
      <w:pPr>
        <w:widowControl/>
        <w:numPr>
          <w:ilvl w:val="0"/>
          <w:numId w:val="29"/>
        </w:numPr>
        <w:tabs>
          <w:tab w:val="left" w:pos="1080"/>
        </w:tabs>
        <w:spacing w:line="240" w:lineRule="auto"/>
      </w:pPr>
      <w:r>
        <w:t>Use case ends when …</w:t>
      </w:r>
    </w:p>
    <w:p w14:paraId="3D3F0232" w14:textId="77777777" w:rsidR="00F17DD2" w:rsidRDefault="00F17DD2" w:rsidP="00F17DD2"/>
    <w:p w14:paraId="3544166D" w14:textId="77777777" w:rsidR="00F17DD2" w:rsidRDefault="00F17DD2" w:rsidP="00F17DD2">
      <w:pPr>
        <w:keepNext/>
        <w:rPr>
          <w:i/>
        </w:rPr>
      </w:pPr>
      <w:r>
        <w:rPr>
          <w:rFonts w:ascii="Arial" w:hAnsi="Arial"/>
          <w:b/>
        </w:rPr>
        <w:t>Alternate Course A</w:t>
      </w:r>
      <w:r>
        <w:rPr>
          <w:b/>
        </w:rPr>
        <w:t>: Description of the alternate course</w:t>
      </w:r>
    </w:p>
    <w:p w14:paraId="101D1A68"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478AD435" w14:textId="77777777" w:rsidR="00F17DD2" w:rsidRDefault="00F17DD2" w:rsidP="00F17DD2">
      <w:pPr>
        <w:widowControl/>
        <w:numPr>
          <w:ilvl w:val="0"/>
          <w:numId w:val="30"/>
        </w:numPr>
        <w:spacing w:line="240" w:lineRule="auto"/>
      </w:pPr>
      <w:r>
        <w:t>List the steps</w:t>
      </w:r>
    </w:p>
    <w:p w14:paraId="33FBD995" w14:textId="77777777" w:rsidR="00F17DD2" w:rsidRDefault="00F17DD2" w:rsidP="00F17DD2"/>
    <w:p w14:paraId="5FD70B49" w14:textId="77777777" w:rsidR="00F17DD2" w:rsidRDefault="00F17DD2" w:rsidP="00F17DD2"/>
    <w:p w14:paraId="57D8C769"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3266E375" w14:textId="77777777" w:rsidR="00F17DD2" w:rsidRDefault="00F17DD2" w:rsidP="00F17DD2">
      <w:pPr>
        <w:pStyle w:val="Header"/>
        <w:keepNext/>
        <w:widowControl/>
        <w:numPr>
          <w:ilvl w:val="0"/>
          <w:numId w:val="31"/>
        </w:numPr>
        <w:spacing w:line="240" w:lineRule="auto"/>
      </w:pPr>
    </w:p>
    <w:p w14:paraId="3030D0F4" w14:textId="77777777" w:rsidR="00F17DD2" w:rsidRDefault="00F17DD2" w:rsidP="00F17DD2">
      <w:pPr>
        <w:rPr>
          <w:b/>
          <w:sz w:val="24"/>
          <w:szCs w:val="24"/>
        </w:rPr>
      </w:pPr>
    </w:p>
    <w:p w14:paraId="5BCCE520"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5E7ED736" w14:textId="77777777" w:rsidR="00F17DD2" w:rsidRDefault="00F17DD2" w:rsidP="00C32573"/>
    <w:p w14:paraId="4313239C" w14:textId="77777777" w:rsidR="00F17DD2" w:rsidRDefault="00F17DD2" w:rsidP="00F17DD2">
      <w:pPr>
        <w:pStyle w:val="Heading3"/>
      </w:pPr>
      <w:r w:rsidRPr="00593511">
        <w:t>&lt;</w:t>
      </w:r>
      <w:r>
        <w:t>Use Case Description</w:t>
      </w:r>
      <w:r w:rsidRPr="00593511">
        <w:t>&gt;</w:t>
      </w:r>
    </w:p>
    <w:p w14:paraId="5049EE37" w14:textId="77777777" w:rsidR="00F17DD2" w:rsidRDefault="00F17DD2" w:rsidP="00F17DD2"/>
    <w:p w14:paraId="3F4485F4" w14:textId="77777777" w:rsidR="00F17DD2" w:rsidRDefault="00F17DD2" w:rsidP="00F17DD2">
      <w:pPr>
        <w:rPr>
          <w:rFonts w:ascii="Arial" w:hAnsi="Arial" w:cs="Arial"/>
          <w:b/>
        </w:rPr>
      </w:pPr>
      <w:r>
        <w:rPr>
          <w:rFonts w:ascii="Arial" w:hAnsi="Arial" w:cs="Arial"/>
          <w:b/>
        </w:rPr>
        <w:t xml:space="preserve">Name: </w:t>
      </w:r>
    </w:p>
    <w:p w14:paraId="42D3B08A" w14:textId="77777777" w:rsidR="00F17DD2" w:rsidRDefault="00F17DD2" w:rsidP="00F17DD2">
      <w:pPr>
        <w:rPr>
          <w:rFonts w:ascii="Arial" w:hAnsi="Arial" w:cs="Arial"/>
        </w:rPr>
      </w:pPr>
    </w:p>
    <w:p w14:paraId="4E28823D"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192B6A" w14:textId="77777777" w:rsidR="00F17DD2" w:rsidRDefault="00F17DD2" w:rsidP="00F17DD2"/>
    <w:p w14:paraId="77A33F65"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4CC4073F" w14:textId="77777777" w:rsidR="00F17DD2" w:rsidRDefault="00F17DD2" w:rsidP="00F17DD2">
      <w:pPr>
        <w:widowControl/>
        <w:numPr>
          <w:ilvl w:val="0"/>
          <w:numId w:val="35"/>
        </w:numPr>
        <w:spacing w:line="240" w:lineRule="auto"/>
      </w:pPr>
    </w:p>
    <w:p w14:paraId="1756C88B" w14:textId="77777777" w:rsidR="00F17DD2" w:rsidRDefault="00F17DD2" w:rsidP="00F17DD2">
      <w:pPr>
        <w:pStyle w:val="Header"/>
        <w:keepNext/>
        <w:tabs>
          <w:tab w:val="left" w:pos="720"/>
        </w:tabs>
      </w:pPr>
    </w:p>
    <w:p w14:paraId="77582900"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0C29E129" w14:textId="77777777" w:rsidR="00F17DD2" w:rsidRDefault="00F17DD2" w:rsidP="00F17DD2">
      <w:pPr>
        <w:widowControl/>
        <w:numPr>
          <w:ilvl w:val="0"/>
          <w:numId w:val="29"/>
        </w:numPr>
        <w:tabs>
          <w:tab w:val="left" w:pos="1080"/>
        </w:tabs>
        <w:spacing w:line="240" w:lineRule="auto"/>
      </w:pPr>
      <w:r>
        <w:t>Use case begins when …</w:t>
      </w:r>
    </w:p>
    <w:p w14:paraId="3DAF949F" w14:textId="77777777" w:rsidR="00F17DD2" w:rsidRDefault="00F17DD2" w:rsidP="00F17DD2">
      <w:pPr>
        <w:widowControl/>
        <w:numPr>
          <w:ilvl w:val="0"/>
          <w:numId w:val="29"/>
        </w:numPr>
        <w:tabs>
          <w:tab w:val="left" w:pos="1080"/>
        </w:tabs>
        <w:spacing w:line="240" w:lineRule="auto"/>
      </w:pPr>
    </w:p>
    <w:p w14:paraId="13E5707B" w14:textId="77777777" w:rsidR="00F17DD2" w:rsidRDefault="00F17DD2" w:rsidP="00F17DD2">
      <w:pPr>
        <w:widowControl/>
        <w:numPr>
          <w:ilvl w:val="0"/>
          <w:numId w:val="29"/>
        </w:numPr>
        <w:tabs>
          <w:tab w:val="left" w:pos="1080"/>
        </w:tabs>
        <w:spacing w:line="240" w:lineRule="auto"/>
      </w:pPr>
      <w:r>
        <w:t>Use case ends when …</w:t>
      </w:r>
    </w:p>
    <w:p w14:paraId="6418D48E" w14:textId="77777777" w:rsidR="00F17DD2" w:rsidRDefault="00F17DD2" w:rsidP="00F17DD2"/>
    <w:p w14:paraId="279F3C6E" w14:textId="77777777" w:rsidR="00F17DD2" w:rsidRDefault="00F17DD2" w:rsidP="00F17DD2">
      <w:pPr>
        <w:keepNext/>
        <w:rPr>
          <w:i/>
        </w:rPr>
      </w:pPr>
      <w:r>
        <w:rPr>
          <w:rFonts w:ascii="Arial" w:hAnsi="Arial"/>
          <w:b/>
        </w:rPr>
        <w:t>Alternate Course A</w:t>
      </w:r>
      <w:r>
        <w:rPr>
          <w:b/>
        </w:rPr>
        <w:t>: Description of the alternate course</w:t>
      </w:r>
    </w:p>
    <w:p w14:paraId="22DE1092"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C2E64E4" w14:textId="77777777" w:rsidR="00F17DD2" w:rsidRDefault="00F17DD2" w:rsidP="00F17DD2">
      <w:pPr>
        <w:widowControl/>
        <w:numPr>
          <w:ilvl w:val="0"/>
          <w:numId w:val="30"/>
        </w:numPr>
        <w:spacing w:line="240" w:lineRule="auto"/>
      </w:pPr>
      <w:r>
        <w:t>List the steps</w:t>
      </w:r>
    </w:p>
    <w:p w14:paraId="5AE14CFA" w14:textId="77777777" w:rsidR="00F17DD2" w:rsidRDefault="00F17DD2" w:rsidP="00F17DD2"/>
    <w:p w14:paraId="1052FDF9" w14:textId="77777777" w:rsidR="00F17DD2" w:rsidRDefault="00F17DD2" w:rsidP="00F17DD2"/>
    <w:p w14:paraId="5AE5E33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049AF4F" w14:textId="77777777" w:rsidR="00F17DD2" w:rsidRDefault="00F17DD2" w:rsidP="00F17DD2">
      <w:pPr>
        <w:pStyle w:val="Header"/>
        <w:keepNext/>
        <w:widowControl/>
        <w:numPr>
          <w:ilvl w:val="0"/>
          <w:numId w:val="31"/>
        </w:numPr>
        <w:spacing w:line="240" w:lineRule="auto"/>
      </w:pPr>
    </w:p>
    <w:p w14:paraId="65D741BD" w14:textId="77777777" w:rsidR="00F17DD2" w:rsidRDefault="00F17DD2" w:rsidP="00F17DD2">
      <w:pPr>
        <w:rPr>
          <w:b/>
          <w:sz w:val="24"/>
          <w:szCs w:val="24"/>
        </w:rPr>
      </w:pPr>
    </w:p>
    <w:p w14:paraId="0E01D9E9" w14:textId="77777777" w:rsidR="00F17DD2" w:rsidRDefault="00F17DD2" w:rsidP="00F17DD2">
      <w:pPr>
        <w:keepNext/>
      </w:pPr>
      <w:r>
        <w:rPr>
          <w:rFonts w:ascii="Arial" w:hAnsi="Arial"/>
          <w:b/>
        </w:rPr>
        <w:lastRenderedPageBreak/>
        <w:t xml:space="preserve">Map to: </w:t>
      </w:r>
      <w:r>
        <w:rPr>
          <w:rFonts w:ascii="Arial" w:hAnsi="Arial"/>
          <w:bCs/>
        </w:rPr>
        <w:t>(</w:t>
      </w:r>
      <w:r>
        <w:rPr>
          <w:i/>
          <w:iCs/>
        </w:rPr>
        <w:t>List the Identifiers of the user stories that this use case is addressing</w:t>
      </w:r>
      <w:r>
        <w:t>)</w:t>
      </w:r>
    </w:p>
    <w:p w14:paraId="781188D9" w14:textId="77777777" w:rsidR="00F17DD2" w:rsidRDefault="00F17DD2" w:rsidP="00C32573"/>
    <w:p w14:paraId="53BBD86E" w14:textId="77777777" w:rsidR="00F17DD2" w:rsidRDefault="00F17DD2" w:rsidP="00F17DD2">
      <w:pPr>
        <w:pStyle w:val="Heading3"/>
      </w:pPr>
      <w:r w:rsidRPr="00593511">
        <w:t>&lt;</w:t>
      </w:r>
      <w:r>
        <w:t>Use Case Description</w:t>
      </w:r>
      <w:r w:rsidRPr="00593511">
        <w:t>&gt;</w:t>
      </w:r>
    </w:p>
    <w:p w14:paraId="686AC781" w14:textId="77777777" w:rsidR="00F17DD2" w:rsidRDefault="00F17DD2" w:rsidP="00F17DD2"/>
    <w:p w14:paraId="63748E02" w14:textId="77777777" w:rsidR="00F17DD2" w:rsidRDefault="00F17DD2" w:rsidP="00F17DD2">
      <w:pPr>
        <w:rPr>
          <w:rFonts w:ascii="Arial" w:hAnsi="Arial" w:cs="Arial"/>
          <w:b/>
        </w:rPr>
      </w:pPr>
      <w:r>
        <w:rPr>
          <w:rFonts w:ascii="Arial" w:hAnsi="Arial" w:cs="Arial"/>
          <w:b/>
        </w:rPr>
        <w:t xml:space="preserve">Name: </w:t>
      </w:r>
    </w:p>
    <w:p w14:paraId="0978BD05" w14:textId="77777777" w:rsidR="00F17DD2" w:rsidRDefault="00F17DD2" w:rsidP="00F17DD2">
      <w:pPr>
        <w:rPr>
          <w:rFonts w:ascii="Arial" w:hAnsi="Arial" w:cs="Arial"/>
        </w:rPr>
      </w:pPr>
    </w:p>
    <w:p w14:paraId="77F81792"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3AD2312" w14:textId="77777777" w:rsidR="00F17DD2" w:rsidRDefault="00F17DD2" w:rsidP="00F17DD2"/>
    <w:p w14:paraId="242713BA"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A2C842A" w14:textId="77777777" w:rsidR="00F17DD2" w:rsidRDefault="00F17DD2" w:rsidP="00F17DD2">
      <w:pPr>
        <w:widowControl/>
        <w:numPr>
          <w:ilvl w:val="0"/>
          <w:numId w:val="35"/>
        </w:numPr>
        <w:spacing w:line="240" w:lineRule="auto"/>
      </w:pPr>
    </w:p>
    <w:p w14:paraId="68D6FE92" w14:textId="77777777" w:rsidR="00F17DD2" w:rsidRDefault="00F17DD2" w:rsidP="00F17DD2">
      <w:pPr>
        <w:pStyle w:val="Header"/>
        <w:keepNext/>
        <w:tabs>
          <w:tab w:val="left" w:pos="720"/>
        </w:tabs>
      </w:pPr>
    </w:p>
    <w:p w14:paraId="1AF1138A"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2D874936" w14:textId="77777777" w:rsidR="00F17DD2" w:rsidRDefault="00F17DD2" w:rsidP="00F17DD2">
      <w:pPr>
        <w:widowControl/>
        <w:numPr>
          <w:ilvl w:val="0"/>
          <w:numId w:val="29"/>
        </w:numPr>
        <w:tabs>
          <w:tab w:val="left" w:pos="1080"/>
        </w:tabs>
        <w:spacing w:line="240" w:lineRule="auto"/>
      </w:pPr>
      <w:r>
        <w:t>Use case begins when …</w:t>
      </w:r>
    </w:p>
    <w:p w14:paraId="3A10594F" w14:textId="77777777" w:rsidR="00F17DD2" w:rsidRDefault="00F17DD2" w:rsidP="00F17DD2">
      <w:pPr>
        <w:widowControl/>
        <w:numPr>
          <w:ilvl w:val="0"/>
          <w:numId w:val="29"/>
        </w:numPr>
        <w:tabs>
          <w:tab w:val="left" w:pos="1080"/>
        </w:tabs>
        <w:spacing w:line="240" w:lineRule="auto"/>
      </w:pPr>
    </w:p>
    <w:p w14:paraId="203F0A7C" w14:textId="77777777" w:rsidR="00F17DD2" w:rsidRDefault="00F17DD2" w:rsidP="00F17DD2">
      <w:pPr>
        <w:widowControl/>
        <w:numPr>
          <w:ilvl w:val="0"/>
          <w:numId w:val="29"/>
        </w:numPr>
        <w:tabs>
          <w:tab w:val="left" w:pos="1080"/>
        </w:tabs>
        <w:spacing w:line="240" w:lineRule="auto"/>
      </w:pPr>
      <w:r>
        <w:t>Use case ends when …</w:t>
      </w:r>
    </w:p>
    <w:p w14:paraId="2D820845" w14:textId="77777777" w:rsidR="00F17DD2" w:rsidRDefault="00F17DD2" w:rsidP="00F17DD2"/>
    <w:p w14:paraId="70841502" w14:textId="77777777" w:rsidR="00F17DD2" w:rsidRDefault="00F17DD2" w:rsidP="00F17DD2">
      <w:pPr>
        <w:keepNext/>
        <w:rPr>
          <w:i/>
        </w:rPr>
      </w:pPr>
      <w:r>
        <w:rPr>
          <w:rFonts w:ascii="Arial" w:hAnsi="Arial"/>
          <w:b/>
        </w:rPr>
        <w:t>Alternate Course A</w:t>
      </w:r>
      <w:r>
        <w:rPr>
          <w:b/>
        </w:rPr>
        <w:t>: Description of the alternate course</w:t>
      </w:r>
    </w:p>
    <w:p w14:paraId="1626D4AE"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6AB9E0DD" w14:textId="77777777" w:rsidR="00F17DD2" w:rsidRDefault="00F17DD2" w:rsidP="00F17DD2">
      <w:pPr>
        <w:widowControl/>
        <w:numPr>
          <w:ilvl w:val="0"/>
          <w:numId w:val="30"/>
        </w:numPr>
        <w:spacing w:line="240" w:lineRule="auto"/>
      </w:pPr>
      <w:r>
        <w:t>List the steps</w:t>
      </w:r>
    </w:p>
    <w:p w14:paraId="77F46D53" w14:textId="77777777" w:rsidR="00F17DD2" w:rsidRDefault="00F17DD2" w:rsidP="00F17DD2"/>
    <w:p w14:paraId="771310B2" w14:textId="77777777" w:rsidR="00F17DD2" w:rsidRDefault="00F17DD2" w:rsidP="00F17DD2"/>
    <w:p w14:paraId="31746D2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A8B7D8D" w14:textId="77777777" w:rsidR="00F17DD2" w:rsidRDefault="00F17DD2" w:rsidP="00F17DD2">
      <w:pPr>
        <w:pStyle w:val="Header"/>
        <w:keepNext/>
        <w:widowControl/>
        <w:numPr>
          <w:ilvl w:val="0"/>
          <w:numId w:val="31"/>
        </w:numPr>
        <w:spacing w:line="240" w:lineRule="auto"/>
      </w:pPr>
    </w:p>
    <w:p w14:paraId="345C8003" w14:textId="77777777" w:rsidR="00F17DD2" w:rsidRDefault="00F17DD2" w:rsidP="00F17DD2">
      <w:pPr>
        <w:rPr>
          <w:b/>
          <w:sz w:val="24"/>
          <w:szCs w:val="24"/>
        </w:rPr>
      </w:pPr>
    </w:p>
    <w:p w14:paraId="5BA7BB3F"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CC736A7" w14:textId="77777777" w:rsidR="00F17DD2" w:rsidRDefault="00F17DD2" w:rsidP="00C32573"/>
    <w:p w14:paraId="11888B8C" w14:textId="77777777" w:rsidR="00F17DD2" w:rsidRDefault="00F17DD2" w:rsidP="00F17DD2">
      <w:pPr>
        <w:pStyle w:val="Heading3"/>
      </w:pPr>
      <w:r w:rsidRPr="00593511">
        <w:t>&lt;</w:t>
      </w:r>
      <w:r>
        <w:t>Use Case Description</w:t>
      </w:r>
      <w:r w:rsidRPr="00593511">
        <w:t>&gt;</w:t>
      </w:r>
    </w:p>
    <w:p w14:paraId="3E5E3C65" w14:textId="77777777" w:rsidR="00F17DD2" w:rsidRDefault="00F17DD2" w:rsidP="00F17DD2"/>
    <w:p w14:paraId="403FD3EB" w14:textId="77777777" w:rsidR="00F17DD2" w:rsidRDefault="00F17DD2" w:rsidP="00F17DD2">
      <w:pPr>
        <w:rPr>
          <w:rFonts w:ascii="Arial" w:hAnsi="Arial" w:cs="Arial"/>
          <w:b/>
        </w:rPr>
      </w:pPr>
      <w:r>
        <w:rPr>
          <w:rFonts w:ascii="Arial" w:hAnsi="Arial" w:cs="Arial"/>
          <w:b/>
        </w:rPr>
        <w:t xml:space="preserve">Name: </w:t>
      </w:r>
    </w:p>
    <w:p w14:paraId="6BB1C76B" w14:textId="77777777" w:rsidR="00F17DD2" w:rsidRDefault="00F17DD2" w:rsidP="00F17DD2">
      <w:pPr>
        <w:rPr>
          <w:rFonts w:ascii="Arial" w:hAnsi="Arial" w:cs="Arial"/>
        </w:rPr>
      </w:pPr>
    </w:p>
    <w:p w14:paraId="1E3C470A"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097E0528" w14:textId="77777777" w:rsidR="00F17DD2" w:rsidRDefault="00F17DD2" w:rsidP="00F17DD2"/>
    <w:p w14:paraId="42987DB0"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6F1A9E94" w14:textId="77777777" w:rsidR="00F17DD2" w:rsidRDefault="00F17DD2" w:rsidP="00F17DD2">
      <w:pPr>
        <w:widowControl/>
        <w:numPr>
          <w:ilvl w:val="0"/>
          <w:numId w:val="35"/>
        </w:numPr>
        <w:spacing w:line="240" w:lineRule="auto"/>
      </w:pPr>
    </w:p>
    <w:p w14:paraId="6B428534" w14:textId="77777777" w:rsidR="00F17DD2" w:rsidRDefault="00F17DD2" w:rsidP="00F17DD2">
      <w:pPr>
        <w:pStyle w:val="Header"/>
        <w:keepNext/>
        <w:tabs>
          <w:tab w:val="left" w:pos="720"/>
        </w:tabs>
      </w:pPr>
    </w:p>
    <w:p w14:paraId="71FD1C64"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163715F3" w14:textId="77777777" w:rsidR="00F17DD2" w:rsidRDefault="00F17DD2" w:rsidP="00F17DD2">
      <w:pPr>
        <w:widowControl/>
        <w:numPr>
          <w:ilvl w:val="0"/>
          <w:numId w:val="29"/>
        </w:numPr>
        <w:tabs>
          <w:tab w:val="left" w:pos="1080"/>
        </w:tabs>
        <w:spacing w:line="240" w:lineRule="auto"/>
      </w:pPr>
      <w:r>
        <w:t>Use case begins when …</w:t>
      </w:r>
    </w:p>
    <w:p w14:paraId="5A51DB39" w14:textId="77777777" w:rsidR="00F17DD2" w:rsidRDefault="00F17DD2" w:rsidP="00F17DD2">
      <w:pPr>
        <w:widowControl/>
        <w:numPr>
          <w:ilvl w:val="0"/>
          <w:numId w:val="29"/>
        </w:numPr>
        <w:tabs>
          <w:tab w:val="left" w:pos="1080"/>
        </w:tabs>
        <w:spacing w:line="240" w:lineRule="auto"/>
      </w:pPr>
    </w:p>
    <w:p w14:paraId="115412A5" w14:textId="77777777" w:rsidR="00F17DD2" w:rsidRDefault="00F17DD2" w:rsidP="00F17DD2">
      <w:pPr>
        <w:widowControl/>
        <w:numPr>
          <w:ilvl w:val="0"/>
          <w:numId w:val="29"/>
        </w:numPr>
        <w:tabs>
          <w:tab w:val="left" w:pos="1080"/>
        </w:tabs>
        <w:spacing w:line="240" w:lineRule="auto"/>
      </w:pPr>
      <w:r>
        <w:t>Use case ends when …</w:t>
      </w:r>
    </w:p>
    <w:p w14:paraId="615BFDDC" w14:textId="77777777" w:rsidR="00F17DD2" w:rsidRDefault="00F17DD2" w:rsidP="00F17DD2"/>
    <w:p w14:paraId="2126CA6C" w14:textId="77777777" w:rsidR="00F17DD2" w:rsidRDefault="00F17DD2" w:rsidP="00F17DD2">
      <w:pPr>
        <w:keepNext/>
        <w:rPr>
          <w:i/>
        </w:rPr>
      </w:pPr>
      <w:r>
        <w:rPr>
          <w:rFonts w:ascii="Arial" w:hAnsi="Arial"/>
          <w:b/>
        </w:rPr>
        <w:t>Alternate Course A</w:t>
      </w:r>
      <w:r>
        <w:rPr>
          <w:b/>
        </w:rPr>
        <w:t>: Description of the alternate course</w:t>
      </w:r>
    </w:p>
    <w:p w14:paraId="6830617B"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23189A21" w14:textId="77777777" w:rsidR="00F17DD2" w:rsidRDefault="00F17DD2" w:rsidP="00F17DD2">
      <w:pPr>
        <w:widowControl/>
        <w:numPr>
          <w:ilvl w:val="0"/>
          <w:numId w:val="30"/>
        </w:numPr>
        <w:spacing w:line="240" w:lineRule="auto"/>
      </w:pPr>
      <w:r>
        <w:t>List the steps</w:t>
      </w:r>
    </w:p>
    <w:p w14:paraId="01DDB3CB" w14:textId="77777777" w:rsidR="00F17DD2" w:rsidRDefault="00F17DD2" w:rsidP="00F17DD2"/>
    <w:p w14:paraId="31471105" w14:textId="77777777" w:rsidR="00F17DD2" w:rsidRDefault="00F17DD2" w:rsidP="00F17DD2"/>
    <w:p w14:paraId="0E64AEFC"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4799AC93" w14:textId="77777777" w:rsidR="00F17DD2" w:rsidRDefault="00F17DD2" w:rsidP="00F17DD2">
      <w:pPr>
        <w:pStyle w:val="Header"/>
        <w:keepNext/>
        <w:widowControl/>
        <w:numPr>
          <w:ilvl w:val="0"/>
          <w:numId w:val="31"/>
        </w:numPr>
        <w:spacing w:line="240" w:lineRule="auto"/>
      </w:pPr>
    </w:p>
    <w:p w14:paraId="6D7E51A0" w14:textId="77777777" w:rsidR="00F17DD2" w:rsidRDefault="00F17DD2" w:rsidP="00F17DD2">
      <w:pPr>
        <w:rPr>
          <w:b/>
          <w:sz w:val="24"/>
          <w:szCs w:val="24"/>
        </w:rPr>
      </w:pPr>
    </w:p>
    <w:p w14:paraId="220E593E"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B826B94" w14:textId="77777777" w:rsidR="00F17DD2" w:rsidRDefault="00F17DD2" w:rsidP="00C32573"/>
    <w:p w14:paraId="7565CE40" w14:textId="77777777" w:rsidR="00F17DD2" w:rsidRDefault="00F17DD2" w:rsidP="00F17DD2">
      <w:pPr>
        <w:pStyle w:val="Heading3"/>
      </w:pPr>
      <w:r w:rsidRPr="00593511">
        <w:lastRenderedPageBreak/>
        <w:t>&lt;</w:t>
      </w:r>
      <w:r>
        <w:t>Use Case Description</w:t>
      </w:r>
      <w:r w:rsidRPr="00593511">
        <w:t>&gt;</w:t>
      </w:r>
    </w:p>
    <w:p w14:paraId="5DA66403" w14:textId="77777777" w:rsidR="00F17DD2" w:rsidRDefault="00F17DD2" w:rsidP="00F17DD2"/>
    <w:p w14:paraId="53579D2E" w14:textId="77777777" w:rsidR="00F17DD2" w:rsidRDefault="00F17DD2" w:rsidP="00F17DD2">
      <w:pPr>
        <w:rPr>
          <w:rFonts w:ascii="Arial" w:hAnsi="Arial" w:cs="Arial"/>
          <w:b/>
        </w:rPr>
      </w:pPr>
      <w:r>
        <w:rPr>
          <w:rFonts w:ascii="Arial" w:hAnsi="Arial" w:cs="Arial"/>
          <w:b/>
        </w:rPr>
        <w:t xml:space="preserve">Name: </w:t>
      </w:r>
    </w:p>
    <w:p w14:paraId="6335E299" w14:textId="77777777" w:rsidR="00F17DD2" w:rsidRDefault="00F17DD2" w:rsidP="00F17DD2">
      <w:pPr>
        <w:rPr>
          <w:rFonts w:ascii="Arial" w:hAnsi="Arial" w:cs="Arial"/>
        </w:rPr>
      </w:pPr>
    </w:p>
    <w:p w14:paraId="2542EF36"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3DFA61D" w14:textId="77777777" w:rsidR="00F17DD2" w:rsidRDefault="00F17DD2" w:rsidP="00F17DD2"/>
    <w:p w14:paraId="05F4628E"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0B75A806" w14:textId="77777777" w:rsidR="00F17DD2" w:rsidRDefault="00F17DD2" w:rsidP="00F17DD2">
      <w:pPr>
        <w:widowControl/>
        <w:numPr>
          <w:ilvl w:val="0"/>
          <w:numId w:val="35"/>
        </w:numPr>
        <w:spacing w:line="240" w:lineRule="auto"/>
      </w:pPr>
    </w:p>
    <w:p w14:paraId="3BBB97C4" w14:textId="77777777" w:rsidR="00F17DD2" w:rsidRDefault="00F17DD2" w:rsidP="00F17DD2">
      <w:pPr>
        <w:pStyle w:val="Header"/>
        <w:keepNext/>
        <w:tabs>
          <w:tab w:val="left" w:pos="720"/>
        </w:tabs>
      </w:pPr>
    </w:p>
    <w:p w14:paraId="26BA0CC7"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4A88E836" w14:textId="77777777" w:rsidR="00F17DD2" w:rsidRDefault="00F17DD2" w:rsidP="00F17DD2">
      <w:pPr>
        <w:widowControl/>
        <w:numPr>
          <w:ilvl w:val="0"/>
          <w:numId w:val="29"/>
        </w:numPr>
        <w:tabs>
          <w:tab w:val="left" w:pos="1080"/>
        </w:tabs>
        <w:spacing w:line="240" w:lineRule="auto"/>
      </w:pPr>
      <w:r>
        <w:t>Use case begins when …</w:t>
      </w:r>
    </w:p>
    <w:p w14:paraId="0141491F" w14:textId="77777777" w:rsidR="00F17DD2" w:rsidRDefault="00F17DD2" w:rsidP="00F17DD2">
      <w:pPr>
        <w:widowControl/>
        <w:numPr>
          <w:ilvl w:val="0"/>
          <w:numId w:val="29"/>
        </w:numPr>
        <w:tabs>
          <w:tab w:val="left" w:pos="1080"/>
        </w:tabs>
        <w:spacing w:line="240" w:lineRule="auto"/>
      </w:pPr>
    </w:p>
    <w:p w14:paraId="409ED426" w14:textId="77777777" w:rsidR="00F17DD2" w:rsidRDefault="00F17DD2" w:rsidP="00F17DD2">
      <w:pPr>
        <w:widowControl/>
        <w:numPr>
          <w:ilvl w:val="0"/>
          <w:numId w:val="29"/>
        </w:numPr>
        <w:tabs>
          <w:tab w:val="left" w:pos="1080"/>
        </w:tabs>
        <w:spacing w:line="240" w:lineRule="auto"/>
      </w:pPr>
      <w:r>
        <w:t>Use case ends when …</w:t>
      </w:r>
    </w:p>
    <w:p w14:paraId="283D7DE3" w14:textId="77777777" w:rsidR="00F17DD2" w:rsidRDefault="00F17DD2" w:rsidP="00F17DD2"/>
    <w:p w14:paraId="5A1348BA" w14:textId="77777777" w:rsidR="00F17DD2" w:rsidRDefault="00F17DD2" w:rsidP="00F17DD2">
      <w:pPr>
        <w:keepNext/>
        <w:rPr>
          <w:i/>
        </w:rPr>
      </w:pPr>
      <w:r>
        <w:rPr>
          <w:rFonts w:ascii="Arial" w:hAnsi="Arial"/>
          <w:b/>
        </w:rPr>
        <w:t>Alternate Course A</w:t>
      </w:r>
      <w:r>
        <w:rPr>
          <w:b/>
        </w:rPr>
        <w:t>: Description of the alternate course</w:t>
      </w:r>
    </w:p>
    <w:p w14:paraId="30D9EA8D"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3307FB0A" w14:textId="77777777" w:rsidR="00F17DD2" w:rsidRDefault="00F17DD2" w:rsidP="00F17DD2">
      <w:pPr>
        <w:widowControl/>
        <w:numPr>
          <w:ilvl w:val="0"/>
          <w:numId w:val="30"/>
        </w:numPr>
        <w:spacing w:line="240" w:lineRule="auto"/>
      </w:pPr>
      <w:r>
        <w:t>List the steps</w:t>
      </w:r>
    </w:p>
    <w:p w14:paraId="543683FA" w14:textId="77777777" w:rsidR="00F17DD2" w:rsidRDefault="00F17DD2" w:rsidP="00F17DD2"/>
    <w:p w14:paraId="4A71E363" w14:textId="77777777" w:rsidR="00F17DD2" w:rsidRDefault="00F17DD2" w:rsidP="00F17DD2"/>
    <w:p w14:paraId="0E2D3771"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77B4A1CB" w14:textId="77777777" w:rsidR="00F17DD2" w:rsidRDefault="00F17DD2" w:rsidP="00F17DD2">
      <w:pPr>
        <w:pStyle w:val="Header"/>
        <w:keepNext/>
        <w:widowControl/>
        <w:numPr>
          <w:ilvl w:val="0"/>
          <w:numId w:val="31"/>
        </w:numPr>
        <w:spacing w:line="240" w:lineRule="auto"/>
      </w:pPr>
    </w:p>
    <w:p w14:paraId="67AFEE57" w14:textId="77777777" w:rsidR="00F17DD2" w:rsidRDefault="00F17DD2" w:rsidP="00F17DD2">
      <w:pPr>
        <w:rPr>
          <w:b/>
          <w:sz w:val="24"/>
          <w:szCs w:val="24"/>
        </w:rPr>
      </w:pPr>
    </w:p>
    <w:p w14:paraId="63577AB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2E0B82AB" w14:textId="77777777" w:rsidR="00F17DD2" w:rsidRDefault="00F17DD2" w:rsidP="00C32573"/>
    <w:p w14:paraId="0AA098D7" w14:textId="77777777" w:rsidR="00F17DD2" w:rsidRDefault="00F17DD2" w:rsidP="00F17DD2">
      <w:pPr>
        <w:pStyle w:val="Heading3"/>
      </w:pPr>
      <w:r w:rsidRPr="00593511">
        <w:t>&lt;</w:t>
      </w:r>
      <w:r>
        <w:t>Use Case Description</w:t>
      </w:r>
      <w:r w:rsidRPr="00593511">
        <w:t>&gt;</w:t>
      </w:r>
    </w:p>
    <w:p w14:paraId="4E1424DB" w14:textId="77777777" w:rsidR="00F17DD2" w:rsidRDefault="00F17DD2" w:rsidP="00F17DD2"/>
    <w:p w14:paraId="75D6BA99" w14:textId="77777777" w:rsidR="00F17DD2" w:rsidRDefault="00F17DD2" w:rsidP="00F17DD2">
      <w:pPr>
        <w:rPr>
          <w:rFonts w:ascii="Arial" w:hAnsi="Arial" w:cs="Arial"/>
          <w:b/>
        </w:rPr>
      </w:pPr>
      <w:r>
        <w:rPr>
          <w:rFonts w:ascii="Arial" w:hAnsi="Arial" w:cs="Arial"/>
          <w:b/>
        </w:rPr>
        <w:t xml:space="preserve">Name: </w:t>
      </w:r>
    </w:p>
    <w:p w14:paraId="49C18601" w14:textId="77777777" w:rsidR="00F17DD2" w:rsidRDefault="00F17DD2" w:rsidP="00F17DD2">
      <w:pPr>
        <w:rPr>
          <w:rFonts w:ascii="Arial" w:hAnsi="Arial" w:cs="Arial"/>
        </w:rPr>
      </w:pPr>
    </w:p>
    <w:p w14:paraId="203EA91C" w14:textId="77777777"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Pr>
          <w:bCs/>
        </w:rPr>
        <w:t>(</w:t>
      </w:r>
      <w:r>
        <w:rPr>
          <w:bCs/>
          <w:i/>
          <w:iCs/>
        </w:rPr>
        <w:t>A unique identifier for this use case, e.g. UC10</w:t>
      </w:r>
      <w:r>
        <w:rPr>
          <w:bCs/>
        </w:rPr>
        <w:t>)</w:t>
      </w:r>
    </w:p>
    <w:p w14:paraId="1EEA5B5C" w14:textId="77777777" w:rsidR="00F17DD2" w:rsidRDefault="00F17DD2" w:rsidP="00F17DD2"/>
    <w:p w14:paraId="1FBF9724" w14:textId="77777777" w:rsidR="00F17DD2" w:rsidRDefault="00F17DD2" w:rsidP="00F17DD2">
      <w:pPr>
        <w:keepNext/>
      </w:pPr>
      <w:r>
        <w:rPr>
          <w:rFonts w:ascii="Arial" w:hAnsi="Arial"/>
          <w:b/>
        </w:rPr>
        <w:t xml:space="preserve">Preconditions </w:t>
      </w:r>
      <w:r>
        <w:rPr>
          <w:rFonts w:ascii="Arial" w:hAnsi="Arial"/>
          <w:bCs/>
        </w:rPr>
        <w:t>(</w:t>
      </w:r>
      <w:r>
        <w:rPr>
          <w:i/>
          <w:iCs/>
        </w:rPr>
        <w:t>List the state(s) the system can be in before this use case starts</w:t>
      </w:r>
      <w:r>
        <w:t>)</w:t>
      </w:r>
    </w:p>
    <w:p w14:paraId="1415F4D5" w14:textId="77777777" w:rsidR="00F17DD2" w:rsidRDefault="00F17DD2" w:rsidP="00F17DD2">
      <w:pPr>
        <w:widowControl/>
        <w:numPr>
          <w:ilvl w:val="0"/>
          <w:numId w:val="35"/>
        </w:numPr>
        <w:spacing w:line="240" w:lineRule="auto"/>
      </w:pPr>
    </w:p>
    <w:p w14:paraId="295E3E10" w14:textId="77777777" w:rsidR="00F17DD2" w:rsidRDefault="00F17DD2" w:rsidP="00F17DD2">
      <w:pPr>
        <w:pStyle w:val="Header"/>
        <w:keepNext/>
        <w:tabs>
          <w:tab w:val="left" w:pos="720"/>
        </w:tabs>
      </w:pPr>
    </w:p>
    <w:p w14:paraId="1F7FA582" w14:textId="7777777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r>
        <w:rPr>
          <w:bCs/>
          <w:i/>
          <w:iCs/>
        </w:rPr>
        <w:t>Describe the “normal” processing path, aka, the Happy Path</w:t>
      </w:r>
      <w:r>
        <w:rPr>
          <w:bCs/>
        </w:rPr>
        <w:t>)</w:t>
      </w:r>
    </w:p>
    <w:p w14:paraId="7EFD40D1" w14:textId="77777777" w:rsidR="00F17DD2" w:rsidRDefault="00F17DD2" w:rsidP="00F17DD2">
      <w:pPr>
        <w:widowControl/>
        <w:numPr>
          <w:ilvl w:val="0"/>
          <w:numId w:val="29"/>
        </w:numPr>
        <w:tabs>
          <w:tab w:val="left" w:pos="1080"/>
        </w:tabs>
        <w:spacing w:line="240" w:lineRule="auto"/>
      </w:pPr>
      <w:r>
        <w:t>Use case begins when …</w:t>
      </w:r>
    </w:p>
    <w:p w14:paraId="54AC94E6" w14:textId="77777777" w:rsidR="00F17DD2" w:rsidRDefault="00F17DD2" w:rsidP="00F17DD2">
      <w:pPr>
        <w:widowControl/>
        <w:numPr>
          <w:ilvl w:val="0"/>
          <w:numId w:val="29"/>
        </w:numPr>
        <w:tabs>
          <w:tab w:val="left" w:pos="1080"/>
        </w:tabs>
        <w:spacing w:line="240" w:lineRule="auto"/>
      </w:pPr>
    </w:p>
    <w:p w14:paraId="7BD928DF" w14:textId="77777777" w:rsidR="00F17DD2" w:rsidRDefault="00F17DD2" w:rsidP="00F17DD2">
      <w:pPr>
        <w:widowControl/>
        <w:numPr>
          <w:ilvl w:val="0"/>
          <w:numId w:val="29"/>
        </w:numPr>
        <w:tabs>
          <w:tab w:val="left" w:pos="1080"/>
        </w:tabs>
        <w:spacing w:line="240" w:lineRule="auto"/>
      </w:pPr>
      <w:r>
        <w:t>Use case ends when …</w:t>
      </w:r>
    </w:p>
    <w:p w14:paraId="5501F3BD" w14:textId="77777777" w:rsidR="00F17DD2" w:rsidRDefault="00F17DD2" w:rsidP="00F17DD2"/>
    <w:p w14:paraId="46F075E6" w14:textId="77777777" w:rsidR="00F17DD2" w:rsidRDefault="00F17DD2" w:rsidP="00F17DD2">
      <w:pPr>
        <w:keepNext/>
        <w:rPr>
          <w:i/>
        </w:rPr>
      </w:pPr>
      <w:r>
        <w:rPr>
          <w:rFonts w:ascii="Arial" w:hAnsi="Arial"/>
          <w:b/>
        </w:rPr>
        <w:t>Alternate Course A</w:t>
      </w:r>
      <w:r>
        <w:rPr>
          <w:b/>
        </w:rPr>
        <w:t>: Description of the alternate course</w:t>
      </w:r>
    </w:p>
    <w:p w14:paraId="11E7C309" w14:textId="77777777" w:rsidR="00F17DD2" w:rsidRDefault="00F17DD2" w:rsidP="00F17DD2">
      <w:pPr>
        <w:keepNext/>
        <w:tabs>
          <w:tab w:val="left" w:pos="360"/>
        </w:tabs>
      </w:pPr>
      <w:r>
        <w:rPr>
          <w:rFonts w:ascii="Arial" w:hAnsi="Arial"/>
          <w:b/>
        </w:rPr>
        <w:t>Condition</w:t>
      </w:r>
      <w:r>
        <w:rPr>
          <w:b/>
        </w:rPr>
        <w:t xml:space="preserve">: </w:t>
      </w:r>
      <w:r>
        <w:t>Indicate what happened</w:t>
      </w:r>
    </w:p>
    <w:p w14:paraId="0331F8E1" w14:textId="77777777" w:rsidR="00F17DD2" w:rsidRDefault="00F17DD2" w:rsidP="00F17DD2">
      <w:pPr>
        <w:widowControl/>
        <w:numPr>
          <w:ilvl w:val="0"/>
          <w:numId w:val="30"/>
        </w:numPr>
        <w:spacing w:line="240" w:lineRule="auto"/>
      </w:pPr>
      <w:r>
        <w:t>List the steps</w:t>
      </w:r>
    </w:p>
    <w:p w14:paraId="2F258397" w14:textId="77777777" w:rsidR="00F17DD2" w:rsidRDefault="00F17DD2" w:rsidP="00F17DD2"/>
    <w:p w14:paraId="4D360602" w14:textId="77777777" w:rsidR="00F17DD2" w:rsidRDefault="00F17DD2" w:rsidP="00F17DD2"/>
    <w:p w14:paraId="2C915684"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EB0CCFC" w14:textId="77777777" w:rsidR="00F17DD2" w:rsidRDefault="00F17DD2" w:rsidP="00F17DD2">
      <w:pPr>
        <w:pStyle w:val="Header"/>
        <w:keepNext/>
        <w:widowControl/>
        <w:numPr>
          <w:ilvl w:val="0"/>
          <w:numId w:val="31"/>
        </w:numPr>
        <w:spacing w:line="240" w:lineRule="auto"/>
      </w:pPr>
    </w:p>
    <w:p w14:paraId="3FB4C0E1" w14:textId="77777777" w:rsidR="00F17DD2" w:rsidRDefault="00F17DD2" w:rsidP="00F17DD2">
      <w:pPr>
        <w:rPr>
          <w:b/>
          <w:sz w:val="24"/>
          <w:szCs w:val="24"/>
        </w:rPr>
      </w:pPr>
    </w:p>
    <w:p w14:paraId="14584FB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1AF68FAC" w14:textId="77777777" w:rsidR="00F17DD2" w:rsidRDefault="00F17DD2" w:rsidP="00C32573"/>
    <w:p w14:paraId="7FF286CF" w14:textId="52C74459" w:rsidR="00F17DD2" w:rsidRDefault="00DF3AFB" w:rsidP="00F17DD2">
      <w:pPr>
        <w:pStyle w:val="Heading3"/>
      </w:pPr>
      <w:r>
        <w:t>Upload photos and videos use cas</w:t>
      </w:r>
      <w:r w:rsidR="008225ED">
        <w:t>e</w:t>
      </w:r>
    </w:p>
    <w:p w14:paraId="162A9E6D" w14:textId="77777777" w:rsidR="00F17DD2" w:rsidRDefault="00F17DD2" w:rsidP="00F17DD2"/>
    <w:p w14:paraId="7C0C6C5F" w14:textId="3139F27B" w:rsidR="00F17DD2" w:rsidRDefault="00F17DD2" w:rsidP="00F17DD2">
      <w:pPr>
        <w:rPr>
          <w:rFonts w:ascii="Arial" w:hAnsi="Arial" w:cs="Arial"/>
          <w:b/>
        </w:rPr>
      </w:pPr>
      <w:r>
        <w:rPr>
          <w:rFonts w:ascii="Arial" w:hAnsi="Arial" w:cs="Arial"/>
          <w:b/>
        </w:rPr>
        <w:t xml:space="preserve">Name: </w:t>
      </w:r>
      <w:r w:rsidR="00DF3AFB">
        <w:rPr>
          <w:rFonts w:ascii="Arial" w:hAnsi="Arial" w:cs="Arial"/>
          <w:b/>
        </w:rPr>
        <w:t>upload photos and videos</w:t>
      </w:r>
    </w:p>
    <w:p w14:paraId="03A6823C" w14:textId="77777777" w:rsidR="00F17DD2" w:rsidRDefault="00F17DD2" w:rsidP="00F17DD2">
      <w:pPr>
        <w:rPr>
          <w:rFonts w:ascii="Arial" w:hAnsi="Arial" w:cs="Arial"/>
        </w:rPr>
      </w:pPr>
    </w:p>
    <w:p w14:paraId="25DEE5E1" w14:textId="652348F0" w:rsidR="00F17DD2" w:rsidRDefault="008225ED" w:rsidP="00F17DD2">
      <w:pPr>
        <w:rPr>
          <w:rFonts w:ascii="Arial" w:hAnsi="Arial" w:cs="Arial"/>
          <w:bCs/>
        </w:rPr>
      </w:pPr>
      <w:r>
        <w:rPr>
          <w:rFonts w:ascii="Arial" w:hAnsi="Arial" w:cs="Arial"/>
          <w:b/>
        </w:rPr>
        <w:lastRenderedPageBreak/>
        <w:t>Identifier</w:t>
      </w:r>
      <w:r>
        <w:rPr>
          <w:rFonts w:ascii="Arial" w:hAnsi="Arial" w:cs="Arial"/>
          <w:bCs/>
        </w:rPr>
        <w:t xml:space="preserve"> </w:t>
      </w:r>
      <w:r>
        <w:rPr>
          <w:bCs/>
          <w:i/>
          <w:iCs/>
        </w:rPr>
        <w:t>UC</w:t>
      </w:r>
      <w:r w:rsidR="00F17DD2">
        <w:rPr>
          <w:bCs/>
          <w:i/>
          <w:iCs/>
        </w:rPr>
        <w:t>1</w:t>
      </w:r>
      <w:r w:rsidR="00DF3AFB">
        <w:rPr>
          <w:bCs/>
          <w:i/>
          <w:iCs/>
        </w:rPr>
        <w:t>9</w:t>
      </w:r>
    </w:p>
    <w:p w14:paraId="7325B769" w14:textId="77777777" w:rsidR="00F17DD2" w:rsidRDefault="00F17DD2" w:rsidP="00F17DD2"/>
    <w:p w14:paraId="08FA2CB6" w14:textId="038CB9FD" w:rsidR="00F17DD2" w:rsidRDefault="00F17DD2" w:rsidP="008225ED">
      <w:pPr>
        <w:keepNext/>
      </w:pPr>
      <w:r>
        <w:rPr>
          <w:rFonts w:ascii="Arial" w:hAnsi="Arial"/>
          <w:b/>
        </w:rPr>
        <w:t xml:space="preserve">Preconditions </w:t>
      </w:r>
    </w:p>
    <w:p w14:paraId="0091F573" w14:textId="1D59C877" w:rsidR="00F17DD2" w:rsidRDefault="00DF3AFB" w:rsidP="00DF3AFB">
      <w:pPr>
        <w:widowControl/>
        <w:spacing w:line="240" w:lineRule="auto"/>
        <w:ind w:left="360"/>
      </w:pPr>
      <w:r>
        <w:t>1. Event was held and Photos were</w:t>
      </w:r>
      <w:r w:rsidR="008225ED">
        <w:t xml:space="preserve"> tak</w:t>
      </w:r>
      <w:r>
        <w:t>en during that event</w:t>
      </w:r>
    </w:p>
    <w:p w14:paraId="3B8DB259" w14:textId="77777777" w:rsidR="00D547FB" w:rsidRDefault="00D547FB" w:rsidP="00F17DD2">
      <w:pPr>
        <w:pStyle w:val="Header"/>
        <w:keepNext/>
        <w:tabs>
          <w:tab w:val="left" w:pos="720"/>
        </w:tabs>
      </w:pPr>
      <w:r>
        <w:t xml:space="preserve">       2.An admin opens his admin profile page.</w:t>
      </w:r>
      <w:r w:rsidR="008225ED">
        <w:t xml:space="preserve">    </w:t>
      </w:r>
    </w:p>
    <w:p w14:paraId="7A81DA25" w14:textId="3F55042B" w:rsidR="00F17DD2" w:rsidRDefault="008225ED" w:rsidP="00F17DD2">
      <w:pPr>
        <w:pStyle w:val="Header"/>
        <w:keepNext/>
        <w:tabs>
          <w:tab w:val="left" w:pos="720"/>
        </w:tabs>
      </w:pPr>
      <w:r>
        <w:t xml:space="preserve">   </w:t>
      </w:r>
    </w:p>
    <w:p w14:paraId="629AC570" w14:textId="149CE3B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669532C6" w14:textId="24C86972" w:rsidR="00F17DD2" w:rsidRDefault="008225ED" w:rsidP="008225ED">
      <w:pPr>
        <w:widowControl/>
        <w:tabs>
          <w:tab w:val="left" w:pos="1080"/>
        </w:tabs>
        <w:spacing w:line="240" w:lineRule="auto"/>
        <w:ind w:left="360"/>
      </w:pPr>
      <w:r>
        <w:t>1.Use case begins when an admin navigates to media page</w:t>
      </w:r>
    </w:p>
    <w:p w14:paraId="04C9D503" w14:textId="25A67796" w:rsidR="00F17DD2" w:rsidRDefault="008225ED" w:rsidP="008225ED">
      <w:pPr>
        <w:widowControl/>
        <w:tabs>
          <w:tab w:val="left" w:pos="1080"/>
        </w:tabs>
        <w:spacing w:line="240" w:lineRule="auto"/>
        <w:ind w:left="360"/>
      </w:pPr>
      <w:r>
        <w:t>2. Admin starts to upload photos and videos.</w:t>
      </w:r>
    </w:p>
    <w:p w14:paraId="4DFD89F6" w14:textId="425DCEF8" w:rsidR="00F17DD2" w:rsidRDefault="008225ED" w:rsidP="008225ED">
      <w:pPr>
        <w:widowControl/>
        <w:tabs>
          <w:tab w:val="left" w:pos="1080"/>
        </w:tabs>
        <w:spacing w:line="240" w:lineRule="auto"/>
        <w:ind w:left="360"/>
      </w:pPr>
      <w:r>
        <w:t>3.Use case ends when admin finishes uploading photos and leaves website.</w:t>
      </w:r>
    </w:p>
    <w:p w14:paraId="12A29336" w14:textId="77777777" w:rsidR="00F17DD2" w:rsidRDefault="00F17DD2" w:rsidP="00F17DD2"/>
    <w:p w14:paraId="01F6473A" w14:textId="58E8A38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2DA0C694" w14:textId="05431EDA" w:rsidR="008225ED" w:rsidRDefault="00F17DD2" w:rsidP="008225ED">
      <w:pPr>
        <w:keepNext/>
        <w:tabs>
          <w:tab w:val="left" w:pos="360"/>
        </w:tabs>
      </w:pPr>
      <w:r>
        <w:rPr>
          <w:rFonts w:ascii="Arial" w:hAnsi="Arial"/>
          <w:b/>
        </w:rPr>
        <w:t>Condition</w:t>
      </w:r>
      <w:r>
        <w:rPr>
          <w:b/>
        </w:rPr>
        <w:t xml:space="preserve">: </w:t>
      </w:r>
      <w:r w:rsidR="008225ED">
        <w:t>The admin has no full access and is not a media uploader admin.</w:t>
      </w:r>
    </w:p>
    <w:p w14:paraId="0BEEF2D6" w14:textId="5224E686" w:rsidR="008225ED" w:rsidRDefault="008225ED" w:rsidP="008225ED">
      <w:r>
        <w:t xml:space="preserve">     A.1 The admin is not allowed to add photos and videos.</w:t>
      </w:r>
    </w:p>
    <w:p w14:paraId="68E6B1C3" w14:textId="06D798AB" w:rsidR="008225ED" w:rsidRDefault="008225ED" w:rsidP="008225ED">
      <w:r>
        <w:t xml:space="preserve">     A.2 A message appears telling the admin that he has no authorization to add photos and </w:t>
      </w:r>
      <w:r w:rsidR="00E3072E">
        <w:t xml:space="preserve">videos. </w:t>
      </w:r>
    </w:p>
    <w:p w14:paraId="464A7DC0" w14:textId="1174C1F1" w:rsidR="00E3072E" w:rsidRDefault="00E3072E" w:rsidP="008225ED">
      <w:r>
        <w:t xml:space="preserve">     </w:t>
      </w:r>
    </w:p>
    <w:p w14:paraId="60172FEB" w14:textId="37D97D18" w:rsidR="00F17DD2" w:rsidRDefault="00F17DD2" w:rsidP="00F17DD2">
      <w:pPr>
        <w:keepNext/>
        <w:tabs>
          <w:tab w:val="left" w:pos="360"/>
        </w:tabs>
      </w:pPr>
    </w:p>
    <w:p w14:paraId="42F76641" w14:textId="77777777" w:rsidR="00F17DD2" w:rsidRDefault="00F17DD2" w:rsidP="00F17DD2"/>
    <w:p w14:paraId="281A92B9" w14:textId="77777777" w:rsidR="00F17DD2" w:rsidRDefault="00F17DD2" w:rsidP="00F17DD2"/>
    <w:p w14:paraId="1E7B8525"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3AFB04A" w14:textId="4B93A736" w:rsidR="00F17DD2" w:rsidRDefault="008225ED" w:rsidP="008225ED">
      <w:pPr>
        <w:pStyle w:val="Header"/>
        <w:keepNext/>
        <w:widowControl/>
        <w:spacing w:line="240" w:lineRule="auto"/>
        <w:ind w:left="360"/>
      </w:pPr>
      <w:r>
        <w:t>1.Photos and videos are stored in database.</w:t>
      </w:r>
    </w:p>
    <w:p w14:paraId="7A8290D7" w14:textId="253D6201" w:rsidR="008225ED" w:rsidRDefault="008225ED" w:rsidP="008225ED">
      <w:pPr>
        <w:pStyle w:val="Header"/>
        <w:keepNext/>
        <w:widowControl/>
        <w:spacing w:line="240" w:lineRule="auto"/>
        <w:ind w:left="360"/>
      </w:pPr>
      <w:r>
        <w:t>2.photos and videos are uploaded to website</w:t>
      </w:r>
    </w:p>
    <w:p w14:paraId="060AC42E" w14:textId="2A034A8E" w:rsidR="00F17DD2" w:rsidRDefault="008225ED" w:rsidP="008225ED">
      <w:pPr>
        <w:pStyle w:val="Header"/>
        <w:keepNext/>
        <w:widowControl/>
        <w:spacing w:line="240" w:lineRule="auto"/>
        <w:ind w:left="360"/>
      </w:pPr>
      <w:r>
        <w:t>3. users can view new photos and videos.</w:t>
      </w:r>
    </w:p>
    <w:p w14:paraId="175D0B5D" w14:textId="77777777" w:rsidR="008225ED" w:rsidRDefault="008225ED" w:rsidP="008225ED">
      <w:pPr>
        <w:pStyle w:val="Header"/>
        <w:keepNext/>
        <w:widowControl/>
        <w:spacing w:line="240" w:lineRule="auto"/>
        <w:ind w:left="360"/>
        <w:rPr>
          <w:b/>
          <w:sz w:val="24"/>
          <w:szCs w:val="24"/>
        </w:rPr>
      </w:pPr>
    </w:p>
    <w:p w14:paraId="6614BC2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482FAC9" w14:textId="77777777" w:rsidR="00F17DD2" w:rsidRDefault="00F17DD2" w:rsidP="00C32573"/>
    <w:p w14:paraId="6FDBC9F5" w14:textId="593D6BC9" w:rsidR="00F17DD2" w:rsidRDefault="008225ED" w:rsidP="00F17DD2">
      <w:pPr>
        <w:pStyle w:val="Heading3"/>
      </w:pPr>
      <w:r>
        <w:t>Add finger print use case</w:t>
      </w:r>
    </w:p>
    <w:p w14:paraId="5DDFAD25" w14:textId="77777777" w:rsidR="00F17DD2" w:rsidRDefault="00F17DD2" w:rsidP="00F17DD2"/>
    <w:p w14:paraId="69024911" w14:textId="63CB1922" w:rsidR="00F17DD2" w:rsidRDefault="00F17DD2" w:rsidP="00F17DD2">
      <w:pPr>
        <w:rPr>
          <w:rFonts w:ascii="Arial" w:hAnsi="Arial" w:cs="Arial"/>
          <w:b/>
        </w:rPr>
      </w:pPr>
      <w:r>
        <w:rPr>
          <w:rFonts w:ascii="Arial" w:hAnsi="Arial" w:cs="Arial"/>
          <w:b/>
        </w:rPr>
        <w:t xml:space="preserve">Name: </w:t>
      </w:r>
      <w:r w:rsidR="008225ED">
        <w:rPr>
          <w:rFonts w:ascii="Arial" w:hAnsi="Arial" w:cs="Arial"/>
          <w:b/>
        </w:rPr>
        <w:t xml:space="preserve">add finger print </w:t>
      </w:r>
    </w:p>
    <w:p w14:paraId="17BA0F35" w14:textId="77777777" w:rsidR="00F17DD2" w:rsidRDefault="00F17DD2" w:rsidP="00F17DD2">
      <w:pPr>
        <w:rPr>
          <w:rFonts w:ascii="Arial" w:hAnsi="Arial" w:cs="Arial"/>
        </w:rPr>
      </w:pPr>
    </w:p>
    <w:p w14:paraId="57E62BA9" w14:textId="02C3747D" w:rsidR="00F17DD2" w:rsidRDefault="008225ED" w:rsidP="00F17DD2">
      <w:pPr>
        <w:rPr>
          <w:rFonts w:ascii="Arial" w:hAnsi="Arial" w:cs="Arial"/>
          <w:bCs/>
        </w:rPr>
      </w:pPr>
      <w:r>
        <w:rPr>
          <w:rFonts w:ascii="Arial" w:hAnsi="Arial" w:cs="Arial"/>
          <w:b/>
        </w:rPr>
        <w:t>Identifier</w:t>
      </w:r>
      <w:r>
        <w:rPr>
          <w:rFonts w:ascii="Arial" w:hAnsi="Arial" w:cs="Arial"/>
          <w:bCs/>
        </w:rPr>
        <w:t>.</w:t>
      </w:r>
      <w:r>
        <w:rPr>
          <w:bCs/>
          <w:i/>
          <w:iCs/>
        </w:rPr>
        <w:t xml:space="preserve"> UC2</w:t>
      </w:r>
      <w:r w:rsidR="00F17DD2">
        <w:rPr>
          <w:bCs/>
          <w:i/>
          <w:iCs/>
        </w:rPr>
        <w:t>0</w:t>
      </w:r>
    </w:p>
    <w:p w14:paraId="3425D035" w14:textId="77777777" w:rsidR="00F17DD2" w:rsidRDefault="00F17DD2" w:rsidP="00F17DD2"/>
    <w:p w14:paraId="29B1449E" w14:textId="354E32EB" w:rsidR="00F17DD2" w:rsidRDefault="00F17DD2" w:rsidP="00F17DD2">
      <w:pPr>
        <w:keepNext/>
      </w:pPr>
      <w:r>
        <w:rPr>
          <w:rFonts w:ascii="Arial" w:hAnsi="Arial"/>
          <w:b/>
        </w:rPr>
        <w:t xml:space="preserve">Preconditions </w:t>
      </w:r>
    </w:p>
    <w:p w14:paraId="10A22031" w14:textId="79A24779" w:rsidR="00F17DD2" w:rsidRDefault="00E3072E" w:rsidP="00E3072E">
      <w:pPr>
        <w:widowControl/>
        <w:spacing w:line="240" w:lineRule="auto"/>
        <w:ind w:left="360"/>
      </w:pPr>
      <w:r>
        <w:t>1-Event was held.</w:t>
      </w:r>
    </w:p>
    <w:p w14:paraId="54DFD644" w14:textId="138858D5" w:rsidR="00E3072E" w:rsidRDefault="00E3072E" w:rsidP="00E3072E">
      <w:pPr>
        <w:widowControl/>
        <w:spacing w:line="240" w:lineRule="auto"/>
        <w:ind w:left="360"/>
      </w:pPr>
      <w:r>
        <w:t xml:space="preserve">2-Exisiting users didn’t upload their own fingerprints. </w:t>
      </w:r>
    </w:p>
    <w:p w14:paraId="70C49A39" w14:textId="20FE4289" w:rsidR="00D547FB" w:rsidRDefault="00D547FB" w:rsidP="00E3072E">
      <w:pPr>
        <w:widowControl/>
        <w:spacing w:line="240" w:lineRule="auto"/>
        <w:ind w:left="360"/>
      </w:pPr>
      <w:r>
        <w:t>3.An admin opens his admin profile page.</w:t>
      </w:r>
    </w:p>
    <w:p w14:paraId="36B9B385" w14:textId="77777777" w:rsidR="00F17DD2" w:rsidRDefault="00F17DD2" w:rsidP="00F17DD2">
      <w:pPr>
        <w:pStyle w:val="Header"/>
        <w:keepNext/>
        <w:tabs>
          <w:tab w:val="left" w:pos="720"/>
        </w:tabs>
      </w:pPr>
    </w:p>
    <w:p w14:paraId="0D28C63E" w14:textId="049441A7"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7049F297" w14:textId="3194B54C" w:rsidR="00F17DD2" w:rsidRDefault="00E3072E" w:rsidP="00F17DD2">
      <w:pPr>
        <w:widowControl/>
        <w:numPr>
          <w:ilvl w:val="0"/>
          <w:numId w:val="29"/>
        </w:numPr>
        <w:tabs>
          <w:tab w:val="left" w:pos="1080"/>
        </w:tabs>
        <w:spacing w:line="240" w:lineRule="auto"/>
      </w:pPr>
      <w:r>
        <w:t>Use case begins when admin view list of existing users who don’t have finger print</w:t>
      </w:r>
    </w:p>
    <w:p w14:paraId="5FEC824A" w14:textId="15641471" w:rsidR="00F17DD2" w:rsidRDefault="00E3072E" w:rsidP="00F17DD2">
      <w:pPr>
        <w:widowControl/>
        <w:numPr>
          <w:ilvl w:val="0"/>
          <w:numId w:val="29"/>
        </w:numPr>
        <w:tabs>
          <w:tab w:val="left" w:pos="1080"/>
        </w:tabs>
        <w:spacing w:line="240" w:lineRule="auto"/>
      </w:pPr>
      <w:r>
        <w:t xml:space="preserve"> Admin begin to upload their own finger prints after having it from event </w:t>
      </w:r>
    </w:p>
    <w:p w14:paraId="0F4F3F68" w14:textId="62D6F210" w:rsidR="00F17DD2" w:rsidRDefault="00E3072E" w:rsidP="00F17DD2">
      <w:pPr>
        <w:widowControl/>
        <w:numPr>
          <w:ilvl w:val="0"/>
          <w:numId w:val="29"/>
        </w:numPr>
        <w:tabs>
          <w:tab w:val="left" w:pos="1080"/>
        </w:tabs>
        <w:spacing w:line="240" w:lineRule="auto"/>
      </w:pPr>
      <w:r>
        <w:t>Use case ends when admin leave website</w:t>
      </w:r>
    </w:p>
    <w:p w14:paraId="6E40292F" w14:textId="77777777" w:rsidR="00F17DD2" w:rsidRDefault="00F17DD2" w:rsidP="00F17DD2"/>
    <w:p w14:paraId="2E78D6F4" w14:textId="15E921D5" w:rsidR="00F17DD2" w:rsidRDefault="00F17DD2" w:rsidP="00F17DD2">
      <w:pPr>
        <w:keepNext/>
        <w:rPr>
          <w:i/>
        </w:rPr>
      </w:pPr>
      <w:r>
        <w:rPr>
          <w:rFonts w:ascii="Arial" w:hAnsi="Arial"/>
          <w:b/>
        </w:rPr>
        <w:t>Alternate Course A</w:t>
      </w:r>
      <w:r>
        <w:rPr>
          <w:b/>
        </w:rPr>
        <w:t xml:space="preserve">: </w:t>
      </w:r>
      <w:r w:rsidR="00E3072E">
        <w:rPr>
          <w:b/>
        </w:rPr>
        <w:t>The admin is not authorized to deal with tag requests.</w:t>
      </w:r>
    </w:p>
    <w:p w14:paraId="119C43F4" w14:textId="77777777" w:rsidR="00E3072E" w:rsidRDefault="00F17DD2" w:rsidP="00E3072E">
      <w:pPr>
        <w:keepNext/>
        <w:tabs>
          <w:tab w:val="left" w:pos="360"/>
        </w:tabs>
      </w:pPr>
      <w:r>
        <w:rPr>
          <w:rFonts w:ascii="Arial" w:hAnsi="Arial"/>
          <w:b/>
        </w:rPr>
        <w:t>Condition</w:t>
      </w:r>
      <w:r>
        <w:rPr>
          <w:b/>
        </w:rPr>
        <w:t xml:space="preserve">: </w:t>
      </w:r>
      <w:r w:rsidR="00E3072E">
        <w:t>The admin has no full access and is not a media uploader admin.</w:t>
      </w:r>
    </w:p>
    <w:p w14:paraId="32E7B26C" w14:textId="197AC5CC" w:rsidR="00E3072E" w:rsidRDefault="00E3072E" w:rsidP="00E3072E">
      <w:r>
        <w:t xml:space="preserve">     A.1 The admin is not allowed to add finger prints.</w:t>
      </w:r>
    </w:p>
    <w:p w14:paraId="2C4AEA58" w14:textId="3931D426" w:rsidR="00F17DD2" w:rsidRDefault="00E3072E" w:rsidP="00E3072E">
      <w:r>
        <w:t xml:space="preserve">     A.2 A message appears telling the admin that he has no authorization to add finger prints.</w:t>
      </w:r>
    </w:p>
    <w:p w14:paraId="510CFF25" w14:textId="77777777" w:rsidR="00F17DD2" w:rsidRDefault="00F17DD2" w:rsidP="00F17DD2"/>
    <w:p w14:paraId="7AA50BB9" w14:textId="65F4E9E2" w:rsidR="00F17DD2" w:rsidRDefault="00F17DD2" w:rsidP="00F17DD2">
      <w:pPr>
        <w:keepNext/>
      </w:pPr>
      <w:r>
        <w:rPr>
          <w:rFonts w:ascii="Arial" w:hAnsi="Arial"/>
          <w:b/>
        </w:rPr>
        <w:t>Post</w:t>
      </w:r>
      <w:r>
        <w:rPr>
          <w:b/>
        </w:rPr>
        <w:t xml:space="preserve"> </w:t>
      </w:r>
      <w:r>
        <w:rPr>
          <w:rFonts w:ascii="Arial" w:hAnsi="Arial"/>
          <w:b/>
        </w:rPr>
        <w:t xml:space="preserve">conditions </w:t>
      </w:r>
    </w:p>
    <w:p w14:paraId="28BFBDE1" w14:textId="69322EC9" w:rsidR="00F17DD2" w:rsidRDefault="00E3072E" w:rsidP="00E3072E">
      <w:pPr>
        <w:pStyle w:val="Header"/>
        <w:keepNext/>
        <w:widowControl/>
        <w:spacing w:line="240" w:lineRule="auto"/>
        <w:ind w:left="360"/>
      </w:pPr>
      <w:r>
        <w:t xml:space="preserve">1.Figer prints is now added to existing </w:t>
      </w:r>
      <w:r w:rsidR="00E36B1A">
        <w:t>user’s</w:t>
      </w:r>
      <w:r>
        <w:t xml:space="preserve"> profiles who attended events.</w:t>
      </w:r>
    </w:p>
    <w:p w14:paraId="5EE43C60" w14:textId="77777777" w:rsidR="00F17DD2" w:rsidRDefault="00F17DD2" w:rsidP="00F17DD2">
      <w:pPr>
        <w:rPr>
          <w:b/>
          <w:sz w:val="24"/>
          <w:szCs w:val="24"/>
        </w:rPr>
      </w:pPr>
    </w:p>
    <w:p w14:paraId="74ED0E5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54BBC74" w14:textId="77777777" w:rsidR="00F17DD2" w:rsidRDefault="00F17DD2" w:rsidP="00C32573"/>
    <w:p w14:paraId="05898570" w14:textId="18BD3850" w:rsidR="00F17DD2" w:rsidRDefault="00E36B1A" w:rsidP="00F17DD2">
      <w:pPr>
        <w:pStyle w:val="Heading3"/>
      </w:pPr>
      <w:r>
        <w:lastRenderedPageBreak/>
        <w:t>View Interviewees use case</w:t>
      </w:r>
    </w:p>
    <w:p w14:paraId="07D0BE42" w14:textId="77777777" w:rsidR="00F17DD2" w:rsidRDefault="00F17DD2" w:rsidP="00F17DD2"/>
    <w:p w14:paraId="6E1F8FAA" w14:textId="7551618A" w:rsidR="00F17DD2" w:rsidRDefault="00F17DD2" w:rsidP="00F17DD2">
      <w:pPr>
        <w:rPr>
          <w:rFonts w:ascii="Arial" w:hAnsi="Arial" w:cs="Arial"/>
          <w:b/>
        </w:rPr>
      </w:pPr>
      <w:r>
        <w:rPr>
          <w:rFonts w:ascii="Arial" w:hAnsi="Arial" w:cs="Arial"/>
          <w:b/>
        </w:rPr>
        <w:t>Name:</w:t>
      </w:r>
      <w:r w:rsidR="00E36B1A">
        <w:rPr>
          <w:rFonts w:ascii="Arial" w:hAnsi="Arial" w:cs="Arial"/>
          <w:b/>
        </w:rPr>
        <w:t xml:space="preserve"> Accept or refuse</w:t>
      </w:r>
      <w:r>
        <w:rPr>
          <w:rFonts w:ascii="Arial" w:hAnsi="Arial" w:cs="Arial"/>
          <w:b/>
        </w:rPr>
        <w:t xml:space="preserve"> </w:t>
      </w:r>
      <w:r w:rsidR="00E36B1A">
        <w:rPr>
          <w:rFonts w:ascii="Arial" w:hAnsi="Arial" w:cs="Arial"/>
          <w:b/>
        </w:rPr>
        <w:t>interviewees</w:t>
      </w:r>
    </w:p>
    <w:p w14:paraId="4BD7549C" w14:textId="77777777" w:rsidR="00F17DD2" w:rsidRDefault="00F17DD2" w:rsidP="00F17DD2">
      <w:pPr>
        <w:rPr>
          <w:rFonts w:ascii="Arial" w:hAnsi="Arial" w:cs="Arial"/>
        </w:rPr>
      </w:pPr>
    </w:p>
    <w:p w14:paraId="1ED5B539" w14:textId="70B8CBF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E36B1A">
        <w:rPr>
          <w:bCs/>
        </w:rPr>
        <w:t>UC21</w:t>
      </w:r>
    </w:p>
    <w:p w14:paraId="0796094D" w14:textId="77777777" w:rsidR="00F17DD2" w:rsidRDefault="00F17DD2" w:rsidP="00F17DD2"/>
    <w:p w14:paraId="21EF8E4A" w14:textId="4476A1B4" w:rsidR="00F17DD2" w:rsidRDefault="00F17DD2" w:rsidP="00F17DD2">
      <w:pPr>
        <w:keepNext/>
      </w:pPr>
      <w:r>
        <w:rPr>
          <w:rFonts w:ascii="Arial" w:hAnsi="Arial"/>
          <w:b/>
        </w:rPr>
        <w:t xml:space="preserve">Preconditions </w:t>
      </w:r>
    </w:p>
    <w:p w14:paraId="7E327303" w14:textId="22D2F18D" w:rsidR="00F17DD2" w:rsidRDefault="00E36B1A" w:rsidP="00E36B1A">
      <w:pPr>
        <w:widowControl/>
        <w:spacing w:line="240" w:lineRule="auto"/>
        <w:ind w:left="360"/>
      </w:pPr>
      <w:r>
        <w:t>1-Uesr applied for an Event.</w:t>
      </w:r>
    </w:p>
    <w:p w14:paraId="1189758F" w14:textId="79D91FE5" w:rsidR="00D547FB" w:rsidRDefault="00D547FB" w:rsidP="00E36B1A">
      <w:pPr>
        <w:widowControl/>
        <w:spacing w:line="240" w:lineRule="auto"/>
        <w:ind w:left="360"/>
      </w:pPr>
      <w:r>
        <w:t>2.An admin opens his admin profile page.</w:t>
      </w:r>
    </w:p>
    <w:p w14:paraId="70733AE4" w14:textId="77777777" w:rsidR="00F17DD2" w:rsidRDefault="00F17DD2" w:rsidP="00F17DD2">
      <w:pPr>
        <w:pStyle w:val="Header"/>
        <w:keepNext/>
        <w:tabs>
          <w:tab w:val="left" w:pos="720"/>
        </w:tabs>
      </w:pPr>
    </w:p>
    <w:p w14:paraId="0FA71FF6" w14:textId="3C1D05D8"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981DFD6" w14:textId="30E6D517" w:rsidR="00F17DD2" w:rsidRDefault="00E36B1A" w:rsidP="00E36B1A">
      <w:pPr>
        <w:widowControl/>
        <w:tabs>
          <w:tab w:val="left" w:pos="1080"/>
        </w:tabs>
        <w:spacing w:line="240" w:lineRule="auto"/>
        <w:ind w:left="360"/>
      </w:pPr>
      <w:r>
        <w:t xml:space="preserve">1.Use case begins when admin lists the applied users for an event </w:t>
      </w:r>
    </w:p>
    <w:p w14:paraId="2674C273" w14:textId="74CEEC34" w:rsidR="00F17DD2" w:rsidRDefault="00E36B1A" w:rsidP="00E36B1A">
      <w:pPr>
        <w:widowControl/>
        <w:tabs>
          <w:tab w:val="left" w:pos="1080"/>
        </w:tabs>
        <w:spacing w:line="240" w:lineRule="auto"/>
        <w:ind w:left="360"/>
      </w:pPr>
      <w:r>
        <w:t xml:space="preserve">2. Admin begin to accept or refuse interviewees with giving reason </w:t>
      </w:r>
    </w:p>
    <w:p w14:paraId="685487F9" w14:textId="1519F83F" w:rsidR="00F17DD2" w:rsidRDefault="00E36B1A" w:rsidP="00E36B1A">
      <w:pPr>
        <w:widowControl/>
        <w:tabs>
          <w:tab w:val="left" w:pos="1080"/>
        </w:tabs>
        <w:spacing w:line="240" w:lineRule="auto"/>
        <w:ind w:left="360"/>
      </w:pPr>
      <w:r>
        <w:t>3.Use case ends when admin hides user lists</w:t>
      </w:r>
    </w:p>
    <w:p w14:paraId="0DF13F44" w14:textId="77777777" w:rsidR="00F17DD2" w:rsidRDefault="00F17DD2" w:rsidP="00F17DD2"/>
    <w:p w14:paraId="7B14C514" w14:textId="77777777" w:rsidR="00F17DD2" w:rsidRDefault="00F17DD2" w:rsidP="00F17DD2">
      <w:pPr>
        <w:keepNext/>
        <w:rPr>
          <w:i/>
        </w:rPr>
      </w:pPr>
      <w:r>
        <w:rPr>
          <w:rFonts w:ascii="Arial" w:hAnsi="Arial"/>
          <w:b/>
        </w:rPr>
        <w:t>Alternate Course A</w:t>
      </w:r>
      <w:r>
        <w:rPr>
          <w:b/>
        </w:rPr>
        <w:t>: Description of the alternate course</w:t>
      </w:r>
    </w:p>
    <w:p w14:paraId="2AD7852C" w14:textId="6A6DC10B" w:rsidR="00E36B1A" w:rsidRDefault="00F17DD2" w:rsidP="00E36B1A">
      <w:pPr>
        <w:keepNext/>
        <w:tabs>
          <w:tab w:val="left" w:pos="360"/>
        </w:tabs>
      </w:pPr>
      <w:r>
        <w:rPr>
          <w:rFonts w:ascii="Arial" w:hAnsi="Arial"/>
          <w:b/>
        </w:rPr>
        <w:t>Condition</w:t>
      </w:r>
      <w:r w:rsidR="00E36B1A">
        <w:rPr>
          <w:b/>
        </w:rPr>
        <w:t xml:space="preserve">: </w:t>
      </w:r>
      <w:r w:rsidR="00E36B1A">
        <w:t xml:space="preserve">The admin has no full access and is not </w:t>
      </w:r>
      <w:r w:rsidR="007B56D9">
        <w:t>an</w:t>
      </w:r>
      <w:r w:rsidR="00E36B1A">
        <w:t xml:space="preserve"> Event admin.</w:t>
      </w:r>
    </w:p>
    <w:p w14:paraId="291CA84D" w14:textId="05CF8AB9" w:rsidR="00E36B1A" w:rsidRDefault="00E36B1A" w:rsidP="00E36B1A">
      <w:r>
        <w:t xml:space="preserve">     A.1 The admin is not allowed to add or refuse interviewees.</w:t>
      </w:r>
    </w:p>
    <w:p w14:paraId="4B71581B" w14:textId="5E33C352" w:rsidR="00E36B1A" w:rsidRDefault="00E36B1A" w:rsidP="00E36B1A">
      <w:r>
        <w:t xml:space="preserve">     A.2 A message appears telling the admin that he has no authorization to add or refuse interviewees. </w:t>
      </w:r>
    </w:p>
    <w:p w14:paraId="6FC8098F" w14:textId="4BE24755" w:rsidR="00F17DD2" w:rsidRDefault="00F17DD2" w:rsidP="00F17DD2"/>
    <w:p w14:paraId="6823B2B3" w14:textId="77777777" w:rsidR="00F17DD2" w:rsidRDefault="00F17DD2" w:rsidP="00F17DD2"/>
    <w:p w14:paraId="3C8B71B1" w14:textId="2337202E" w:rsidR="00F17DD2" w:rsidRDefault="00F17DD2" w:rsidP="00F17DD2">
      <w:pPr>
        <w:keepNext/>
      </w:pPr>
      <w:r>
        <w:rPr>
          <w:rFonts w:ascii="Arial" w:hAnsi="Arial"/>
          <w:b/>
        </w:rPr>
        <w:t>Post</w:t>
      </w:r>
      <w:r>
        <w:rPr>
          <w:b/>
        </w:rPr>
        <w:t xml:space="preserve"> </w:t>
      </w:r>
      <w:r>
        <w:rPr>
          <w:rFonts w:ascii="Arial" w:hAnsi="Arial"/>
          <w:b/>
        </w:rPr>
        <w:t xml:space="preserve">conditions </w:t>
      </w:r>
    </w:p>
    <w:p w14:paraId="4C956605" w14:textId="2B1EC7ED" w:rsidR="00F17DD2" w:rsidRDefault="00E36B1A" w:rsidP="00E36B1A">
      <w:pPr>
        <w:pStyle w:val="Header"/>
        <w:keepNext/>
        <w:widowControl/>
        <w:spacing w:line="240" w:lineRule="auto"/>
        <w:ind w:left="360"/>
      </w:pPr>
      <w:r>
        <w:t xml:space="preserve">1.  Users who applied for event will be informed in their account. </w:t>
      </w:r>
    </w:p>
    <w:p w14:paraId="48050AAF" w14:textId="38CB07B6" w:rsidR="00E36B1A" w:rsidRDefault="00E36B1A" w:rsidP="00E36B1A">
      <w:pPr>
        <w:pStyle w:val="Header"/>
        <w:keepNext/>
        <w:widowControl/>
        <w:spacing w:line="240" w:lineRule="auto"/>
        <w:ind w:left="360"/>
      </w:pPr>
      <w:r>
        <w:t>2. Users will have feedback.</w:t>
      </w:r>
    </w:p>
    <w:p w14:paraId="5FF3AF3A" w14:textId="7362EDB3" w:rsidR="00E36B1A" w:rsidRDefault="00E36B1A" w:rsidP="00E36B1A">
      <w:pPr>
        <w:pStyle w:val="Header"/>
        <w:keepNext/>
        <w:widowControl/>
        <w:spacing w:line="240" w:lineRule="auto"/>
        <w:ind w:left="360"/>
      </w:pPr>
      <w:r>
        <w:t>3. system will be alerted about those whom have been accepted</w:t>
      </w:r>
    </w:p>
    <w:p w14:paraId="1A77BC0A" w14:textId="77777777" w:rsidR="00F17DD2" w:rsidRDefault="00F17DD2" w:rsidP="00F17DD2">
      <w:pPr>
        <w:rPr>
          <w:b/>
          <w:sz w:val="24"/>
          <w:szCs w:val="24"/>
        </w:rPr>
      </w:pPr>
    </w:p>
    <w:p w14:paraId="7E758686"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DB6BA09" w14:textId="77777777" w:rsidR="00F17DD2" w:rsidRDefault="00F17DD2" w:rsidP="00C32573"/>
    <w:p w14:paraId="660BF91B" w14:textId="106C8441" w:rsidR="00F17DD2" w:rsidRDefault="007B56D9" w:rsidP="00F17DD2">
      <w:pPr>
        <w:pStyle w:val="Heading3"/>
      </w:pPr>
      <w:r>
        <w:t>Create Account for admins use case</w:t>
      </w:r>
    </w:p>
    <w:p w14:paraId="74607B2A" w14:textId="77777777" w:rsidR="00F17DD2" w:rsidRDefault="00F17DD2" w:rsidP="00F17DD2"/>
    <w:p w14:paraId="3461EBDA" w14:textId="25834240" w:rsidR="00F17DD2" w:rsidRDefault="00F17DD2" w:rsidP="00F17DD2">
      <w:pPr>
        <w:rPr>
          <w:rFonts w:ascii="Arial" w:hAnsi="Arial" w:cs="Arial"/>
          <w:b/>
        </w:rPr>
      </w:pPr>
      <w:r>
        <w:rPr>
          <w:rFonts w:ascii="Arial" w:hAnsi="Arial" w:cs="Arial"/>
          <w:b/>
        </w:rPr>
        <w:t xml:space="preserve">Name: </w:t>
      </w:r>
      <w:r w:rsidR="007B56D9">
        <w:rPr>
          <w:rFonts w:ascii="Arial" w:hAnsi="Arial" w:cs="Arial"/>
          <w:b/>
        </w:rPr>
        <w:t>create accounts for admins</w:t>
      </w:r>
    </w:p>
    <w:p w14:paraId="2BA1CBC2" w14:textId="77777777" w:rsidR="00F17DD2" w:rsidRDefault="00F17DD2" w:rsidP="00F17DD2">
      <w:pPr>
        <w:rPr>
          <w:rFonts w:ascii="Arial" w:hAnsi="Arial" w:cs="Arial"/>
        </w:rPr>
      </w:pPr>
    </w:p>
    <w:p w14:paraId="7912A8D7" w14:textId="0EF59139"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UC22</w:t>
      </w:r>
    </w:p>
    <w:p w14:paraId="5BE4385D" w14:textId="77777777" w:rsidR="00F17DD2" w:rsidRDefault="00F17DD2" w:rsidP="00F17DD2"/>
    <w:p w14:paraId="5D533627" w14:textId="4FCD1C75" w:rsidR="00F17DD2" w:rsidRDefault="00F17DD2" w:rsidP="00F17DD2">
      <w:pPr>
        <w:keepNext/>
      </w:pPr>
      <w:r>
        <w:rPr>
          <w:rFonts w:ascii="Arial" w:hAnsi="Arial"/>
          <w:b/>
        </w:rPr>
        <w:t xml:space="preserve">Preconditions </w:t>
      </w:r>
    </w:p>
    <w:p w14:paraId="5C51655C" w14:textId="105DE94E" w:rsidR="00F17DD2" w:rsidRDefault="007B56D9" w:rsidP="007B56D9">
      <w:pPr>
        <w:widowControl/>
        <w:spacing w:line="240" w:lineRule="auto"/>
        <w:ind w:left="360"/>
      </w:pPr>
      <w:r>
        <w:t>1. Event is held</w:t>
      </w:r>
    </w:p>
    <w:p w14:paraId="7DCC036A" w14:textId="1EE1E0D5" w:rsidR="007B56D9" w:rsidRDefault="007B56D9" w:rsidP="007B56D9">
      <w:pPr>
        <w:widowControl/>
        <w:spacing w:line="240" w:lineRule="auto"/>
        <w:ind w:left="360"/>
      </w:pPr>
      <w:r>
        <w:t>2.When there is shortage in accounts and new admins are added</w:t>
      </w:r>
    </w:p>
    <w:p w14:paraId="5A7B1089" w14:textId="7559BE96" w:rsidR="00D547FB" w:rsidRDefault="00D547FB" w:rsidP="007B56D9">
      <w:pPr>
        <w:widowControl/>
        <w:spacing w:line="240" w:lineRule="auto"/>
        <w:ind w:left="360"/>
      </w:pPr>
      <w:r>
        <w:t>3.An admin opens his admin profile page.</w:t>
      </w:r>
    </w:p>
    <w:p w14:paraId="39AA698B" w14:textId="77777777" w:rsidR="00F17DD2" w:rsidRDefault="00F17DD2" w:rsidP="00F17DD2">
      <w:pPr>
        <w:pStyle w:val="Header"/>
        <w:keepNext/>
        <w:tabs>
          <w:tab w:val="left" w:pos="720"/>
        </w:tabs>
      </w:pPr>
    </w:p>
    <w:p w14:paraId="599FBB48" w14:textId="42070BBB"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5FE0A56D" w14:textId="53F08B30" w:rsidR="00F17DD2" w:rsidRDefault="007B56D9" w:rsidP="007B56D9">
      <w:pPr>
        <w:widowControl/>
        <w:tabs>
          <w:tab w:val="left" w:pos="1080"/>
        </w:tabs>
        <w:spacing w:line="240" w:lineRule="auto"/>
        <w:ind w:left="360"/>
      </w:pPr>
      <w:r>
        <w:t>1.Use case begins when admin navigate to Add new account button</w:t>
      </w:r>
    </w:p>
    <w:p w14:paraId="4837327F" w14:textId="4CEAA369" w:rsidR="00F17DD2" w:rsidRDefault="007B56D9" w:rsidP="007B56D9">
      <w:pPr>
        <w:widowControl/>
        <w:tabs>
          <w:tab w:val="left" w:pos="1080"/>
        </w:tabs>
        <w:spacing w:line="240" w:lineRule="auto"/>
        <w:ind w:left="360"/>
      </w:pPr>
      <w:r>
        <w:t>2.Admin Start choosing role for new admin and provide information.</w:t>
      </w:r>
    </w:p>
    <w:p w14:paraId="0898FB32" w14:textId="3CE811BC" w:rsidR="00F17DD2" w:rsidRDefault="007B56D9" w:rsidP="00F17DD2">
      <w:pPr>
        <w:widowControl/>
        <w:numPr>
          <w:ilvl w:val="0"/>
          <w:numId w:val="29"/>
        </w:numPr>
        <w:tabs>
          <w:tab w:val="left" w:pos="1080"/>
        </w:tabs>
        <w:spacing w:line="240" w:lineRule="auto"/>
      </w:pPr>
      <w:r>
        <w:t>Use case ends when Admin navigates to another page.</w:t>
      </w:r>
    </w:p>
    <w:p w14:paraId="6FE96475" w14:textId="77777777" w:rsidR="00F17DD2" w:rsidRDefault="00F17DD2" w:rsidP="00F17DD2"/>
    <w:p w14:paraId="67BFDEA7" w14:textId="10E8B2CE" w:rsidR="00F17DD2" w:rsidRDefault="00F17DD2" w:rsidP="00F17DD2">
      <w:pPr>
        <w:keepNext/>
        <w:rPr>
          <w:i/>
        </w:rPr>
      </w:pPr>
      <w:r>
        <w:rPr>
          <w:rFonts w:ascii="Arial" w:hAnsi="Arial"/>
          <w:b/>
        </w:rPr>
        <w:t>Alternate Course A</w:t>
      </w:r>
      <w:r>
        <w:rPr>
          <w:b/>
        </w:rPr>
        <w:t xml:space="preserve">: </w:t>
      </w:r>
    </w:p>
    <w:p w14:paraId="2D10B6C3" w14:textId="4862436A" w:rsidR="007B56D9" w:rsidRDefault="00F17DD2" w:rsidP="007B56D9">
      <w:pPr>
        <w:keepNext/>
        <w:tabs>
          <w:tab w:val="left" w:pos="360"/>
        </w:tabs>
      </w:pPr>
      <w:r>
        <w:rPr>
          <w:rFonts w:ascii="Arial" w:hAnsi="Arial"/>
          <w:b/>
        </w:rPr>
        <w:t>Condition</w:t>
      </w:r>
      <w:r>
        <w:rPr>
          <w:b/>
        </w:rPr>
        <w:t xml:space="preserve">: </w:t>
      </w:r>
      <w:r w:rsidR="007B56D9">
        <w:t>The admin has no full access.</w:t>
      </w:r>
    </w:p>
    <w:p w14:paraId="7540322D" w14:textId="1A213494" w:rsidR="007B56D9" w:rsidRDefault="007B56D9" w:rsidP="007B56D9">
      <w:r>
        <w:t xml:space="preserve">     A.1 The admin is not allowed to add new accounts.</w:t>
      </w:r>
    </w:p>
    <w:p w14:paraId="3AD1D24C" w14:textId="20C2B9FE" w:rsidR="007B56D9" w:rsidRDefault="007B56D9" w:rsidP="007B56D9">
      <w:r>
        <w:t xml:space="preserve">     A.2 A message appears telling the admin that he has no authorization to add new accounts. </w:t>
      </w:r>
    </w:p>
    <w:p w14:paraId="6965FE11" w14:textId="77777777" w:rsidR="007B56D9" w:rsidRDefault="007B56D9" w:rsidP="007B56D9"/>
    <w:p w14:paraId="5A7ACADE" w14:textId="35F3BCA4" w:rsidR="007B56D9" w:rsidRDefault="007B56D9" w:rsidP="007B56D9">
      <w:pPr>
        <w:keepNext/>
        <w:rPr>
          <w:i/>
        </w:rPr>
      </w:pPr>
      <w:r>
        <w:rPr>
          <w:rFonts w:ascii="Arial" w:hAnsi="Arial"/>
          <w:b/>
        </w:rPr>
        <w:t>Alternate Course B</w:t>
      </w:r>
      <w:r>
        <w:rPr>
          <w:b/>
        </w:rPr>
        <w:t xml:space="preserve">: </w:t>
      </w:r>
    </w:p>
    <w:p w14:paraId="33C58223" w14:textId="3E0E1A14" w:rsidR="007B56D9" w:rsidRDefault="007B56D9" w:rsidP="007B56D9">
      <w:pPr>
        <w:keepNext/>
        <w:tabs>
          <w:tab w:val="left" w:pos="360"/>
        </w:tabs>
      </w:pPr>
      <w:r>
        <w:rPr>
          <w:rFonts w:ascii="Arial" w:hAnsi="Arial"/>
          <w:b/>
        </w:rPr>
        <w:t>Condition</w:t>
      </w:r>
      <w:r>
        <w:rPr>
          <w:b/>
        </w:rPr>
        <w:t>:</w:t>
      </w:r>
      <w:r>
        <w:t xml:space="preserve"> Account already exists.</w:t>
      </w:r>
    </w:p>
    <w:p w14:paraId="1412D19E" w14:textId="51E57381" w:rsidR="007B56D9" w:rsidRDefault="007B56D9" w:rsidP="007B56D9">
      <w:r>
        <w:t xml:space="preserve">         A.1 A message appears telling the admin that account he is trying to cr</w:t>
      </w:r>
      <w:r w:rsidR="00D547FB">
        <w:t>e</w:t>
      </w:r>
      <w:r>
        <w:t xml:space="preserve">ate already exists. </w:t>
      </w:r>
    </w:p>
    <w:p w14:paraId="191C336A" w14:textId="77777777" w:rsidR="007B56D9" w:rsidRDefault="007B56D9" w:rsidP="007B56D9"/>
    <w:p w14:paraId="1E868144" w14:textId="7AF89247" w:rsidR="00F17DD2" w:rsidRDefault="00F17DD2" w:rsidP="007B56D9">
      <w:pPr>
        <w:keepNext/>
        <w:tabs>
          <w:tab w:val="left" w:pos="360"/>
        </w:tabs>
      </w:pPr>
    </w:p>
    <w:p w14:paraId="2919D782" w14:textId="77777777"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5F6D6CD8" w14:textId="37CD1833" w:rsidR="00F17DD2" w:rsidRDefault="007B56D9" w:rsidP="007B56D9">
      <w:pPr>
        <w:pStyle w:val="Header"/>
        <w:keepNext/>
        <w:widowControl/>
        <w:spacing w:line="240" w:lineRule="auto"/>
        <w:ind w:left="360"/>
      </w:pPr>
      <w:r>
        <w:t>1.Systen now stores account information about newly added admins</w:t>
      </w:r>
    </w:p>
    <w:p w14:paraId="52261E2A" w14:textId="06D46615" w:rsidR="007B56D9" w:rsidRDefault="007B56D9" w:rsidP="007B56D9">
      <w:pPr>
        <w:pStyle w:val="Header"/>
        <w:keepNext/>
        <w:widowControl/>
        <w:spacing w:line="240" w:lineRule="auto"/>
        <w:ind w:left="360"/>
      </w:pPr>
      <w:r>
        <w:t>2. Newly added admins can login.</w:t>
      </w:r>
    </w:p>
    <w:p w14:paraId="03F5736A" w14:textId="77777777" w:rsidR="00F17DD2" w:rsidRDefault="00F17DD2" w:rsidP="00F17DD2">
      <w:pPr>
        <w:rPr>
          <w:b/>
          <w:sz w:val="24"/>
          <w:szCs w:val="24"/>
        </w:rPr>
      </w:pPr>
    </w:p>
    <w:p w14:paraId="7A594DEB"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4F0F3B36" w14:textId="77777777" w:rsidR="00F17DD2" w:rsidRDefault="00F17DD2" w:rsidP="00C32573"/>
    <w:p w14:paraId="165F76CA" w14:textId="7397AC65" w:rsidR="00F17DD2" w:rsidRDefault="007B56D9" w:rsidP="00F17DD2">
      <w:pPr>
        <w:pStyle w:val="Heading3"/>
      </w:pPr>
      <w:r>
        <w:t>Delete account use case</w:t>
      </w:r>
    </w:p>
    <w:p w14:paraId="675CD3A2" w14:textId="77777777" w:rsidR="00F17DD2" w:rsidRDefault="00F17DD2" w:rsidP="00F17DD2"/>
    <w:p w14:paraId="6F2FED27" w14:textId="5ABF1F56" w:rsidR="00F17DD2" w:rsidRDefault="00F17DD2" w:rsidP="00F17DD2">
      <w:pPr>
        <w:rPr>
          <w:rFonts w:ascii="Arial" w:hAnsi="Arial" w:cs="Arial"/>
          <w:b/>
        </w:rPr>
      </w:pPr>
      <w:r>
        <w:rPr>
          <w:rFonts w:ascii="Arial" w:hAnsi="Arial" w:cs="Arial"/>
          <w:b/>
        </w:rPr>
        <w:t xml:space="preserve">Name: </w:t>
      </w:r>
      <w:r w:rsidR="007B56D9">
        <w:rPr>
          <w:rFonts w:ascii="Arial" w:hAnsi="Arial" w:cs="Arial"/>
          <w:b/>
        </w:rPr>
        <w:t>Delete account use case</w:t>
      </w:r>
    </w:p>
    <w:p w14:paraId="1CA9E250" w14:textId="77777777" w:rsidR="00F17DD2" w:rsidRDefault="00F17DD2" w:rsidP="00F17DD2">
      <w:pPr>
        <w:rPr>
          <w:rFonts w:ascii="Arial" w:hAnsi="Arial" w:cs="Arial"/>
        </w:rPr>
      </w:pPr>
    </w:p>
    <w:p w14:paraId="3C5BD554" w14:textId="2E8ECB61"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7B56D9">
        <w:rPr>
          <w:bCs/>
        </w:rPr>
        <w:t>UC23</w:t>
      </w:r>
    </w:p>
    <w:p w14:paraId="2A13CF2F" w14:textId="77777777" w:rsidR="00F17DD2" w:rsidRDefault="00F17DD2" w:rsidP="00F17DD2"/>
    <w:p w14:paraId="5500057B" w14:textId="35C64051" w:rsidR="00F17DD2" w:rsidRDefault="00F17DD2" w:rsidP="00F17DD2">
      <w:pPr>
        <w:keepNext/>
      </w:pPr>
      <w:r>
        <w:rPr>
          <w:rFonts w:ascii="Arial" w:hAnsi="Arial"/>
          <w:b/>
        </w:rPr>
        <w:t xml:space="preserve">Preconditions </w:t>
      </w:r>
    </w:p>
    <w:p w14:paraId="7CDF1D7E" w14:textId="212DF20F" w:rsidR="00F17DD2" w:rsidRDefault="007B56D9" w:rsidP="007B56D9">
      <w:pPr>
        <w:widowControl/>
        <w:spacing w:line="240" w:lineRule="auto"/>
        <w:ind w:left="360"/>
      </w:pPr>
      <w:r>
        <w:t>1.Event has finished</w:t>
      </w:r>
    </w:p>
    <w:p w14:paraId="7AABF772" w14:textId="67B2E143" w:rsidR="007B56D9" w:rsidRDefault="007B56D9" w:rsidP="007B56D9">
      <w:pPr>
        <w:widowControl/>
        <w:spacing w:line="240" w:lineRule="auto"/>
        <w:ind w:left="360"/>
      </w:pPr>
      <w:r>
        <w:t>2. account has reached its expiry date.</w:t>
      </w:r>
    </w:p>
    <w:p w14:paraId="5478AE71" w14:textId="6E7692CA" w:rsidR="00D547FB" w:rsidRDefault="00D547FB" w:rsidP="007B56D9">
      <w:pPr>
        <w:widowControl/>
        <w:spacing w:line="240" w:lineRule="auto"/>
        <w:ind w:left="360"/>
      </w:pPr>
      <w:r>
        <w:t>3.Non-working admin.</w:t>
      </w:r>
    </w:p>
    <w:p w14:paraId="55EA5069" w14:textId="2CCE04D6" w:rsidR="00D547FB" w:rsidRDefault="00D547FB" w:rsidP="007B56D9">
      <w:pPr>
        <w:widowControl/>
        <w:spacing w:line="240" w:lineRule="auto"/>
        <w:ind w:left="360"/>
      </w:pPr>
      <w:r>
        <w:t>4.An admin opens his admin profile page.</w:t>
      </w:r>
    </w:p>
    <w:p w14:paraId="167B5480" w14:textId="77777777" w:rsidR="00F17DD2" w:rsidRDefault="00F17DD2" w:rsidP="00F17DD2">
      <w:pPr>
        <w:pStyle w:val="Header"/>
        <w:keepNext/>
        <w:tabs>
          <w:tab w:val="left" w:pos="720"/>
        </w:tabs>
      </w:pPr>
    </w:p>
    <w:p w14:paraId="1465715E" w14:textId="202AA150"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12BAE5D6" w14:textId="6064DC51" w:rsidR="00F17DD2" w:rsidRDefault="00D547FB" w:rsidP="00D547FB">
      <w:pPr>
        <w:widowControl/>
        <w:tabs>
          <w:tab w:val="left" w:pos="1080"/>
        </w:tabs>
        <w:spacing w:line="240" w:lineRule="auto"/>
        <w:ind w:left="360"/>
      </w:pPr>
      <w:r>
        <w:t xml:space="preserve">1.Use case begins when Admin list account of other admins </w:t>
      </w:r>
    </w:p>
    <w:p w14:paraId="27100F8C" w14:textId="69118503" w:rsidR="00F17DD2" w:rsidRDefault="00D547FB" w:rsidP="00D547FB">
      <w:pPr>
        <w:widowControl/>
        <w:tabs>
          <w:tab w:val="left" w:pos="1080"/>
        </w:tabs>
        <w:spacing w:line="240" w:lineRule="auto"/>
        <w:ind w:left="360"/>
      </w:pPr>
      <w:r>
        <w:t>2.Admin starts deleting account of those admin who are not working or if their account reached their expiry date</w:t>
      </w:r>
    </w:p>
    <w:p w14:paraId="2E31284E" w14:textId="06E4CD53" w:rsidR="00F17DD2" w:rsidRDefault="00D547FB" w:rsidP="00D547FB">
      <w:pPr>
        <w:widowControl/>
        <w:tabs>
          <w:tab w:val="left" w:pos="1080"/>
        </w:tabs>
        <w:spacing w:line="240" w:lineRule="auto"/>
        <w:ind w:left="360"/>
      </w:pPr>
      <w:r>
        <w:t>3.Use case ends when Admin hides list</w:t>
      </w:r>
    </w:p>
    <w:p w14:paraId="2EE405E3" w14:textId="77777777" w:rsidR="00F17DD2" w:rsidRDefault="00F17DD2" w:rsidP="00F17DD2"/>
    <w:p w14:paraId="7CC2AF3A" w14:textId="77777777" w:rsidR="00F17DD2" w:rsidRDefault="00F17DD2" w:rsidP="00F17DD2">
      <w:pPr>
        <w:keepNext/>
        <w:rPr>
          <w:i/>
        </w:rPr>
      </w:pPr>
      <w:r>
        <w:rPr>
          <w:rFonts w:ascii="Arial" w:hAnsi="Arial"/>
          <w:b/>
        </w:rPr>
        <w:t>Alternate Course A</w:t>
      </w:r>
      <w:r>
        <w:rPr>
          <w:b/>
        </w:rPr>
        <w:t>: Description of the alternate course</w:t>
      </w:r>
    </w:p>
    <w:p w14:paraId="71439D5F" w14:textId="09C75767" w:rsidR="00D547FB" w:rsidRDefault="00F17DD2" w:rsidP="00D547FB">
      <w:pPr>
        <w:keepNext/>
        <w:tabs>
          <w:tab w:val="left" w:pos="360"/>
        </w:tabs>
      </w:pPr>
      <w:r>
        <w:rPr>
          <w:rFonts w:ascii="Arial" w:hAnsi="Arial"/>
          <w:b/>
        </w:rPr>
        <w:t>Condition</w:t>
      </w:r>
      <w:r>
        <w:rPr>
          <w:b/>
        </w:rPr>
        <w:t xml:space="preserve">: </w:t>
      </w:r>
      <w:r w:rsidR="00D547FB">
        <w:t>The admin has no full access.</w:t>
      </w:r>
    </w:p>
    <w:p w14:paraId="00F027CC" w14:textId="17687FE1" w:rsidR="00F17DD2" w:rsidRDefault="00D547FB" w:rsidP="00F17DD2">
      <w:r>
        <w:t>A.1 A message appears telling the admin that he is not authorized.</w:t>
      </w:r>
    </w:p>
    <w:p w14:paraId="183361E7" w14:textId="77777777" w:rsidR="00F17DD2" w:rsidRDefault="00F17DD2" w:rsidP="00F17DD2"/>
    <w:p w14:paraId="063F9584" w14:textId="21178407" w:rsidR="00F17DD2" w:rsidRDefault="00F17DD2" w:rsidP="00F17DD2">
      <w:pPr>
        <w:keepNext/>
      </w:pPr>
      <w:r>
        <w:rPr>
          <w:rFonts w:ascii="Arial" w:hAnsi="Arial"/>
          <w:b/>
        </w:rPr>
        <w:t>Post</w:t>
      </w:r>
      <w:r>
        <w:rPr>
          <w:b/>
        </w:rPr>
        <w:t xml:space="preserve"> </w:t>
      </w:r>
      <w:r>
        <w:rPr>
          <w:rFonts w:ascii="Arial" w:hAnsi="Arial"/>
          <w:b/>
        </w:rPr>
        <w:t xml:space="preserve">conditions </w:t>
      </w:r>
    </w:p>
    <w:p w14:paraId="5057A994" w14:textId="51ECD809" w:rsidR="00F17DD2" w:rsidRDefault="00D547FB" w:rsidP="00D547FB">
      <w:pPr>
        <w:pStyle w:val="Header"/>
        <w:keepNext/>
        <w:widowControl/>
        <w:spacing w:line="240" w:lineRule="auto"/>
        <w:ind w:left="360"/>
      </w:pPr>
      <w:r>
        <w:t>1.Some admin account are deleted from systems</w:t>
      </w:r>
    </w:p>
    <w:p w14:paraId="0628B142" w14:textId="75FA1860" w:rsidR="00D547FB" w:rsidRDefault="00D547FB" w:rsidP="00D547FB">
      <w:pPr>
        <w:pStyle w:val="Header"/>
        <w:keepNext/>
        <w:widowControl/>
        <w:spacing w:line="240" w:lineRule="auto"/>
        <w:ind w:left="360"/>
      </w:pPr>
      <w:r>
        <w:t>2.Those Admins with deleted accounts won’t be able to log in</w:t>
      </w:r>
    </w:p>
    <w:p w14:paraId="4E1172F0" w14:textId="77777777" w:rsidR="00F17DD2" w:rsidRDefault="00F17DD2" w:rsidP="00F17DD2">
      <w:pPr>
        <w:rPr>
          <w:b/>
          <w:sz w:val="24"/>
          <w:szCs w:val="24"/>
        </w:rPr>
      </w:pPr>
    </w:p>
    <w:p w14:paraId="0E732D05"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7392C565" w14:textId="77777777" w:rsidR="00F17DD2" w:rsidRDefault="00F17DD2" w:rsidP="00C32573"/>
    <w:p w14:paraId="60ABB6D0" w14:textId="2936D9E4" w:rsidR="00F17DD2" w:rsidRDefault="00D547FB" w:rsidP="00F17DD2">
      <w:pPr>
        <w:pStyle w:val="Heading3"/>
      </w:pPr>
      <w:r>
        <w:t>Tag users use case</w:t>
      </w:r>
    </w:p>
    <w:p w14:paraId="369144F8" w14:textId="77777777" w:rsidR="00F17DD2" w:rsidRDefault="00F17DD2" w:rsidP="00F17DD2"/>
    <w:p w14:paraId="7E0FBE26" w14:textId="219083C9" w:rsidR="00F17DD2" w:rsidRDefault="00F17DD2" w:rsidP="00F17DD2">
      <w:pPr>
        <w:rPr>
          <w:rFonts w:ascii="Arial" w:hAnsi="Arial" w:cs="Arial"/>
          <w:b/>
        </w:rPr>
      </w:pPr>
      <w:r>
        <w:rPr>
          <w:rFonts w:ascii="Arial" w:hAnsi="Arial" w:cs="Arial"/>
          <w:b/>
        </w:rPr>
        <w:t xml:space="preserve">Name: </w:t>
      </w:r>
      <w:r w:rsidR="00D547FB">
        <w:rPr>
          <w:rFonts w:ascii="Arial" w:hAnsi="Arial" w:cs="Arial"/>
          <w:b/>
        </w:rPr>
        <w:t>Tag users</w:t>
      </w:r>
    </w:p>
    <w:p w14:paraId="3CFEB2C3" w14:textId="77777777" w:rsidR="00F17DD2" w:rsidRDefault="00F17DD2" w:rsidP="00F17DD2">
      <w:pPr>
        <w:rPr>
          <w:rFonts w:ascii="Arial" w:hAnsi="Arial" w:cs="Arial"/>
        </w:rPr>
      </w:pPr>
    </w:p>
    <w:p w14:paraId="121CBF87" w14:textId="7FDD3BE6" w:rsidR="00F17DD2" w:rsidRDefault="00F17DD2" w:rsidP="00F17DD2">
      <w:pPr>
        <w:rPr>
          <w:rFonts w:ascii="Arial" w:hAnsi="Arial" w:cs="Arial"/>
          <w:bCs/>
        </w:rPr>
      </w:pPr>
      <w:r>
        <w:rPr>
          <w:rFonts w:ascii="Arial" w:hAnsi="Arial" w:cs="Arial"/>
          <w:b/>
        </w:rPr>
        <w:t>Identifier</w:t>
      </w:r>
      <w:r>
        <w:rPr>
          <w:rFonts w:ascii="Arial" w:hAnsi="Arial" w:cs="Arial"/>
          <w:bCs/>
        </w:rPr>
        <w:t xml:space="preserve"> </w:t>
      </w:r>
      <w:r w:rsidR="00D547FB">
        <w:rPr>
          <w:bCs/>
        </w:rPr>
        <w:t>UC24</w:t>
      </w:r>
    </w:p>
    <w:p w14:paraId="73EC6BF7" w14:textId="77777777" w:rsidR="00F17DD2" w:rsidRDefault="00F17DD2" w:rsidP="00F17DD2"/>
    <w:p w14:paraId="4FF6DF56" w14:textId="584AE98F" w:rsidR="00F17DD2" w:rsidRDefault="00F17DD2" w:rsidP="00D547FB">
      <w:pPr>
        <w:keepNext/>
      </w:pPr>
      <w:r>
        <w:rPr>
          <w:rFonts w:ascii="Arial" w:hAnsi="Arial"/>
          <w:b/>
        </w:rPr>
        <w:t xml:space="preserve">Preconditions </w:t>
      </w:r>
    </w:p>
    <w:p w14:paraId="4CE2C2C7" w14:textId="0872FE71" w:rsidR="00F17DD2" w:rsidRDefault="00D547FB" w:rsidP="00D547FB">
      <w:pPr>
        <w:widowControl/>
        <w:spacing w:line="240" w:lineRule="auto"/>
      </w:pPr>
      <w:r>
        <w:t xml:space="preserve">          1.An admin opens his admin profile page.</w:t>
      </w:r>
    </w:p>
    <w:p w14:paraId="7FBDE8C4" w14:textId="4EF3BF06" w:rsidR="008E01CB" w:rsidRDefault="00D547FB" w:rsidP="00D547FB">
      <w:pPr>
        <w:widowControl/>
        <w:spacing w:line="240" w:lineRule="auto"/>
      </w:pPr>
      <w:r>
        <w:t xml:space="preserve">          2.</w:t>
      </w:r>
      <w:r w:rsidR="008E01CB">
        <w:t xml:space="preserve">Some user are not tagged in photo event </w:t>
      </w:r>
    </w:p>
    <w:p w14:paraId="3E97DB31" w14:textId="509BB00E" w:rsidR="00D547FB" w:rsidRDefault="00D547FB" w:rsidP="00D547FB">
      <w:pPr>
        <w:widowControl/>
        <w:spacing w:line="240" w:lineRule="auto"/>
      </w:pPr>
      <w:r>
        <w:t xml:space="preserve"> </w:t>
      </w:r>
    </w:p>
    <w:p w14:paraId="325732A5" w14:textId="77777777" w:rsidR="00F17DD2" w:rsidRDefault="00F17DD2" w:rsidP="00F17DD2">
      <w:pPr>
        <w:pStyle w:val="Header"/>
        <w:keepNext/>
        <w:tabs>
          <w:tab w:val="left" w:pos="720"/>
        </w:tabs>
      </w:pPr>
    </w:p>
    <w:p w14:paraId="563EC26D" w14:textId="6CB2AF82" w:rsidR="00F17DD2" w:rsidRDefault="00F17DD2" w:rsidP="00F17DD2">
      <w:pPr>
        <w:keepNext/>
        <w:rPr>
          <w:bCs/>
        </w:rPr>
      </w:pPr>
      <w:r>
        <w:rPr>
          <w:rFonts w:ascii="Arial" w:hAnsi="Arial"/>
          <w:b/>
        </w:rPr>
        <w:t>Basic</w:t>
      </w:r>
      <w:r>
        <w:rPr>
          <w:b/>
        </w:rPr>
        <w:t xml:space="preserve"> </w:t>
      </w:r>
      <w:r>
        <w:rPr>
          <w:rFonts w:ascii="Arial" w:hAnsi="Arial"/>
          <w:b/>
        </w:rPr>
        <w:t>Course</w:t>
      </w:r>
      <w:r>
        <w:rPr>
          <w:bCs/>
        </w:rPr>
        <w:t xml:space="preserve"> </w:t>
      </w:r>
    </w:p>
    <w:p w14:paraId="40B5AB4F" w14:textId="378A7A5F" w:rsidR="00F17DD2" w:rsidRDefault="008E01CB" w:rsidP="00F17DD2">
      <w:pPr>
        <w:widowControl/>
        <w:numPr>
          <w:ilvl w:val="0"/>
          <w:numId w:val="29"/>
        </w:numPr>
        <w:tabs>
          <w:tab w:val="left" w:pos="1080"/>
        </w:tabs>
        <w:spacing w:line="240" w:lineRule="auto"/>
      </w:pPr>
      <w:r>
        <w:t>Use case begins when admin navigate to medias</w:t>
      </w:r>
    </w:p>
    <w:p w14:paraId="1479DC21" w14:textId="4A6A8275" w:rsidR="00F17DD2" w:rsidRDefault="008E01CB" w:rsidP="00F17DD2">
      <w:pPr>
        <w:widowControl/>
        <w:numPr>
          <w:ilvl w:val="0"/>
          <w:numId w:val="29"/>
        </w:numPr>
        <w:tabs>
          <w:tab w:val="left" w:pos="1080"/>
        </w:tabs>
        <w:spacing w:line="240" w:lineRule="auto"/>
      </w:pPr>
      <w:r>
        <w:t>Admin start to tag users who attended event in the photos based on their picture stored in their account</w:t>
      </w:r>
    </w:p>
    <w:p w14:paraId="21FE9D14" w14:textId="0153C045" w:rsidR="00F17DD2" w:rsidRDefault="008E01CB" w:rsidP="00F17DD2">
      <w:pPr>
        <w:widowControl/>
        <w:numPr>
          <w:ilvl w:val="0"/>
          <w:numId w:val="29"/>
        </w:numPr>
        <w:tabs>
          <w:tab w:val="left" w:pos="1080"/>
        </w:tabs>
        <w:spacing w:line="240" w:lineRule="auto"/>
      </w:pPr>
      <w:r>
        <w:t>Use case ends when admin leaves page</w:t>
      </w:r>
    </w:p>
    <w:p w14:paraId="3FDCDFDB" w14:textId="77777777" w:rsidR="00F17DD2" w:rsidRDefault="00F17DD2" w:rsidP="00F17DD2"/>
    <w:p w14:paraId="1784BB5D" w14:textId="77777777" w:rsidR="00F17DD2" w:rsidRDefault="00F17DD2" w:rsidP="00F17DD2">
      <w:pPr>
        <w:keepNext/>
        <w:rPr>
          <w:i/>
        </w:rPr>
      </w:pPr>
      <w:r>
        <w:rPr>
          <w:rFonts w:ascii="Arial" w:hAnsi="Arial"/>
          <w:b/>
        </w:rPr>
        <w:lastRenderedPageBreak/>
        <w:t>Alternate Course A</w:t>
      </w:r>
      <w:r>
        <w:rPr>
          <w:b/>
        </w:rPr>
        <w:t>: Description of the alternate course</w:t>
      </w:r>
    </w:p>
    <w:p w14:paraId="28EEF081" w14:textId="5F7F6AA9" w:rsidR="008E01CB" w:rsidRDefault="00F17DD2" w:rsidP="008E01CB">
      <w:pPr>
        <w:keepNext/>
        <w:tabs>
          <w:tab w:val="left" w:pos="360"/>
        </w:tabs>
      </w:pPr>
      <w:r>
        <w:rPr>
          <w:rFonts w:ascii="Arial" w:hAnsi="Arial"/>
          <w:b/>
        </w:rPr>
        <w:t>Condition</w:t>
      </w:r>
      <w:r w:rsidR="008E01CB">
        <w:rPr>
          <w:b/>
        </w:rPr>
        <w:t>:</w:t>
      </w:r>
      <w:r w:rsidR="008E01CB" w:rsidRPr="008E01CB">
        <w:t xml:space="preserve"> </w:t>
      </w:r>
      <w:r w:rsidR="008E01CB">
        <w:t>The admin has no full access and is not a Tagger admin.</w:t>
      </w:r>
    </w:p>
    <w:p w14:paraId="564BFE83" w14:textId="109C9DB4" w:rsidR="008E01CB" w:rsidRDefault="008E01CB" w:rsidP="008E01CB">
      <w:r>
        <w:t xml:space="preserve">     A.1 A message appears telling the admin that he has no authorization to add tags.</w:t>
      </w:r>
    </w:p>
    <w:p w14:paraId="2445EF96" w14:textId="77777777" w:rsidR="008E01CB" w:rsidRDefault="008E01CB" w:rsidP="008E01CB"/>
    <w:p w14:paraId="34A886AC" w14:textId="302C275D" w:rsidR="00F17DD2" w:rsidRDefault="00F17DD2" w:rsidP="008E01CB">
      <w:pPr>
        <w:keepNext/>
        <w:tabs>
          <w:tab w:val="left" w:pos="360"/>
        </w:tabs>
      </w:pPr>
    </w:p>
    <w:p w14:paraId="404344CF" w14:textId="77777777" w:rsidR="00F17DD2" w:rsidRDefault="00F17DD2" w:rsidP="00F17DD2"/>
    <w:p w14:paraId="6FB3883F" w14:textId="325851B2" w:rsidR="00F17DD2" w:rsidRDefault="00F17DD2" w:rsidP="00F17DD2">
      <w:pPr>
        <w:keepNext/>
      </w:pPr>
      <w:r>
        <w:rPr>
          <w:rFonts w:ascii="Arial" w:hAnsi="Arial"/>
          <w:b/>
        </w:rPr>
        <w:t>Post</w:t>
      </w:r>
      <w:r>
        <w:rPr>
          <w:b/>
        </w:rPr>
        <w:t xml:space="preserve"> </w:t>
      </w:r>
      <w:r>
        <w:rPr>
          <w:rFonts w:ascii="Arial" w:hAnsi="Arial"/>
          <w:b/>
        </w:rPr>
        <w:t xml:space="preserve">conditions </w:t>
      </w:r>
      <w:r>
        <w:rPr>
          <w:rFonts w:ascii="Arial" w:hAnsi="Arial"/>
          <w:bCs/>
        </w:rPr>
        <w:t>(</w:t>
      </w:r>
      <w:r>
        <w:rPr>
          <w:i/>
          <w:iCs/>
        </w:rPr>
        <w:t>List the state(s) the system can be in when this use case ends</w:t>
      </w:r>
      <w:r>
        <w:t>)</w:t>
      </w:r>
    </w:p>
    <w:p w14:paraId="0142E2A6" w14:textId="55675853" w:rsidR="008E01CB" w:rsidRDefault="008E01CB" w:rsidP="00F17DD2">
      <w:pPr>
        <w:keepNext/>
      </w:pPr>
      <w:r>
        <w:t xml:space="preserve">     1.Systen now store tagged user</w:t>
      </w:r>
    </w:p>
    <w:p w14:paraId="78B45505" w14:textId="7CD96669" w:rsidR="008E01CB" w:rsidRDefault="008E01CB" w:rsidP="00F17DD2">
      <w:pPr>
        <w:keepNext/>
      </w:pPr>
      <w:r>
        <w:t xml:space="preserve">     2.Tagged user can see media they are tagged in their media. </w:t>
      </w:r>
    </w:p>
    <w:p w14:paraId="38F9212A" w14:textId="51DF516A" w:rsidR="008E01CB" w:rsidRDefault="008E01CB" w:rsidP="00F17DD2">
      <w:pPr>
        <w:keepNext/>
      </w:pPr>
      <w:r>
        <w:t xml:space="preserve">   </w:t>
      </w:r>
    </w:p>
    <w:p w14:paraId="557ECAED" w14:textId="2D611003" w:rsidR="00F17DD2" w:rsidRDefault="00F17DD2" w:rsidP="008E01CB">
      <w:pPr>
        <w:pStyle w:val="Header"/>
        <w:keepNext/>
        <w:widowControl/>
        <w:spacing w:line="240" w:lineRule="auto"/>
        <w:ind w:left="360"/>
      </w:pPr>
    </w:p>
    <w:p w14:paraId="7C3BD19E" w14:textId="77777777" w:rsidR="00F17DD2" w:rsidRDefault="00F17DD2" w:rsidP="00F17DD2">
      <w:pPr>
        <w:rPr>
          <w:b/>
          <w:sz w:val="24"/>
          <w:szCs w:val="24"/>
        </w:rPr>
      </w:pPr>
    </w:p>
    <w:p w14:paraId="1DE58D57" w14:textId="77777777" w:rsidR="00F17DD2" w:rsidRDefault="00F17DD2" w:rsidP="00F17DD2">
      <w:pPr>
        <w:keepNext/>
      </w:pPr>
      <w:r>
        <w:rPr>
          <w:rFonts w:ascii="Arial" w:hAnsi="Arial"/>
          <w:b/>
        </w:rPr>
        <w:t xml:space="preserve">Map to: </w:t>
      </w:r>
      <w:r>
        <w:rPr>
          <w:rFonts w:ascii="Arial" w:hAnsi="Arial"/>
          <w:bCs/>
        </w:rPr>
        <w:t>(</w:t>
      </w:r>
      <w:r>
        <w:rPr>
          <w:i/>
          <w:iCs/>
        </w:rPr>
        <w:t>List the Identifiers of the user stories that this use case is addressing</w:t>
      </w:r>
      <w:r>
        <w:t>)</w:t>
      </w:r>
    </w:p>
    <w:p w14:paraId="0A6C0EA9" w14:textId="77777777" w:rsidR="00F17DD2" w:rsidRPr="00C32573" w:rsidRDefault="00F17DD2" w:rsidP="00C32573"/>
    <w:p w14:paraId="6E7B2AE1" w14:textId="77777777" w:rsidR="00C32573" w:rsidRPr="00C32573" w:rsidRDefault="00C32573" w:rsidP="00C32573"/>
    <w:p w14:paraId="0628F081" w14:textId="77777777" w:rsidR="00A47F30" w:rsidRPr="00593511" w:rsidRDefault="00A47F30" w:rsidP="00F81689">
      <w:pPr>
        <w:rPr>
          <w:sz w:val="24"/>
          <w:szCs w:val="24"/>
        </w:rPr>
      </w:pPr>
    </w:p>
    <w:p w14:paraId="6B9F3497" w14:textId="77777777" w:rsidR="009D0471" w:rsidRDefault="009D0471" w:rsidP="009D0471">
      <w:pPr>
        <w:pStyle w:val="Heading2"/>
        <w:rPr>
          <w:sz w:val="24"/>
          <w:szCs w:val="24"/>
        </w:rPr>
      </w:pPr>
      <w:bookmarkStart w:id="28" w:name="_Toc317768642"/>
      <w:r w:rsidRPr="009D0471">
        <w:rPr>
          <w:sz w:val="24"/>
          <w:szCs w:val="24"/>
        </w:rPr>
        <w:t>Non-functional Requirements</w:t>
      </w:r>
      <w:bookmarkEnd w:id="28"/>
    </w:p>
    <w:p w14:paraId="55B179BE" w14:textId="77777777" w:rsidR="00BE72CD" w:rsidRPr="00BE72CD" w:rsidRDefault="00BE72CD" w:rsidP="00BE72CD">
      <w:pPr>
        <w:rPr>
          <w:sz w:val="24"/>
          <w:szCs w:val="24"/>
        </w:rPr>
      </w:pPr>
      <w:r w:rsidRPr="00BE72CD">
        <w:rPr>
          <w:sz w:val="24"/>
          <w:szCs w:val="24"/>
        </w:rPr>
        <w:t>&lt; These are the constraints imposed by the user or understandable from the user stories and their business. Each requirement should have a unique identifier that can be used as a reference in other documents.&gt;</w:t>
      </w:r>
    </w:p>
    <w:p w14:paraId="149855A7" w14:textId="77777777" w:rsidR="009D0471" w:rsidRPr="00593511" w:rsidRDefault="009D0471" w:rsidP="009D0471">
      <w:pPr>
        <w:pStyle w:val="Heading3"/>
        <w:rPr>
          <w:b/>
          <w:bCs/>
        </w:rPr>
      </w:pPr>
      <w:bookmarkStart w:id="29" w:name="_Toc317768643"/>
      <w:r w:rsidRPr="00593511">
        <w:t>&lt;Requirement Description</w:t>
      </w:r>
      <w:r w:rsidR="001F49A2">
        <w:t xml:space="preserve"> and the user stories ID that this requirement is addressing</w:t>
      </w:r>
      <w:r w:rsidRPr="00593511">
        <w:t>&gt;</w:t>
      </w:r>
      <w:bookmarkEnd w:id="29"/>
    </w:p>
    <w:p w14:paraId="331AA32A" w14:textId="77777777" w:rsidR="009D0471" w:rsidRPr="00593511" w:rsidRDefault="009D0471" w:rsidP="009D0471">
      <w:pPr>
        <w:pStyle w:val="Heading3"/>
        <w:rPr>
          <w:b/>
          <w:bCs/>
        </w:rPr>
      </w:pPr>
      <w:r w:rsidRPr="00593511">
        <w:t xml:space="preserve"> </w:t>
      </w:r>
      <w:bookmarkStart w:id="30" w:name="_Toc317768644"/>
      <w:r w:rsidRPr="00593511">
        <w:t>&lt;Requirement Description&gt;</w:t>
      </w:r>
      <w:bookmarkEnd w:id="30"/>
    </w:p>
    <w:p w14:paraId="1FF23E47" w14:textId="77777777" w:rsidR="009D0471" w:rsidRPr="00593511" w:rsidRDefault="009D0471" w:rsidP="009D0471">
      <w:pPr>
        <w:ind w:left="720"/>
        <w:rPr>
          <w:sz w:val="24"/>
          <w:szCs w:val="24"/>
        </w:rPr>
      </w:pPr>
    </w:p>
    <w:p w14:paraId="2B4BF03A" w14:textId="77777777" w:rsidR="009D0471" w:rsidRDefault="009D0471" w:rsidP="009D0471">
      <w:pPr>
        <w:rPr>
          <w:b/>
          <w:bCs/>
          <w:sz w:val="24"/>
          <w:szCs w:val="24"/>
        </w:rPr>
      </w:pPr>
    </w:p>
    <w:p w14:paraId="1B4BB105" w14:textId="77777777" w:rsidR="009D0471" w:rsidRPr="00A24E28" w:rsidRDefault="009D0471" w:rsidP="00A24E28"/>
    <w:p w14:paraId="41D2DF63" w14:textId="77777777" w:rsidR="00BC6348" w:rsidRDefault="00BC6348">
      <w:pPr>
        <w:pStyle w:val="Heading1"/>
        <w:rPr>
          <w:sz w:val="28"/>
          <w:szCs w:val="28"/>
        </w:rPr>
      </w:pPr>
      <w:bookmarkStart w:id="31" w:name="_Toc317768645"/>
      <w:r>
        <w:rPr>
          <w:sz w:val="28"/>
          <w:szCs w:val="28"/>
        </w:rPr>
        <w:t>High level plan</w:t>
      </w:r>
      <w:bookmarkEnd w:id="31"/>
    </w:p>
    <w:p w14:paraId="51D0B93F" w14:textId="77777777" w:rsidR="00BC6348" w:rsidRDefault="00BC6348" w:rsidP="00BC6348"/>
    <w:p w14:paraId="4F5F8F63" w14:textId="77777777" w:rsidR="00BC6348" w:rsidRDefault="00BC6348" w:rsidP="00E07326">
      <w:pPr>
        <w:jc w:val="both"/>
        <w:rPr>
          <w:sz w:val="24"/>
          <w:szCs w:val="24"/>
        </w:rPr>
      </w:pPr>
      <w:r>
        <w:rPr>
          <w:sz w:val="24"/>
          <w:szCs w:val="24"/>
        </w:rPr>
        <w:t>&lt;Give a high level plan of the schedule</w:t>
      </w:r>
      <w:r w:rsidR="00E07326">
        <w:rPr>
          <w:sz w:val="24"/>
          <w:szCs w:val="24"/>
        </w:rPr>
        <w:t xml:space="preserve"> of all iterations</w:t>
      </w:r>
      <w:r>
        <w:rPr>
          <w:sz w:val="24"/>
          <w:szCs w:val="24"/>
        </w:rPr>
        <w:t xml:space="preserve"> you expect the project to undertak</w:t>
      </w:r>
      <w:r w:rsidR="00E07326">
        <w:rPr>
          <w:sz w:val="24"/>
          <w:szCs w:val="24"/>
        </w:rPr>
        <w:t>e in a tabular form as follows.</w:t>
      </w:r>
      <w:r>
        <w:rPr>
          <w:sz w:val="24"/>
          <w:szCs w:val="24"/>
        </w:rPr>
        <w:t>&gt;</w:t>
      </w:r>
    </w:p>
    <w:p w14:paraId="200C9937" w14:textId="77777777" w:rsidR="00BC6348" w:rsidRDefault="00BC6348" w:rsidP="00BC6348">
      <w:pPr>
        <w:jc w:val="both"/>
        <w:rPr>
          <w:sz w:val="24"/>
          <w:szCs w:val="24"/>
        </w:rPr>
      </w:pPr>
    </w:p>
    <w:p w14:paraId="1E5E9B10" w14:textId="77777777" w:rsidR="00E07326" w:rsidRPr="00E07326" w:rsidRDefault="00E07326" w:rsidP="00E07326">
      <w:pPr>
        <w:jc w:val="both"/>
        <w:rPr>
          <w:b/>
          <w:bCs/>
          <w:sz w:val="24"/>
          <w:szCs w:val="24"/>
          <w:u w:val="single"/>
        </w:rPr>
      </w:pPr>
      <w:r w:rsidRPr="00E07326">
        <w:rPr>
          <w:b/>
          <w:bCs/>
          <w:sz w:val="24"/>
          <w:szCs w:val="24"/>
          <w:u w:val="single"/>
        </w:rPr>
        <w:t>Iteration 1:</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BC6348" w14:paraId="207A6BA6" w14:textId="77777777" w:rsidTr="00817F8D">
        <w:trPr>
          <w:cantSplit/>
          <w:trHeight w:val="165"/>
        </w:trPr>
        <w:tc>
          <w:tcPr>
            <w:tcW w:w="5040" w:type="dxa"/>
            <w:tcBorders>
              <w:bottom w:val="double" w:sz="4" w:space="0" w:color="auto"/>
            </w:tcBorders>
            <w:vAlign w:val="center"/>
          </w:tcPr>
          <w:p w14:paraId="2E6F849D" w14:textId="77777777" w:rsidR="00BC6348" w:rsidRDefault="00E07326" w:rsidP="00817F8D">
            <w:pPr>
              <w:pStyle w:val="CMId"/>
              <w:widowControl w:val="0"/>
              <w:spacing w:before="0" w:after="0"/>
              <w:rPr>
                <w:lang w:val="en-US"/>
              </w:rPr>
            </w:pPr>
            <w:r>
              <w:rPr>
                <w:lang w:val="en-US"/>
              </w:rPr>
              <w:t>User Stories</w:t>
            </w:r>
          </w:p>
        </w:tc>
        <w:tc>
          <w:tcPr>
            <w:tcW w:w="3902" w:type="dxa"/>
            <w:tcBorders>
              <w:bottom w:val="double" w:sz="4" w:space="0" w:color="auto"/>
            </w:tcBorders>
          </w:tcPr>
          <w:p w14:paraId="073F3FAC" w14:textId="77777777" w:rsidR="00BC6348" w:rsidRDefault="00BC6348" w:rsidP="00817F8D">
            <w:pPr>
              <w:pStyle w:val="CMId"/>
              <w:widowControl w:val="0"/>
              <w:spacing w:before="0" w:after="0"/>
              <w:rPr>
                <w:lang w:val="en-US"/>
              </w:rPr>
            </w:pPr>
            <w:r>
              <w:rPr>
                <w:lang w:val="en-US"/>
              </w:rPr>
              <w:t>Estimated Time</w:t>
            </w:r>
          </w:p>
        </w:tc>
      </w:tr>
      <w:tr w:rsidR="00BC6348" w14:paraId="3E60A426" w14:textId="77777777" w:rsidTr="00817F8D">
        <w:trPr>
          <w:cantSplit/>
          <w:trHeight w:val="120"/>
        </w:trPr>
        <w:tc>
          <w:tcPr>
            <w:tcW w:w="5040" w:type="dxa"/>
            <w:tcBorders>
              <w:top w:val="double" w:sz="4" w:space="0" w:color="auto"/>
              <w:bottom w:val="single" w:sz="4" w:space="0" w:color="auto"/>
            </w:tcBorders>
          </w:tcPr>
          <w:p w14:paraId="138081B2" w14:textId="77777777" w:rsidR="00BC6348" w:rsidRDefault="00BC6348" w:rsidP="00817F8D">
            <w:pPr>
              <w:pStyle w:val="Header"/>
              <w:rPr>
                <w:sz w:val="24"/>
                <w:szCs w:val="24"/>
              </w:rPr>
            </w:pPr>
            <w:r>
              <w:rPr>
                <w:sz w:val="24"/>
                <w:szCs w:val="24"/>
              </w:rPr>
              <w:t>1.</w:t>
            </w:r>
          </w:p>
        </w:tc>
        <w:tc>
          <w:tcPr>
            <w:tcW w:w="3902" w:type="dxa"/>
            <w:tcBorders>
              <w:top w:val="double" w:sz="4" w:space="0" w:color="auto"/>
              <w:bottom w:val="single" w:sz="4" w:space="0" w:color="auto"/>
            </w:tcBorders>
          </w:tcPr>
          <w:p w14:paraId="43FC3A98" w14:textId="77777777" w:rsidR="00BC6348" w:rsidRDefault="00BC6348" w:rsidP="00817F8D">
            <w:pPr>
              <w:jc w:val="center"/>
              <w:rPr>
                <w:sz w:val="24"/>
                <w:szCs w:val="24"/>
              </w:rPr>
            </w:pPr>
          </w:p>
        </w:tc>
      </w:tr>
      <w:tr w:rsidR="00BC6348" w14:paraId="52FF1A8B" w14:textId="77777777" w:rsidTr="00BC6348">
        <w:trPr>
          <w:cantSplit/>
          <w:trHeight w:val="285"/>
        </w:trPr>
        <w:tc>
          <w:tcPr>
            <w:tcW w:w="5040" w:type="dxa"/>
            <w:tcBorders>
              <w:top w:val="single" w:sz="4" w:space="0" w:color="auto"/>
              <w:bottom w:val="single" w:sz="4" w:space="0" w:color="auto"/>
            </w:tcBorders>
          </w:tcPr>
          <w:p w14:paraId="1C8611DC" w14:textId="77777777" w:rsidR="00BC6348" w:rsidRDefault="00BC6348" w:rsidP="00817F8D">
            <w:pPr>
              <w:pStyle w:val="Header"/>
              <w:rPr>
                <w:sz w:val="24"/>
                <w:szCs w:val="24"/>
              </w:rPr>
            </w:pPr>
            <w:r>
              <w:rPr>
                <w:sz w:val="24"/>
                <w:szCs w:val="24"/>
              </w:rPr>
              <w:t>2.</w:t>
            </w:r>
          </w:p>
        </w:tc>
        <w:tc>
          <w:tcPr>
            <w:tcW w:w="3902" w:type="dxa"/>
            <w:tcBorders>
              <w:top w:val="single" w:sz="4" w:space="0" w:color="auto"/>
              <w:bottom w:val="single" w:sz="4" w:space="0" w:color="auto"/>
            </w:tcBorders>
          </w:tcPr>
          <w:p w14:paraId="5E67E668" w14:textId="77777777" w:rsidR="00BC6348" w:rsidRDefault="00BC6348" w:rsidP="00817F8D">
            <w:pPr>
              <w:jc w:val="center"/>
              <w:rPr>
                <w:sz w:val="24"/>
                <w:szCs w:val="24"/>
              </w:rPr>
            </w:pPr>
          </w:p>
        </w:tc>
      </w:tr>
      <w:tr w:rsidR="00BC6348" w14:paraId="226A55FA" w14:textId="77777777" w:rsidTr="00BC6348">
        <w:trPr>
          <w:cantSplit/>
          <w:trHeight w:val="123"/>
        </w:trPr>
        <w:tc>
          <w:tcPr>
            <w:tcW w:w="5040" w:type="dxa"/>
            <w:tcBorders>
              <w:top w:val="single" w:sz="4" w:space="0" w:color="auto"/>
              <w:left w:val="single" w:sz="4" w:space="0" w:color="auto"/>
              <w:bottom w:val="single" w:sz="4" w:space="0" w:color="auto"/>
            </w:tcBorders>
          </w:tcPr>
          <w:p w14:paraId="1FAA1C84" w14:textId="77777777" w:rsidR="00BC6348" w:rsidRDefault="00BC6348" w:rsidP="00817F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C14BB82" w14:textId="77777777" w:rsidR="00BC6348" w:rsidRDefault="00BC6348" w:rsidP="00817F8D">
            <w:pPr>
              <w:jc w:val="center"/>
              <w:rPr>
                <w:sz w:val="24"/>
                <w:szCs w:val="24"/>
              </w:rPr>
            </w:pPr>
          </w:p>
        </w:tc>
      </w:tr>
    </w:tbl>
    <w:p w14:paraId="647112F0" w14:textId="77777777" w:rsidR="00E07326" w:rsidRDefault="00E07326" w:rsidP="00BC6348">
      <w:pPr>
        <w:pStyle w:val="Caption"/>
        <w:spacing w:before="120"/>
        <w:rPr>
          <w:b/>
          <w:bCs/>
        </w:rPr>
      </w:pPr>
    </w:p>
    <w:p w14:paraId="60F06717" w14:textId="77777777" w:rsidR="00E07326" w:rsidRPr="00E07326" w:rsidRDefault="00E07326" w:rsidP="00E07326">
      <w:pPr>
        <w:jc w:val="both"/>
        <w:rPr>
          <w:b/>
          <w:bCs/>
          <w:sz w:val="24"/>
          <w:szCs w:val="24"/>
          <w:u w:val="single"/>
        </w:rPr>
      </w:pPr>
      <w:r w:rsidRPr="00E07326">
        <w:rPr>
          <w:b/>
          <w:bCs/>
          <w:sz w:val="24"/>
          <w:szCs w:val="24"/>
          <w:u w:val="single"/>
        </w:rPr>
        <w:t xml:space="preserve">Iteration </w:t>
      </w:r>
      <w:r>
        <w:rPr>
          <w:b/>
          <w:bCs/>
          <w:sz w:val="24"/>
          <w:szCs w:val="24"/>
          <w:u w:val="single"/>
        </w:rPr>
        <w:t>2</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6FBFEB62" w14:textId="77777777" w:rsidTr="000A248D">
        <w:trPr>
          <w:cantSplit/>
          <w:trHeight w:val="165"/>
        </w:trPr>
        <w:tc>
          <w:tcPr>
            <w:tcW w:w="5040" w:type="dxa"/>
            <w:tcBorders>
              <w:bottom w:val="double" w:sz="4" w:space="0" w:color="auto"/>
            </w:tcBorders>
            <w:vAlign w:val="center"/>
          </w:tcPr>
          <w:p w14:paraId="01AFB866"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4D41C8C4" w14:textId="77777777" w:rsidR="00E07326" w:rsidRDefault="00E07326" w:rsidP="000A248D">
            <w:pPr>
              <w:pStyle w:val="CMId"/>
              <w:widowControl w:val="0"/>
              <w:spacing w:before="0" w:after="0"/>
              <w:rPr>
                <w:lang w:val="en-US"/>
              </w:rPr>
            </w:pPr>
            <w:r>
              <w:rPr>
                <w:lang w:val="en-US"/>
              </w:rPr>
              <w:t>Estimated Time</w:t>
            </w:r>
          </w:p>
        </w:tc>
      </w:tr>
      <w:tr w:rsidR="00E07326" w14:paraId="72655119" w14:textId="77777777" w:rsidTr="000A248D">
        <w:trPr>
          <w:cantSplit/>
          <w:trHeight w:val="120"/>
        </w:trPr>
        <w:tc>
          <w:tcPr>
            <w:tcW w:w="5040" w:type="dxa"/>
            <w:tcBorders>
              <w:top w:val="double" w:sz="4" w:space="0" w:color="auto"/>
              <w:bottom w:val="single" w:sz="4" w:space="0" w:color="auto"/>
            </w:tcBorders>
          </w:tcPr>
          <w:p w14:paraId="30B5F9D3" w14:textId="77777777" w:rsidR="00E07326" w:rsidRDefault="00E07326" w:rsidP="000A248D">
            <w:pPr>
              <w:pStyle w:val="Header"/>
              <w:rPr>
                <w:sz w:val="24"/>
                <w:szCs w:val="24"/>
              </w:rPr>
            </w:pPr>
            <w:r>
              <w:rPr>
                <w:sz w:val="24"/>
                <w:szCs w:val="24"/>
              </w:rPr>
              <w:t>1.</w:t>
            </w:r>
          </w:p>
        </w:tc>
        <w:tc>
          <w:tcPr>
            <w:tcW w:w="3902" w:type="dxa"/>
            <w:tcBorders>
              <w:top w:val="double" w:sz="4" w:space="0" w:color="auto"/>
              <w:bottom w:val="single" w:sz="4" w:space="0" w:color="auto"/>
            </w:tcBorders>
          </w:tcPr>
          <w:p w14:paraId="503DEACB" w14:textId="77777777" w:rsidR="00E07326" w:rsidRDefault="00E07326" w:rsidP="000A248D">
            <w:pPr>
              <w:jc w:val="center"/>
              <w:rPr>
                <w:sz w:val="24"/>
                <w:szCs w:val="24"/>
              </w:rPr>
            </w:pPr>
          </w:p>
        </w:tc>
      </w:tr>
      <w:tr w:rsidR="00E07326" w14:paraId="5D957B26" w14:textId="77777777" w:rsidTr="000A248D">
        <w:trPr>
          <w:cantSplit/>
          <w:trHeight w:val="285"/>
        </w:trPr>
        <w:tc>
          <w:tcPr>
            <w:tcW w:w="5040" w:type="dxa"/>
            <w:tcBorders>
              <w:top w:val="single" w:sz="4" w:space="0" w:color="auto"/>
              <w:bottom w:val="single" w:sz="4" w:space="0" w:color="auto"/>
            </w:tcBorders>
          </w:tcPr>
          <w:p w14:paraId="33E526BE"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90C07D5" w14:textId="77777777" w:rsidR="00E07326" w:rsidRDefault="00E07326" w:rsidP="000A248D">
            <w:pPr>
              <w:jc w:val="center"/>
              <w:rPr>
                <w:sz w:val="24"/>
                <w:szCs w:val="24"/>
              </w:rPr>
            </w:pPr>
          </w:p>
        </w:tc>
      </w:tr>
      <w:tr w:rsidR="00E07326" w14:paraId="70BB10E0" w14:textId="77777777" w:rsidTr="000A248D">
        <w:trPr>
          <w:cantSplit/>
          <w:trHeight w:val="123"/>
        </w:trPr>
        <w:tc>
          <w:tcPr>
            <w:tcW w:w="5040" w:type="dxa"/>
            <w:tcBorders>
              <w:top w:val="single" w:sz="4" w:space="0" w:color="auto"/>
              <w:left w:val="single" w:sz="4" w:space="0" w:color="auto"/>
              <w:bottom w:val="single" w:sz="4" w:space="0" w:color="auto"/>
            </w:tcBorders>
          </w:tcPr>
          <w:p w14:paraId="4AA25BE9"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51ACE431" w14:textId="77777777" w:rsidR="00E07326" w:rsidRDefault="00E07326" w:rsidP="000A248D">
            <w:pPr>
              <w:jc w:val="center"/>
              <w:rPr>
                <w:sz w:val="24"/>
                <w:szCs w:val="24"/>
              </w:rPr>
            </w:pPr>
          </w:p>
        </w:tc>
      </w:tr>
    </w:tbl>
    <w:p w14:paraId="538362DA" w14:textId="77777777" w:rsidR="00E07326" w:rsidRDefault="00E07326" w:rsidP="00E07326">
      <w:pPr>
        <w:pStyle w:val="Caption"/>
        <w:spacing w:before="120"/>
        <w:rPr>
          <w:b/>
          <w:bCs/>
        </w:rPr>
      </w:pPr>
    </w:p>
    <w:p w14:paraId="72741A3C" w14:textId="77777777" w:rsidR="00E07326" w:rsidRPr="00E07326" w:rsidRDefault="00E07326" w:rsidP="00E07326">
      <w:pPr>
        <w:jc w:val="both"/>
        <w:rPr>
          <w:b/>
          <w:bCs/>
          <w:sz w:val="24"/>
          <w:szCs w:val="24"/>
          <w:u w:val="single"/>
        </w:rPr>
      </w:pPr>
      <w:r w:rsidRPr="00E07326">
        <w:rPr>
          <w:b/>
          <w:bCs/>
          <w:sz w:val="24"/>
          <w:szCs w:val="24"/>
          <w:u w:val="single"/>
        </w:rPr>
        <w:t>Iteration</w:t>
      </w:r>
      <w:r>
        <w:rPr>
          <w:b/>
          <w:bCs/>
          <w:sz w:val="24"/>
          <w:szCs w:val="24"/>
          <w:u w:val="single"/>
        </w:rPr>
        <w:t xml:space="preserve"> 3</w:t>
      </w:r>
      <w:r w:rsidRPr="00E07326">
        <w:rPr>
          <w:b/>
          <w:bCs/>
          <w:sz w:val="24"/>
          <w:szCs w:val="24"/>
          <w:u w:val="single"/>
        </w:rPr>
        <w:t>:</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0"/>
        <w:gridCol w:w="3902"/>
      </w:tblGrid>
      <w:tr w:rsidR="00E07326" w14:paraId="780D919D" w14:textId="77777777" w:rsidTr="000A248D">
        <w:trPr>
          <w:cantSplit/>
          <w:trHeight w:val="165"/>
        </w:trPr>
        <w:tc>
          <w:tcPr>
            <w:tcW w:w="5040" w:type="dxa"/>
            <w:tcBorders>
              <w:bottom w:val="double" w:sz="4" w:space="0" w:color="auto"/>
            </w:tcBorders>
            <w:vAlign w:val="center"/>
          </w:tcPr>
          <w:p w14:paraId="6B1F7637" w14:textId="77777777" w:rsidR="00E07326" w:rsidRDefault="00E07326" w:rsidP="000A248D">
            <w:pPr>
              <w:pStyle w:val="CMId"/>
              <w:widowControl w:val="0"/>
              <w:spacing w:before="0" w:after="0"/>
              <w:rPr>
                <w:lang w:val="en-US"/>
              </w:rPr>
            </w:pPr>
            <w:r>
              <w:rPr>
                <w:lang w:val="en-US"/>
              </w:rPr>
              <w:t>User Stories</w:t>
            </w:r>
          </w:p>
        </w:tc>
        <w:tc>
          <w:tcPr>
            <w:tcW w:w="3902" w:type="dxa"/>
            <w:tcBorders>
              <w:bottom w:val="double" w:sz="4" w:space="0" w:color="auto"/>
            </w:tcBorders>
          </w:tcPr>
          <w:p w14:paraId="31071717" w14:textId="77777777" w:rsidR="00E07326" w:rsidRDefault="00E07326" w:rsidP="000A248D">
            <w:pPr>
              <w:pStyle w:val="CMId"/>
              <w:widowControl w:val="0"/>
              <w:spacing w:before="0" w:after="0"/>
              <w:rPr>
                <w:lang w:val="en-US"/>
              </w:rPr>
            </w:pPr>
            <w:r>
              <w:rPr>
                <w:lang w:val="en-US"/>
              </w:rPr>
              <w:t>Estimated Time</w:t>
            </w:r>
          </w:p>
        </w:tc>
      </w:tr>
      <w:tr w:rsidR="00E07326" w14:paraId="497214EC" w14:textId="77777777" w:rsidTr="000A248D">
        <w:trPr>
          <w:cantSplit/>
          <w:trHeight w:val="120"/>
        </w:trPr>
        <w:tc>
          <w:tcPr>
            <w:tcW w:w="5040" w:type="dxa"/>
            <w:tcBorders>
              <w:top w:val="double" w:sz="4" w:space="0" w:color="auto"/>
              <w:bottom w:val="single" w:sz="4" w:space="0" w:color="auto"/>
            </w:tcBorders>
          </w:tcPr>
          <w:p w14:paraId="3B982015" w14:textId="77777777" w:rsidR="00E07326" w:rsidRDefault="00E07326" w:rsidP="000A248D">
            <w:pPr>
              <w:pStyle w:val="Header"/>
              <w:rPr>
                <w:sz w:val="24"/>
                <w:szCs w:val="24"/>
              </w:rPr>
            </w:pPr>
            <w:r>
              <w:rPr>
                <w:sz w:val="24"/>
                <w:szCs w:val="24"/>
              </w:rPr>
              <w:lastRenderedPageBreak/>
              <w:t>1.</w:t>
            </w:r>
          </w:p>
        </w:tc>
        <w:tc>
          <w:tcPr>
            <w:tcW w:w="3902" w:type="dxa"/>
            <w:tcBorders>
              <w:top w:val="double" w:sz="4" w:space="0" w:color="auto"/>
              <w:bottom w:val="single" w:sz="4" w:space="0" w:color="auto"/>
            </w:tcBorders>
          </w:tcPr>
          <w:p w14:paraId="56139CC5" w14:textId="77777777" w:rsidR="00E07326" w:rsidRDefault="00E07326" w:rsidP="000A248D">
            <w:pPr>
              <w:jc w:val="center"/>
              <w:rPr>
                <w:sz w:val="24"/>
                <w:szCs w:val="24"/>
              </w:rPr>
            </w:pPr>
          </w:p>
        </w:tc>
      </w:tr>
      <w:tr w:rsidR="00E07326" w14:paraId="47E47E62" w14:textId="77777777" w:rsidTr="000A248D">
        <w:trPr>
          <w:cantSplit/>
          <w:trHeight w:val="285"/>
        </w:trPr>
        <w:tc>
          <w:tcPr>
            <w:tcW w:w="5040" w:type="dxa"/>
            <w:tcBorders>
              <w:top w:val="single" w:sz="4" w:space="0" w:color="auto"/>
              <w:bottom w:val="single" w:sz="4" w:space="0" w:color="auto"/>
            </w:tcBorders>
          </w:tcPr>
          <w:p w14:paraId="38997608" w14:textId="77777777" w:rsidR="00E07326" w:rsidRDefault="00E07326" w:rsidP="000A248D">
            <w:pPr>
              <w:pStyle w:val="Header"/>
              <w:rPr>
                <w:sz w:val="24"/>
                <w:szCs w:val="24"/>
              </w:rPr>
            </w:pPr>
            <w:r>
              <w:rPr>
                <w:sz w:val="24"/>
                <w:szCs w:val="24"/>
              </w:rPr>
              <w:t>2.</w:t>
            </w:r>
          </w:p>
        </w:tc>
        <w:tc>
          <w:tcPr>
            <w:tcW w:w="3902" w:type="dxa"/>
            <w:tcBorders>
              <w:top w:val="single" w:sz="4" w:space="0" w:color="auto"/>
              <w:bottom w:val="single" w:sz="4" w:space="0" w:color="auto"/>
            </w:tcBorders>
          </w:tcPr>
          <w:p w14:paraId="7251D1A4" w14:textId="77777777" w:rsidR="00E07326" w:rsidRDefault="00E07326" w:rsidP="000A248D">
            <w:pPr>
              <w:jc w:val="center"/>
              <w:rPr>
                <w:sz w:val="24"/>
                <w:szCs w:val="24"/>
              </w:rPr>
            </w:pPr>
          </w:p>
        </w:tc>
      </w:tr>
      <w:tr w:rsidR="00E07326" w14:paraId="4BD462E8" w14:textId="77777777" w:rsidTr="000A248D">
        <w:trPr>
          <w:cantSplit/>
          <w:trHeight w:val="123"/>
        </w:trPr>
        <w:tc>
          <w:tcPr>
            <w:tcW w:w="5040" w:type="dxa"/>
            <w:tcBorders>
              <w:top w:val="single" w:sz="4" w:space="0" w:color="auto"/>
              <w:left w:val="single" w:sz="4" w:space="0" w:color="auto"/>
              <w:bottom w:val="single" w:sz="4" w:space="0" w:color="auto"/>
            </w:tcBorders>
          </w:tcPr>
          <w:p w14:paraId="23D14E8B" w14:textId="77777777" w:rsidR="00E07326" w:rsidRDefault="00E07326" w:rsidP="000A248D">
            <w:pPr>
              <w:pStyle w:val="Header"/>
              <w:jc w:val="center"/>
              <w:rPr>
                <w:b/>
                <w:bCs/>
                <w:sz w:val="24"/>
                <w:szCs w:val="24"/>
              </w:rPr>
            </w:pPr>
            <w:r>
              <w:rPr>
                <w:b/>
                <w:bCs/>
                <w:sz w:val="24"/>
                <w:szCs w:val="24"/>
              </w:rPr>
              <w:t>Total Time</w:t>
            </w:r>
          </w:p>
        </w:tc>
        <w:tc>
          <w:tcPr>
            <w:tcW w:w="3902" w:type="dxa"/>
            <w:tcBorders>
              <w:top w:val="single" w:sz="4" w:space="0" w:color="auto"/>
              <w:bottom w:val="single" w:sz="4" w:space="0" w:color="auto"/>
              <w:right w:val="single" w:sz="4" w:space="0" w:color="auto"/>
            </w:tcBorders>
          </w:tcPr>
          <w:p w14:paraId="2FBEF547" w14:textId="77777777" w:rsidR="00E07326" w:rsidRDefault="00E07326" w:rsidP="000A248D">
            <w:pPr>
              <w:jc w:val="center"/>
              <w:rPr>
                <w:sz w:val="24"/>
                <w:szCs w:val="24"/>
              </w:rPr>
            </w:pPr>
          </w:p>
        </w:tc>
      </w:tr>
    </w:tbl>
    <w:p w14:paraId="2DE34E60" w14:textId="77777777" w:rsidR="00BC6348" w:rsidRDefault="00BC6348" w:rsidP="00BC6348">
      <w:pPr>
        <w:pStyle w:val="Caption"/>
        <w:spacing w:before="120"/>
        <w:rPr>
          <w:b/>
          <w:bCs/>
        </w:rPr>
      </w:pPr>
      <w:r>
        <w:rPr>
          <w:b/>
          <w:bCs/>
        </w:rPr>
        <w:t>Table 1: High Level Plan</w:t>
      </w:r>
    </w:p>
    <w:p w14:paraId="04428887" w14:textId="77777777" w:rsidR="00E07326" w:rsidRPr="00E07326" w:rsidRDefault="00E07326" w:rsidP="00E07326"/>
    <w:p w14:paraId="077C59BF" w14:textId="77777777" w:rsidR="00BC6348" w:rsidRDefault="00BC6348" w:rsidP="000845FA">
      <w:pPr>
        <w:jc w:val="both"/>
        <w:rPr>
          <w:sz w:val="24"/>
          <w:szCs w:val="24"/>
        </w:rPr>
      </w:pPr>
      <w:r>
        <w:rPr>
          <w:sz w:val="24"/>
          <w:szCs w:val="24"/>
        </w:rPr>
        <w:t xml:space="preserve">&lt;Please be reasonable in your time estimation. It does not have to be exact, we are here to learn, and now is a good time to learn some time management. </w:t>
      </w:r>
      <w:r w:rsidR="000845FA" w:rsidRPr="000845FA">
        <w:rPr>
          <w:i/>
          <w:iCs/>
          <w:sz w:val="24"/>
          <w:szCs w:val="24"/>
          <w:u w:val="single"/>
        </w:rPr>
        <w:t xml:space="preserve">For the software engineering course make each iteration </w:t>
      </w:r>
      <w:r w:rsidR="000845FA">
        <w:rPr>
          <w:i/>
          <w:iCs/>
          <w:sz w:val="24"/>
          <w:szCs w:val="24"/>
          <w:u w:val="single"/>
        </w:rPr>
        <w:t>runs</w:t>
      </w:r>
      <w:r w:rsidR="000845FA" w:rsidRPr="000845FA">
        <w:rPr>
          <w:i/>
          <w:iCs/>
          <w:sz w:val="24"/>
          <w:szCs w:val="24"/>
          <w:u w:val="single"/>
        </w:rPr>
        <w:t xml:space="preserve"> for three weeks only. In this course, you will be asked to deliver three iterations only.</w:t>
      </w:r>
      <w:r>
        <w:rPr>
          <w:sz w:val="24"/>
          <w:szCs w:val="24"/>
        </w:rPr>
        <w:t>&gt;</w:t>
      </w:r>
      <w:r w:rsidR="000845FA">
        <w:rPr>
          <w:sz w:val="24"/>
          <w:szCs w:val="24"/>
        </w:rPr>
        <w:t xml:space="preserve"> </w:t>
      </w:r>
    </w:p>
    <w:p w14:paraId="488B986D" w14:textId="77777777" w:rsidR="00BC6348" w:rsidRDefault="00BC6348" w:rsidP="00BC6348">
      <w:pPr>
        <w:jc w:val="both"/>
        <w:rPr>
          <w:sz w:val="24"/>
          <w:szCs w:val="24"/>
        </w:rPr>
      </w:pPr>
    </w:p>
    <w:p w14:paraId="2E637599" w14:textId="77777777" w:rsidR="00BC6348" w:rsidRPr="00BC6348" w:rsidRDefault="00BC6348" w:rsidP="00BC6348"/>
    <w:p w14:paraId="38A34CEB" w14:textId="77777777" w:rsidR="00023315" w:rsidRPr="00767333" w:rsidRDefault="00023315">
      <w:pPr>
        <w:pStyle w:val="Heading1"/>
        <w:rPr>
          <w:sz w:val="28"/>
          <w:szCs w:val="28"/>
        </w:rPr>
      </w:pPr>
      <w:bookmarkStart w:id="32" w:name="_Toc317768646"/>
      <w:r w:rsidRPr="00767333">
        <w:rPr>
          <w:sz w:val="28"/>
          <w:szCs w:val="28"/>
        </w:rPr>
        <w:t>Supporting Information</w:t>
      </w:r>
      <w:bookmarkEnd w:id="32"/>
    </w:p>
    <w:p w14:paraId="6BCAA125" w14:textId="77777777" w:rsidR="00767333" w:rsidRDefault="00023315" w:rsidP="00DD363A">
      <w:pPr>
        <w:pStyle w:val="InfoBlue"/>
      </w:pPr>
      <w:r w:rsidRPr="00767333">
        <w:t>[The supporting information makes the SRS easier to use.  It includes: a) Table of contents, b) Index, c) Appendices.  These may include use-case storyboards or user-interface prototypes. When appendices are included, the SRS should explicitly state whether or not the appendices are to be considered part of the requirements.]</w:t>
      </w:r>
    </w:p>
    <w:p w14:paraId="5794F71C" w14:textId="77777777" w:rsidR="0051549E" w:rsidRDefault="0051549E" w:rsidP="0051549E">
      <w:pPr>
        <w:pStyle w:val="BodyText"/>
      </w:pPr>
    </w:p>
    <w:p w14:paraId="08D8D1F4" w14:textId="77777777" w:rsidR="0051549E" w:rsidRDefault="0051549E" w:rsidP="00394326">
      <w:pPr>
        <w:pStyle w:val="BodyText"/>
        <w:ind w:left="0"/>
        <w:rPr>
          <w:b/>
          <w:bCs/>
          <w:sz w:val="28"/>
          <w:szCs w:val="28"/>
        </w:rPr>
      </w:pPr>
      <w:r w:rsidRPr="0051549E">
        <w:rPr>
          <w:b/>
          <w:bCs/>
          <w:sz w:val="28"/>
          <w:szCs w:val="28"/>
        </w:rPr>
        <w:t>Appendix A</w:t>
      </w:r>
    </w:p>
    <w:p w14:paraId="00FB3CE2" w14:textId="77777777" w:rsidR="00125E15" w:rsidRDefault="00125E15" w:rsidP="0051549E">
      <w:pPr>
        <w:pStyle w:val="BodyText"/>
        <w:rPr>
          <w:b/>
          <w:bCs/>
          <w:sz w:val="28"/>
          <w:szCs w:val="28"/>
        </w:rPr>
      </w:pPr>
    </w:p>
    <w:p w14:paraId="415B6944" w14:textId="77777777" w:rsidR="0051549E" w:rsidRDefault="0051549E" w:rsidP="00394326">
      <w:pPr>
        <w:pStyle w:val="BodyText"/>
        <w:ind w:left="0"/>
        <w:rPr>
          <w:b/>
          <w:bCs/>
          <w:sz w:val="28"/>
          <w:szCs w:val="28"/>
        </w:rPr>
      </w:pPr>
      <w:r>
        <w:rPr>
          <w:b/>
          <w:bCs/>
          <w:sz w:val="28"/>
          <w:szCs w:val="28"/>
        </w:rPr>
        <w:t xml:space="preserve">Traceability </w:t>
      </w:r>
      <w:r w:rsidR="00125E15">
        <w:rPr>
          <w:b/>
          <w:bCs/>
          <w:sz w:val="28"/>
          <w:szCs w:val="28"/>
        </w:rPr>
        <w:t xml:space="preserve">Matrix </w:t>
      </w:r>
    </w:p>
    <w:p w14:paraId="6AE23443" w14:textId="77777777" w:rsidR="00125E15" w:rsidRDefault="00125E15" w:rsidP="0051549E">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956"/>
        <w:gridCol w:w="957"/>
        <w:gridCol w:w="955"/>
        <w:gridCol w:w="956"/>
        <w:gridCol w:w="956"/>
        <w:gridCol w:w="956"/>
        <w:gridCol w:w="956"/>
        <w:gridCol w:w="956"/>
        <w:gridCol w:w="957"/>
      </w:tblGrid>
      <w:tr w:rsidR="00125E15" w:rsidRPr="000A248D" w14:paraId="1ED47CDD" w14:textId="77777777" w:rsidTr="000A248D">
        <w:tc>
          <w:tcPr>
            <w:tcW w:w="957" w:type="dxa"/>
            <w:shd w:val="clear" w:color="auto" w:fill="auto"/>
          </w:tcPr>
          <w:p w14:paraId="02FBDC7D" w14:textId="77777777" w:rsidR="00125E15" w:rsidRPr="000A248D" w:rsidRDefault="00125E15" w:rsidP="000A248D">
            <w:pPr>
              <w:pStyle w:val="BodyText"/>
              <w:ind w:left="0"/>
              <w:rPr>
                <w:b/>
                <w:bCs/>
                <w:sz w:val="28"/>
                <w:szCs w:val="28"/>
              </w:rPr>
            </w:pPr>
            <w:r w:rsidRPr="000A248D">
              <w:rPr>
                <w:b/>
                <w:bCs/>
                <w:sz w:val="28"/>
                <w:szCs w:val="28"/>
              </w:rPr>
              <w:t>RID</w:t>
            </w:r>
          </w:p>
        </w:tc>
        <w:tc>
          <w:tcPr>
            <w:tcW w:w="957" w:type="dxa"/>
            <w:shd w:val="clear" w:color="auto" w:fill="auto"/>
          </w:tcPr>
          <w:p w14:paraId="13465B7D" w14:textId="77777777" w:rsidR="00125E15" w:rsidRPr="000A248D" w:rsidRDefault="00FE3081" w:rsidP="000A248D">
            <w:pPr>
              <w:pStyle w:val="BodyText"/>
              <w:ind w:left="0"/>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1.1</w:t>
            </w:r>
          </w:p>
        </w:tc>
        <w:tc>
          <w:tcPr>
            <w:tcW w:w="957" w:type="dxa"/>
            <w:shd w:val="clear" w:color="auto" w:fill="auto"/>
          </w:tcPr>
          <w:p w14:paraId="0D30871C" w14:textId="77777777" w:rsidR="00125E15" w:rsidRPr="000A248D" w:rsidRDefault="00FE3081" w:rsidP="000A248D">
            <w:pPr>
              <w:pStyle w:val="BodyText"/>
              <w:ind w:left="0"/>
              <w:jc w:val="center"/>
              <w:rPr>
                <w:b/>
                <w:bCs/>
                <w:sz w:val="28"/>
                <w:szCs w:val="28"/>
              </w:rPr>
            </w:pPr>
            <w:r w:rsidRPr="000A248D">
              <w:rPr>
                <w:b/>
                <w:bCs/>
                <w:sz w:val="28"/>
                <w:szCs w:val="28"/>
              </w:rPr>
              <w:t>U</w:t>
            </w:r>
            <w:r w:rsidR="00382317" w:rsidRPr="000A248D">
              <w:rPr>
                <w:b/>
                <w:bCs/>
                <w:sz w:val="28"/>
                <w:szCs w:val="28"/>
              </w:rPr>
              <w:t>S</w:t>
            </w:r>
            <w:r w:rsidR="00125E15" w:rsidRPr="000A248D">
              <w:rPr>
                <w:b/>
                <w:bCs/>
                <w:sz w:val="28"/>
                <w:szCs w:val="28"/>
              </w:rPr>
              <w:t>1.2</w:t>
            </w:r>
          </w:p>
        </w:tc>
        <w:tc>
          <w:tcPr>
            <w:tcW w:w="957" w:type="dxa"/>
            <w:shd w:val="clear" w:color="auto" w:fill="auto"/>
          </w:tcPr>
          <w:p w14:paraId="19BBE63C" w14:textId="77777777" w:rsidR="00125E15" w:rsidRPr="000A248D" w:rsidRDefault="00125E15" w:rsidP="000A248D">
            <w:pPr>
              <w:pStyle w:val="BodyText"/>
              <w:ind w:left="0"/>
              <w:rPr>
                <w:b/>
                <w:bCs/>
                <w:sz w:val="28"/>
                <w:szCs w:val="28"/>
              </w:rPr>
            </w:pPr>
          </w:p>
        </w:tc>
        <w:tc>
          <w:tcPr>
            <w:tcW w:w="958" w:type="dxa"/>
            <w:shd w:val="clear" w:color="auto" w:fill="auto"/>
          </w:tcPr>
          <w:p w14:paraId="587C53F4"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4AD8E69" w14:textId="77777777" w:rsidR="00125E15" w:rsidRPr="000A248D" w:rsidRDefault="00125E15" w:rsidP="000A248D">
            <w:pPr>
              <w:pStyle w:val="BodyText"/>
              <w:ind w:left="0"/>
              <w:rPr>
                <w:b/>
                <w:bCs/>
                <w:sz w:val="28"/>
                <w:szCs w:val="28"/>
              </w:rPr>
            </w:pPr>
          </w:p>
        </w:tc>
        <w:tc>
          <w:tcPr>
            <w:tcW w:w="958" w:type="dxa"/>
            <w:shd w:val="clear" w:color="auto" w:fill="auto"/>
          </w:tcPr>
          <w:p w14:paraId="013D12A9" w14:textId="77777777" w:rsidR="00125E15" w:rsidRPr="000A248D" w:rsidRDefault="00125E15" w:rsidP="000A248D">
            <w:pPr>
              <w:pStyle w:val="BodyText"/>
              <w:ind w:left="0"/>
              <w:rPr>
                <w:b/>
                <w:bCs/>
                <w:sz w:val="28"/>
                <w:szCs w:val="28"/>
              </w:rPr>
            </w:pPr>
          </w:p>
        </w:tc>
        <w:tc>
          <w:tcPr>
            <w:tcW w:w="958" w:type="dxa"/>
            <w:shd w:val="clear" w:color="auto" w:fill="auto"/>
          </w:tcPr>
          <w:p w14:paraId="1F019FEF" w14:textId="77777777" w:rsidR="00125E15" w:rsidRPr="000A248D" w:rsidRDefault="00125E15" w:rsidP="000A248D">
            <w:pPr>
              <w:pStyle w:val="BodyText"/>
              <w:ind w:left="0"/>
              <w:rPr>
                <w:b/>
                <w:bCs/>
                <w:sz w:val="28"/>
                <w:szCs w:val="28"/>
              </w:rPr>
            </w:pPr>
          </w:p>
        </w:tc>
        <w:tc>
          <w:tcPr>
            <w:tcW w:w="958" w:type="dxa"/>
            <w:shd w:val="clear" w:color="auto" w:fill="auto"/>
          </w:tcPr>
          <w:p w14:paraId="1C6152B1" w14:textId="77777777" w:rsidR="00125E15" w:rsidRPr="000A248D" w:rsidRDefault="00125E15" w:rsidP="000A248D">
            <w:pPr>
              <w:pStyle w:val="BodyText"/>
              <w:ind w:left="0"/>
              <w:rPr>
                <w:b/>
                <w:bCs/>
                <w:sz w:val="28"/>
                <w:szCs w:val="28"/>
              </w:rPr>
            </w:pPr>
          </w:p>
        </w:tc>
        <w:tc>
          <w:tcPr>
            <w:tcW w:w="958" w:type="dxa"/>
            <w:shd w:val="clear" w:color="auto" w:fill="auto"/>
          </w:tcPr>
          <w:p w14:paraId="5CAE1E7D" w14:textId="77777777" w:rsidR="00125E15" w:rsidRPr="000A248D" w:rsidRDefault="00382317" w:rsidP="000A248D">
            <w:pPr>
              <w:pStyle w:val="BodyText"/>
              <w:ind w:left="0"/>
              <w:jc w:val="center"/>
              <w:rPr>
                <w:b/>
                <w:bCs/>
                <w:sz w:val="28"/>
                <w:szCs w:val="28"/>
              </w:rPr>
            </w:pPr>
            <w:r w:rsidRPr="000A248D">
              <w:rPr>
                <w:b/>
                <w:bCs/>
                <w:sz w:val="28"/>
                <w:szCs w:val="28"/>
              </w:rPr>
              <w:t>….</w:t>
            </w:r>
          </w:p>
        </w:tc>
      </w:tr>
      <w:tr w:rsidR="00125E15" w:rsidRPr="000A248D" w14:paraId="4457C46D" w14:textId="77777777" w:rsidTr="000A248D">
        <w:tc>
          <w:tcPr>
            <w:tcW w:w="957" w:type="dxa"/>
            <w:shd w:val="clear" w:color="auto" w:fill="auto"/>
          </w:tcPr>
          <w:p w14:paraId="58C6E52D" w14:textId="77777777" w:rsidR="00125E15" w:rsidRPr="000A248D" w:rsidRDefault="00382317" w:rsidP="000A248D">
            <w:pPr>
              <w:pStyle w:val="BodyText"/>
              <w:ind w:left="0"/>
              <w:rPr>
                <w:b/>
                <w:bCs/>
                <w:sz w:val="28"/>
                <w:szCs w:val="28"/>
              </w:rPr>
            </w:pPr>
            <w:r w:rsidRPr="000A248D">
              <w:rPr>
                <w:b/>
                <w:bCs/>
                <w:sz w:val="28"/>
                <w:szCs w:val="28"/>
              </w:rPr>
              <w:t>UC</w:t>
            </w:r>
            <w:r w:rsidR="00125E15" w:rsidRPr="000A248D">
              <w:rPr>
                <w:b/>
                <w:bCs/>
                <w:sz w:val="28"/>
                <w:szCs w:val="28"/>
              </w:rPr>
              <w:t>1.1</w:t>
            </w:r>
          </w:p>
        </w:tc>
        <w:tc>
          <w:tcPr>
            <w:tcW w:w="957" w:type="dxa"/>
            <w:shd w:val="clear" w:color="auto" w:fill="auto"/>
          </w:tcPr>
          <w:p w14:paraId="6152E6B5" w14:textId="77777777" w:rsidR="00125E15" w:rsidRPr="000A248D" w:rsidRDefault="00125E15" w:rsidP="000A248D">
            <w:pPr>
              <w:pStyle w:val="BodyText"/>
              <w:ind w:left="0"/>
              <w:rPr>
                <w:b/>
                <w:bCs/>
                <w:sz w:val="28"/>
                <w:szCs w:val="28"/>
              </w:rPr>
            </w:pPr>
          </w:p>
        </w:tc>
        <w:tc>
          <w:tcPr>
            <w:tcW w:w="957" w:type="dxa"/>
            <w:shd w:val="clear" w:color="auto" w:fill="auto"/>
          </w:tcPr>
          <w:p w14:paraId="44699528"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218BEC7C" w14:textId="77777777" w:rsidR="00125E15" w:rsidRPr="000A248D" w:rsidRDefault="00125E15" w:rsidP="000A248D">
            <w:pPr>
              <w:pStyle w:val="BodyText"/>
              <w:ind w:left="0"/>
              <w:rPr>
                <w:b/>
                <w:bCs/>
                <w:sz w:val="28"/>
                <w:szCs w:val="28"/>
              </w:rPr>
            </w:pPr>
          </w:p>
        </w:tc>
        <w:tc>
          <w:tcPr>
            <w:tcW w:w="958" w:type="dxa"/>
            <w:shd w:val="clear" w:color="auto" w:fill="auto"/>
          </w:tcPr>
          <w:p w14:paraId="0FFC196E" w14:textId="77777777" w:rsidR="00125E15" w:rsidRPr="000A248D" w:rsidRDefault="00125E15" w:rsidP="000A248D">
            <w:pPr>
              <w:pStyle w:val="BodyText"/>
              <w:ind w:left="0"/>
              <w:jc w:val="center"/>
              <w:rPr>
                <w:b/>
                <w:bCs/>
                <w:sz w:val="28"/>
                <w:szCs w:val="28"/>
              </w:rPr>
            </w:pPr>
          </w:p>
        </w:tc>
        <w:tc>
          <w:tcPr>
            <w:tcW w:w="958" w:type="dxa"/>
            <w:shd w:val="clear" w:color="auto" w:fill="auto"/>
          </w:tcPr>
          <w:p w14:paraId="55685645" w14:textId="77777777" w:rsidR="00125E15" w:rsidRPr="000A248D" w:rsidRDefault="00125E15" w:rsidP="000A248D">
            <w:pPr>
              <w:pStyle w:val="BodyText"/>
              <w:ind w:left="0"/>
              <w:rPr>
                <w:b/>
                <w:bCs/>
                <w:sz w:val="28"/>
                <w:szCs w:val="28"/>
              </w:rPr>
            </w:pPr>
          </w:p>
        </w:tc>
        <w:tc>
          <w:tcPr>
            <w:tcW w:w="958" w:type="dxa"/>
            <w:shd w:val="clear" w:color="auto" w:fill="auto"/>
          </w:tcPr>
          <w:p w14:paraId="1EC26F95" w14:textId="77777777" w:rsidR="00125E15" w:rsidRPr="000A248D" w:rsidRDefault="00125E15" w:rsidP="000A248D">
            <w:pPr>
              <w:pStyle w:val="BodyText"/>
              <w:ind w:left="0"/>
              <w:rPr>
                <w:b/>
                <w:bCs/>
                <w:sz w:val="28"/>
                <w:szCs w:val="28"/>
              </w:rPr>
            </w:pPr>
          </w:p>
        </w:tc>
        <w:tc>
          <w:tcPr>
            <w:tcW w:w="958" w:type="dxa"/>
            <w:shd w:val="clear" w:color="auto" w:fill="auto"/>
          </w:tcPr>
          <w:p w14:paraId="243F6ACB" w14:textId="77777777" w:rsidR="00125E15" w:rsidRPr="000A248D" w:rsidRDefault="00125E15" w:rsidP="000A248D">
            <w:pPr>
              <w:pStyle w:val="BodyText"/>
              <w:ind w:left="0"/>
              <w:rPr>
                <w:b/>
                <w:bCs/>
                <w:sz w:val="28"/>
                <w:szCs w:val="28"/>
              </w:rPr>
            </w:pPr>
          </w:p>
        </w:tc>
        <w:tc>
          <w:tcPr>
            <w:tcW w:w="958" w:type="dxa"/>
            <w:shd w:val="clear" w:color="auto" w:fill="auto"/>
          </w:tcPr>
          <w:p w14:paraId="2FF0A20C" w14:textId="77777777" w:rsidR="00125E15" w:rsidRPr="000A248D" w:rsidRDefault="00125E15" w:rsidP="000A248D">
            <w:pPr>
              <w:pStyle w:val="BodyText"/>
              <w:ind w:left="0"/>
              <w:rPr>
                <w:b/>
                <w:bCs/>
                <w:sz w:val="28"/>
                <w:szCs w:val="28"/>
              </w:rPr>
            </w:pPr>
          </w:p>
        </w:tc>
        <w:tc>
          <w:tcPr>
            <w:tcW w:w="958" w:type="dxa"/>
            <w:shd w:val="clear" w:color="auto" w:fill="auto"/>
          </w:tcPr>
          <w:p w14:paraId="3D8577F5" w14:textId="77777777" w:rsidR="00125E15" w:rsidRPr="000A248D" w:rsidRDefault="00125E15" w:rsidP="000A248D">
            <w:pPr>
              <w:pStyle w:val="BodyText"/>
              <w:ind w:left="0"/>
              <w:jc w:val="center"/>
              <w:rPr>
                <w:b/>
                <w:bCs/>
                <w:sz w:val="28"/>
                <w:szCs w:val="28"/>
              </w:rPr>
            </w:pPr>
          </w:p>
        </w:tc>
      </w:tr>
      <w:tr w:rsidR="00125E15" w:rsidRPr="000A248D" w14:paraId="45D917AE" w14:textId="77777777" w:rsidTr="000A248D">
        <w:tc>
          <w:tcPr>
            <w:tcW w:w="957" w:type="dxa"/>
            <w:shd w:val="clear" w:color="auto" w:fill="auto"/>
          </w:tcPr>
          <w:p w14:paraId="76175BF1" w14:textId="77777777" w:rsidR="00125E15" w:rsidRPr="000A248D" w:rsidRDefault="00125E15" w:rsidP="000A248D">
            <w:pPr>
              <w:pStyle w:val="BodyText"/>
              <w:ind w:left="0"/>
              <w:rPr>
                <w:b/>
                <w:bCs/>
                <w:sz w:val="28"/>
                <w:szCs w:val="28"/>
              </w:rPr>
            </w:pPr>
          </w:p>
        </w:tc>
        <w:tc>
          <w:tcPr>
            <w:tcW w:w="957" w:type="dxa"/>
            <w:shd w:val="clear" w:color="auto" w:fill="auto"/>
          </w:tcPr>
          <w:p w14:paraId="792F1E4A" w14:textId="77777777" w:rsidR="00125E15" w:rsidRPr="000A248D" w:rsidRDefault="00125E15" w:rsidP="000A248D">
            <w:pPr>
              <w:pStyle w:val="BodyText"/>
              <w:ind w:left="0"/>
              <w:rPr>
                <w:b/>
                <w:bCs/>
                <w:sz w:val="28"/>
                <w:szCs w:val="28"/>
              </w:rPr>
            </w:pPr>
          </w:p>
        </w:tc>
        <w:tc>
          <w:tcPr>
            <w:tcW w:w="957" w:type="dxa"/>
            <w:shd w:val="clear" w:color="auto" w:fill="auto"/>
          </w:tcPr>
          <w:p w14:paraId="1FA9F2E6"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5D81854" w14:textId="77777777" w:rsidR="00125E15" w:rsidRPr="000A248D" w:rsidRDefault="00125E15" w:rsidP="000A248D">
            <w:pPr>
              <w:pStyle w:val="BodyText"/>
              <w:ind w:left="0"/>
              <w:rPr>
                <w:b/>
                <w:bCs/>
                <w:sz w:val="28"/>
                <w:szCs w:val="28"/>
              </w:rPr>
            </w:pPr>
          </w:p>
        </w:tc>
        <w:tc>
          <w:tcPr>
            <w:tcW w:w="958" w:type="dxa"/>
            <w:shd w:val="clear" w:color="auto" w:fill="auto"/>
          </w:tcPr>
          <w:p w14:paraId="5E2A1FE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1162B59" w14:textId="77777777" w:rsidR="00125E15" w:rsidRPr="000A248D" w:rsidRDefault="00125E15" w:rsidP="000A248D">
            <w:pPr>
              <w:pStyle w:val="BodyText"/>
              <w:ind w:left="0"/>
              <w:rPr>
                <w:b/>
                <w:bCs/>
                <w:sz w:val="28"/>
                <w:szCs w:val="28"/>
              </w:rPr>
            </w:pPr>
          </w:p>
        </w:tc>
        <w:tc>
          <w:tcPr>
            <w:tcW w:w="958" w:type="dxa"/>
            <w:shd w:val="clear" w:color="auto" w:fill="auto"/>
          </w:tcPr>
          <w:p w14:paraId="1A89ADAE" w14:textId="77777777" w:rsidR="00125E15" w:rsidRPr="000A248D" w:rsidRDefault="00125E15" w:rsidP="000A248D">
            <w:pPr>
              <w:pStyle w:val="BodyText"/>
              <w:ind w:left="0"/>
              <w:rPr>
                <w:b/>
                <w:bCs/>
                <w:sz w:val="28"/>
                <w:szCs w:val="28"/>
              </w:rPr>
            </w:pPr>
          </w:p>
        </w:tc>
        <w:tc>
          <w:tcPr>
            <w:tcW w:w="958" w:type="dxa"/>
            <w:shd w:val="clear" w:color="auto" w:fill="auto"/>
          </w:tcPr>
          <w:p w14:paraId="2ED8B677" w14:textId="77777777" w:rsidR="00125E15" w:rsidRPr="000A248D" w:rsidRDefault="00125E15" w:rsidP="000A248D">
            <w:pPr>
              <w:pStyle w:val="BodyText"/>
              <w:ind w:left="0"/>
              <w:rPr>
                <w:b/>
                <w:bCs/>
                <w:sz w:val="28"/>
                <w:szCs w:val="28"/>
              </w:rPr>
            </w:pPr>
          </w:p>
        </w:tc>
        <w:tc>
          <w:tcPr>
            <w:tcW w:w="958" w:type="dxa"/>
            <w:shd w:val="clear" w:color="auto" w:fill="auto"/>
          </w:tcPr>
          <w:p w14:paraId="4ADCCD4B" w14:textId="77777777" w:rsidR="00125E15" w:rsidRPr="000A248D" w:rsidRDefault="00125E15" w:rsidP="000A248D">
            <w:pPr>
              <w:pStyle w:val="BodyText"/>
              <w:ind w:left="0"/>
              <w:rPr>
                <w:b/>
                <w:bCs/>
                <w:sz w:val="28"/>
                <w:szCs w:val="28"/>
              </w:rPr>
            </w:pPr>
          </w:p>
        </w:tc>
        <w:tc>
          <w:tcPr>
            <w:tcW w:w="958" w:type="dxa"/>
            <w:shd w:val="clear" w:color="auto" w:fill="auto"/>
          </w:tcPr>
          <w:p w14:paraId="13BC9CD3" w14:textId="77777777" w:rsidR="00125E15" w:rsidRPr="000A248D" w:rsidRDefault="00125E15" w:rsidP="000A248D">
            <w:pPr>
              <w:pStyle w:val="BodyText"/>
              <w:ind w:left="0"/>
              <w:jc w:val="center"/>
              <w:rPr>
                <w:b/>
                <w:bCs/>
                <w:sz w:val="28"/>
                <w:szCs w:val="28"/>
              </w:rPr>
            </w:pPr>
          </w:p>
        </w:tc>
      </w:tr>
      <w:tr w:rsidR="00125E15" w:rsidRPr="000A248D" w14:paraId="3C28310C" w14:textId="77777777" w:rsidTr="000A248D">
        <w:tc>
          <w:tcPr>
            <w:tcW w:w="957" w:type="dxa"/>
            <w:shd w:val="clear" w:color="auto" w:fill="auto"/>
          </w:tcPr>
          <w:p w14:paraId="346E3D90" w14:textId="77777777" w:rsidR="00125E15" w:rsidRPr="000A248D" w:rsidRDefault="00125E15" w:rsidP="000A248D">
            <w:pPr>
              <w:pStyle w:val="BodyText"/>
              <w:ind w:left="0"/>
              <w:rPr>
                <w:b/>
                <w:bCs/>
                <w:sz w:val="28"/>
                <w:szCs w:val="28"/>
              </w:rPr>
            </w:pPr>
          </w:p>
        </w:tc>
        <w:tc>
          <w:tcPr>
            <w:tcW w:w="957" w:type="dxa"/>
            <w:shd w:val="clear" w:color="auto" w:fill="auto"/>
          </w:tcPr>
          <w:p w14:paraId="043C7E81" w14:textId="77777777" w:rsidR="00125E15" w:rsidRPr="000A248D" w:rsidRDefault="00125E15" w:rsidP="000A248D">
            <w:pPr>
              <w:pStyle w:val="BodyText"/>
              <w:ind w:left="0"/>
              <w:rPr>
                <w:b/>
                <w:bCs/>
                <w:sz w:val="28"/>
                <w:szCs w:val="28"/>
              </w:rPr>
            </w:pPr>
          </w:p>
        </w:tc>
        <w:tc>
          <w:tcPr>
            <w:tcW w:w="957" w:type="dxa"/>
            <w:shd w:val="clear" w:color="auto" w:fill="auto"/>
          </w:tcPr>
          <w:p w14:paraId="1FCDCF64"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599EF78" w14:textId="77777777" w:rsidR="00125E15" w:rsidRPr="000A248D" w:rsidRDefault="00125E15" w:rsidP="000A248D">
            <w:pPr>
              <w:pStyle w:val="BodyText"/>
              <w:ind w:left="0"/>
              <w:rPr>
                <w:b/>
                <w:bCs/>
                <w:sz w:val="28"/>
                <w:szCs w:val="28"/>
              </w:rPr>
            </w:pPr>
          </w:p>
        </w:tc>
        <w:tc>
          <w:tcPr>
            <w:tcW w:w="958" w:type="dxa"/>
            <w:shd w:val="clear" w:color="auto" w:fill="auto"/>
          </w:tcPr>
          <w:p w14:paraId="6D8494A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2479E24" w14:textId="77777777" w:rsidR="00125E15" w:rsidRPr="000A248D" w:rsidRDefault="00125E15" w:rsidP="000A248D">
            <w:pPr>
              <w:pStyle w:val="BodyText"/>
              <w:ind w:left="0"/>
              <w:rPr>
                <w:b/>
                <w:bCs/>
                <w:sz w:val="28"/>
                <w:szCs w:val="28"/>
              </w:rPr>
            </w:pPr>
          </w:p>
        </w:tc>
        <w:tc>
          <w:tcPr>
            <w:tcW w:w="958" w:type="dxa"/>
            <w:shd w:val="clear" w:color="auto" w:fill="auto"/>
          </w:tcPr>
          <w:p w14:paraId="608A8C0A" w14:textId="77777777" w:rsidR="00125E15" w:rsidRPr="000A248D" w:rsidRDefault="00125E15" w:rsidP="000A248D">
            <w:pPr>
              <w:pStyle w:val="BodyText"/>
              <w:ind w:left="0"/>
              <w:rPr>
                <w:b/>
                <w:bCs/>
                <w:sz w:val="28"/>
                <w:szCs w:val="28"/>
              </w:rPr>
            </w:pPr>
          </w:p>
        </w:tc>
        <w:tc>
          <w:tcPr>
            <w:tcW w:w="958" w:type="dxa"/>
            <w:shd w:val="clear" w:color="auto" w:fill="auto"/>
          </w:tcPr>
          <w:p w14:paraId="3E2B47FB" w14:textId="77777777" w:rsidR="00125E15" w:rsidRPr="000A248D" w:rsidRDefault="00125E15" w:rsidP="000A248D">
            <w:pPr>
              <w:pStyle w:val="BodyText"/>
              <w:ind w:left="0"/>
              <w:rPr>
                <w:b/>
                <w:bCs/>
                <w:sz w:val="28"/>
                <w:szCs w:val="28"/>
              </w:rPr>
            </w:pPr>
          </w:p>
        </w:tc>
        <w:tc>
          <w:tcPr>
            <w:tcW w:w="958" w:type="dxa"/>
            <w:shd w:val="clear" w:color="auto" w:fill="auto"/>
          </w:tcPr>
          <w:p w14:paraId="1D7534B0" w14:textId="77777777" w:rsidR="00125E15" w:rsidRPr="000A248D" w:rsidRDefault="00125E15" w:rsidP="000A248D">
            <w:pPr>
              <w:pStyle w:val="BodyText"/>
              <w:ind w:left="0"/>
              <w:rPr>
                <w:b/>
                <w:bCs/>
                <w:sz w:val="28"/>
                <w:szCs w:val="28"/>
              </w:rPr>
            </w:pPr>
          </w:p>
        </w:tc>
        <w:tc>
          <w:tcPr>
            <w:tcW w:w="958" w:type="dxa"/>
            <w:shd w:val="clear" w:color="auto" w:fill="auto"/>
          </w:tcPr>
          <w:p w14:paraId="347308DF" w14:textId="77777777" w:rsidR="00125E15" w:rsidRPr="000A248D" w:rsidRDefault="00125E15" w:rsidP="000A248D">
            <w:pPr>
              <w:pStyle w:val="BodyText"/>
              <w:ind w:left="0"/>
              <w:jc w:val="center"/>
              <w:rPr>
                <w:b/>
                <w:bCs/>
                <w:sz w:val="28"/>
                <w:szCs w:val="28"/>
              </w:rPr>
            </w:pPr>
          </w:p>
        </w:tc>
      </w:tr>
      <w:tr w:rsidR="00125E15" w:rsidRPr="000A248D" w14:paraId="1E388C6D" w14:textId="77777777" w:rsidTr="000A248D">
        <w:tc>
          <w:tcPr>
            <w:tcW w:w="957" w:type="dxa"/>
            <w:shd w:val="clear" w:color="auto" w:fill="auto"/>
          </w:tcPr>
          <w:p w14:paraId="6CEE719F" w14:textId="77777777" w:rsidR="00125E15" w:rsidRPr="000A248D" w:rsidRDefault="00125E15" w:rsidP="000A248D">
            <w:pPr>
              <w:pStyle w:val="BodyText"/>
              <w:ind w:left="0"/>
              <w:rPr>
                <w:b/>
                <w:bCs/>
                <w:sz w:val="28"/>
                <w:szCs w:val="28"/>
              </w:rPr>
            </w:pPr>
          </w:p>
        </w:tc>
        <w:tc>
          <w:tcPr>
            <w:tcW w:w="957" w:type="dxa"/>
            <w:shd w:val="clear" w:color="auto" w:fill="auto"/>
          </w:tcPr>
          <w:p w14:paraId="1289DFEB" w14:textId="77777777" w:rsidR="00125E15" w:rsidRPr="000A248D" w:rsidRDefault="00125E15" w:rsidP="000A248D">
            <w:pPr>
              <w:pStyle w:val="BodyText"/>
              <w:ind w:left="0"/>
              <w:rPr>
                <w:b/>
                <w:bCs/>
                <w:sz w:val="28"/>
                <w:szCs w:val="28"/>
              </w:rPr>
            </w:pPr>
          </w:p>
        </w:tc>
        <w:tc>
          <w:tcPr>
            <w:tcW w:w="957" w:type="dxa"/>
            <w:shd w:val="clear" w:color="auto" w:fill="auto"/>
          </w:tcPr>
          <w:p w14:paraId="4E5FF74A" w14:textId="77777777" w:rsidR="00125E15" w:rsidRPr="000A248D" w:rsidRDefault="00125E15" w:rsidP="000A248D">
            <w:pPr>
              <w:pStyle w:val="BodyText"/>
              <w:ind w:left="0"/>
              <w:jc w:val="center"/>
              <w:rPr>
                <w:b/>
                <w:bCs/>
                <w:sz w:val="28"/>
                <w:szCs w:val="28"/>
              </w:rPr>
            </w:pPr>
          </w:p>
        </w:tc>
        <w:tc>
          <w:tcPr>
            <w:tcW w:w="957" w:type="dxa"/>
            <w:shd w:val="clear" w:color="auto" w:fill="auto"/>
          </w:tcPr>
          <w:p w14:paraId="529E9F35" w14:textId="77777777" w:rsidR="00125E15" w:rsidRPr="000A248D" w:rsidRDefault="00125E15" w:rsidP="000A248D">
            <w:pPr>
              <w:pStyle w:val="BodyText"/>
              <w:ind w:left="0"/>
              <w:rPr>
                <w:b/>
                <w:bCs/>
                <w:sz w:val="28"/>
                <w:szCs w:val="28"/>
              </w:rPr>
            </w:pPr>
          </w:p>
        </w:tc>
        <w:tc>
          <w:tcPr>
            <w:tcW w:w="958" w:type="dxa"/>
            <w:shd w:val="clear" w:color="auto" w:fill="auto"/>
          </w:tcPr>
          <w:p w14:paraId="2A4E9F7A"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548E264" w14:textId="77777777" w:rsidR="00125E15" w:rsidRPr="000A248D" w:rsidRDefault="00125E15" w:rsidP="000A248D">
            <w:pPr>
              <w:pStyle w:val="BodyText"/>
              <w:ind w:left="0"/>
              <w:rPr>
                <w:b/>
                <w:bCs/>
                <w:sz w:val="28"/>
                <w:szCs w:val="28"/>
              </w:rPr>
            </w:pPr>
          </w:p>
        </w:tc>
        <w:tc>
          <w:tcPr>
            <w:tcW w:w="958" w:type="dxa"/>
            <w:shd w:val="clear" w:color="auto" w:fill="auto"/>
          </w:tcPr>
          <w:p w14:paraId="7821CC59" w14:textId="77777777" w:rsidR="00125E15" w:rsidRPr="000A248D" w:rsidRDefault="00125E15" w:rsidP="000A248D">
            <w:pPr>
              <w:pStyle w:val="BodyText"/>
              <w:ind w:left="0"/>
              <w:rPr>
                <w:b/>
                <w:bCs/>
                <w:sz w:val="28"/>
                <w:szCs w:val="28"/>
              </w:rPr>
            </w:pPr>
          </w:p>
        </w:tc>
        <w:tc>
          <w:tcPr>
            <w:tcW w:w="958" w:type="dxa"/>
            <w:shd w:val="clear" w:color="auto" w:fill="auto"/>
          </w:tcPr>
          <w:p w14:paraId="43A9711C" w14:textId="77777777" w:rsidR="00125E15" w:rsidRPr="000A248D" w:rsidRDefault="00125E15" w:rsidP="000A248D">
            <w:pPr>
              <w:pStyle w:val="BodyText"/>
              <w:ind w:left="0"/>
              <w:rPr>
                <w:b/>
                <w:bCs/>
                <w:sz w:val="28"/>
                <w:szCs w:val="28"/>
              </w:rPr>
            </w:pPr>
          </w:p>
        </w:tc>
        <w:tc>
          <w:tcPr>
            <w:tcW w:w="958" w:type="dxa"/>
            <w:shd w:val="clear" w:color="auto" w:fill="auto"/>
          </w:tcPr>
          <w:p w14:paraId="566525E6" w14:textId="77777777" w:rsidR="00125E15" w:rsidRPr="000A248D" w:rsidRDefault="00125E15" w:rsidP="000A248D">
            <w:pPr>
              <w:pStyle w:val="BodyText"/>
              <w:ind w:left="0"/>
              <w:rPr>
                <w:b/>
                <w:bCs/>
                <w:sz w:val="28"/>
                <w:szCs w:val="28"/>
              </w:rPr>
            </w:pPr>
          </w:p>
        </w:tc>
        <w:tc>
          <w:tcPr>
            <w:tcW w:w="958" w:type="dxa"/>
            <w:shd w:val="clear" w:color="auto" w:fill="auto"/>
          </w:tcPr>
          <w:p w14:paraId="016BC386" w14:textId="77777777" w:rsidR="00125E15" w:rsidRPr="000A248D" w:rsidRDefault="00125E15" w:rsidP="000A248D">
            <w:pPr>
              <w:pStyle w:val="BodyText"/>
              <w:ind w:left="0"/>
              <w:jc w:val="center"/>
              <w:rPr>
                <w:b/>
                <w:bCs/>
                <w:sz w:val="28"/>
                <w:szCs w:val="28"/>
              </w:rPr>
            </w:pPr>
          </w:p>
        </w:tc>
      </w:tr>
      <w:tr w:rsidR="00125E15" w:rsidRPr="000A248D" w14:paraId="0EE60424" w14:textId="77777777" w:rsidTr="000A248D">
        <w:tc>
          <w:tcPr>
            <w:tcW w:w="957" w:type="dxa"/>
            <w:shd w:val="clear" w:color="auto" w:fill="auto"/>
          </w:tcPr>
          <w:p w14:paraId="7A6FF388" w14:textId="77777777" w:rsidR="00125E15" w:rsidRPr="000A248D" w:rsidRDefault="00125E15" w:rsidP="000A248D">
            <w:pPr>
              <w:pStyle w:val="BodyText"/>
              <w:ind w:left="0"/>
              <w:rPr>
                <w:b/>
                <w:bCs/>
                <w:sz w:val="28"/>
                <w:szCs w:val="28"/>
              </w:rPr>
            </w:pPr>
          </w:p>
        </w:tc>
        <w:tc>
          <w:tcPr>
            <w:tcW w:w="957" w:type="dxa"/>
            <w:shd w:val="clear" w:color="auto" w:fill="auto"/>
          </w:tcPr>
          <w:p w14:paraId="33DEAE1E" w14:textId="77777777" w:rsidR="00125E15" w:rsidRPr="000A248D" w:rsidRDefault="00125E15" w:rsidP="000A248D">
            <w:pPr>
              <w:pStyle w:val="BodyText"/>
              <w:ind w:left="0"/>
              <w:rPr>
                <w:b/>
                <w:bCs/>
                <w:sz w:val="28"/>
                <w:szCs w:val="28"/>
              </w:rPr>
            </w:pPr>
          </w:p>
        </w:tc>
        <w:tc>
          <w:tcPr>
            <w:tcW w:w="957" w:type="dxa"/>
            <w:shd w:val="clear" w:color="auto" w:fill="auto"/>
          </w:tcPr>
          <w:p w14:paraId="00CA80F4"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73C1D220" w14:textId="77777777" w:rsidR="00125E15" w:rsidRPr="000A248D" w:rsidRDefault="00125E15" w:rsidP="000A248D">
            <w:pPr>
              <w:pStyle w:val="BodyText"/>
              <w:ind w:left="0"/>
              <w:rPr>
                <w:b/>
                <w:bCs/>
                <w:sz w:val="28"/>
                <w:szCs w:val="28"/>
              </w:rPr>
            </w:pPr>
          </w:p>
        </w:tc>
        <w:tc>
          <w:tcPr>
            <w:tcW w:w="958" w:type="dxa"/>
            <w:shd w:val="clear" w:color="auto" w:fill="auto"/>
          </w:tcPr>
          <w:p w14:paraId="6DA70C63" w14:textId="77777777" w:rsidR="00125E15" w:rsidRPr="000A248D" w:rsidRDefault="00125E15" w:rsidP="000A248D">
            <w:pPr>
              <w:pStyle w:val="BodyText"/>
              <w:ind w:left="0"/>
              <w:jc w:val="center"/>
              <w:rPr>
                <w:b/>
                <w:bCs/>
                <w:sz w:val="28"/>
                <w:szCs w:val="28"/>
              </w:rPr>
            </w:pPr>
          </w:p>
        </w:tc>
        <w:tc>
          <w:tcPr>
            <w:tcW w:w="958" w:type="dxa"/>
            <w:shd w:val="clear" w:color="auto" w:fill="auto"/>
          </w:tcPr>
          <w:p w14:paraId="3C931399" w14:textId="77777777" w:rsidR="00125E15" w:rsidRPr="000A248D" w:rsidRDefault="00125E15" w:rsidP="000A248D">
            <w:pPr>
              <w:pStyle w:val="BodyText"/>
              <w:ind w:left="0"/>
              <w:rPr>
                <w:b/>
                <w:bCs/>
                <w:sz w:val="28"/>
                <w:szCs w:val="28"/>
              </w:rPr>
            </w:pPr>
          </w:p>
        </w:tc>
        <w:tc>
          <w:tcPr>
            <w:tcW w:w="958" w:type="dxa"/>
            <w:shd w:val="clear" w:color="auto" w:fill="auto"/>
          </w:tcPr>
          <w:p w14:paraId="7163A221" w14:textId="77777777" w:rsidR="00125E15" w:rsidRPr="000A248D" w:rsidRDefault="00125E15" w:rsidP="000A248D">
            <w:pPr>
              <w:pStyle w:val="BodyText"/>
              <w:ind w:left="0"/>
              <w:rPr>
                <w:b/>
                <w:bCs/>
                <w:sz w:val="28"/>
                <w:szCs w:val="28"/>
              </w:rPr>
            </w:pPr>
          </w:p>
        </w:tc>
        <w:tc>
          <w:tcPr>
            <w:tcW w:w="958" w:type="dxa"/>
            <w:shd w:val="clear" w:color="auto" w:fill="auto"/>
          </w:tcPr>
          <w:p w14:paraId="164FCC1E" w14:textId="77777777" w:rsidR="00125E15" w:rsidRPr="000A248D" w:rsidRDefault="00125E15" w:rsidP="000A248D">
            <w:pPr>
              <w:pStyle w:val="BodyText"/>
              <w:ind w:left="0"/>
              <w:rPr>
                <w:b/>
                <w:bCs/>
                <w:sz w:val="28"/>
                <w:szCs w:val="28"/>
              </w:rPr>
            </w:pPr>
          </w:p>
        </w:tc>
        <w:tc>
          <w:tcPr>
            <w:tcW w:w="958" w:type="dxa"/>
            <w:shd w:val="clear" w:color="auto" w:fill="auto"/>
          </w:tcPr>
          <w:p w14:paraId="0E5665C1" w14:textId="77777777" w:rsidR="00125E15" w:rsidRPr="000A248D" w:rsidRDefault="00125E15" w:rsidP="000A248D">
            <w:pPr>
              <w:pStyle w:val="BodyText"/>
              <w:ind w:left="0"/>
              <w:rPr>
                <w:b/>
                <w:bCs/>
                <w:sz w:val="28"/>
                <w:szCs w:val="28"/>
              </w:rPr>
            </w:pPr>
          </w:p>
        </w:tc>
        <w:tc>
          <w:tcPr>
            <w:tcW w:w="958" w:type="dxa"/>
            <w:shd w:val="clear" w:color="auto" w:fill="auto"/>
          </w:tcPr>
          <w:p w14:paraId="238A6233" w14:textId="77777777" w:rsidR="00125E15" w:rsidRPr="000A248D" w:rsidRDefault="00125E15" w:rsidP="000A248D">
            <w:pPr>
              <w:pStyle w:val="BodyText"/>
              <w:ind w:left="0"/>
              <w:jc w:val="center"/>
              <w:rPr>
                <w:b/>
                <w:bCs/>
                <w:sz w:val="28"/>
                <w:szCs w:val="28"/>
              </w:rPr>
            </w:pPr>
          </w:p>
        </w:tc>
      </w:tr>
      <w:tr w:rsidR="00125E15" w:rsidRPr="000A248D" w14:paraId="4CB22F46" w14:textId="77777777" w:rsidTr="000A248D">
        <w:tc>
          <w:tcPr>
            <w:tcW w:w="957" w:type="dxa"/>
            <w:shd w:val="clear" w:color="auto" w:fill="auto"/>
          </w:tcPr>
          <w:p w14:paraId="293982BD" w14:textId="77777777" w:rsidR="00125E15" w:rsidRPr="000A248D" w:rsidRDefault="00125E15" w:rsidP="000A248D">
            <w:pPr>
              <w:pStyle w:val="BodyText"/>
              <w:ind w:left="0"/>
              <w:rPr>
                <w:b/>
                <w:bCs/>
                <w:sz w:val="28"/>
                <w:szCs w:val="28"/>
              </w:rPr>
            </w:pPr>
          </w:p>
        </w:tc>
        <w:tc>
          <w:tcPr>
            <w:tcW w:w="957" w:type="dxa"/>
            <w:shd w:val="clear" w:color="auto" w:fill="auto"/>
          </w:tcPr>
          <w:p w14:paraId="1E596634" w14:textId="77777777" w:rsidR="00125E15" w:rsidRPr="000A248D" w:rsidRDefault="00125E15" w:rsidP="000A248D">
            <w:pPr>
              <w:pStyle w:val="BodyText"/>
              <w:ind w:left="0"/>
              <w:rPr>
                <w:b/>
                <w:bCs/>
                <w:sz w:val="28"/>
                <w:szCs w:val="28"/>
              </w:rPr>
            </w:pPr>
          </w:p>
        </w:tc>
        <w:tc>
          <w:tcPr>
            <w:tcW w:w="957" w:type="dxa"/>
            <w:shd w:val="clear" w:color="auto" w:fill="auto"/>
          </w:tcPr>
          <w:p w14:paraId="66B28EB0" w14:textId="77777777" w:rsidR="00125E15" w:rsidRPr="000A248D" w:rsidRDefault="00125E15" w:rsidP="000A248D">
            <w:pPr>
              <w:pStyle w:val="BodyText"/>
              <w:ind w:left="0"/>
              <w:jc w:val="center"/>
              <w:rPr>
                <w:b/>
                <w:bCs/>
                <w:sz w:val="28"/>
                <w:szCs w:val="28"/>
              </w:rPr>
            </w:pPr>
          </w:p>
        </w:tc>
        <w:tc>
          <w:tcPr>
            <w:tcW w:w="957" w:type="dxa"/>
            <w:shd w:val="clear" w:color="auto" w:fill="auto"/>
          </w:tcPr>
          <w:p w14:paraId="6B18DFCF" w14:textId="77777777" w:rsidR="00125E15" w:rsidRPr="000A248D" w:rsidRDefault="00125E15" w:rsidP="000A248D">
            <w:pPr>
              <w:pStyle w:val="BodyText"/>
              <w:ind w:left="0"/>
              <w:rPr>
                <w:b/>
                <w:bCs/>
                <w:sz w:val="28"/>
                <w:szCs w:val="28"/>
              </w:rPr>
            </w:pPr>
          </w:p>
        </w:tc>
        <w:tc>
          <w:tcPr>
            <w:tcW w:w="958" w:type="dxa"/>
            <w:shd w:val="clear" w:color="auto" w:fill="auto"/>
          </w:tcPr>
          <w:p w14:paraId="344EFB4A"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550B1FB9" w14:textId="77777777" w:rsidR="00125E15" w:rsidRPr="000A248D" w:rsidRDefault="00125E15" w:rsidP="000A248D">
            <w:pPr>
              <w:pStyle w:val="BodyText"/>
              <w:ind w:left="0"/>
              <w:rPr>
                <w:b/>
                <w:bCs/>
                <w:sz w:val="28"/>
                <w:szCs w:val="28"/>
              </w:rPr>
            </w:pPr>
          </w:p>
        </w:tc>
        <w:tc>
          <w:tcPr>
            <w:tcW w:w="958" w:type="dxa"/>
            <w:shd w:val="clear" w:color="auto" w:fill="auto"/>
          </w:tcPr>
          <w:p w14:paraId="26CCCDE1" w14:textId="77777777" w:rsidR="00125E15" w:rsidRPr="000A248D" w:rsidRDefault="00125E15" w:rsidP="000A248D">
            <w:pPr>
              <w:pStyle w:val="BodyText"/>
              <w:ind w:left="0"/>
              <w:rPr>
                <w:b/>
                <w:bCs/>
                <w:sz w:val="28"/>
                <w:szCs w:val="28"/>
              </w:rPr>
            </w:pPr>
          </w:p>
        </w:tc>
        <w:tc>
          <w:tcPr>
            <w:tcW w:w="958" w:type="dxa"/>
            <w:shd w:val="clear" w:color="auto" w:fill="auto"/>
          </w:tcPr>
          <w:p w14:paraId="1A030A21" w14:textId="77777777" w:rsidR="00125E15" w:rsidRPr="000A248D" w:rsidRDefault="00125E15" w:rsidP="000A248D">
            <w:pPr>
              <w:pStyle w:val="BodyText"/>
              <w:ind w:left="0"/>
              <w:rPr>
                <w:b/>
                <w:bCs/>
                <w:sz w:val="28"/>
                <w:szCs w:val="28"/>
              </w:rPr>
            </w:pPr>
          </w:p>
        </w:tc>
        <w:tc>
          <w:tcPr>
            <w:tcW w:w="958" w:type="dxa"/>
            <w:shd w:val="clear" w:color="auto" w:fill="auto"/>
          </w:tcPr>
          <w:p w14:paraId="01A86238" w14:textId="77777777" w:rsidR="00125E15" w:rsidRPr="000A248D" w:rsidRDefault="00125E15" w:rsidP="000A248D">
            <w:pPr>
              <w:pStyle w:val="BodyText"/>
              <w:ind w:left="0"/>
              <w:rPr>
                <w:b/>
                <w:bCs/>
                <w:sz w:val="28"/>
                <w:szCs w:val="28"/>
              </w:rPr>
            </w:pPr>
          </w:p>
        </w:tc>
        <w:tc>
          <w:tcPr>
            <w:tcW w:w="958" w:type="dxa"/>
            <w:shd w:val="clear" w:color="auto" w:fill="auto"/>
          </w:tcPr>
          <w:p w14:paraId="33CCA3BC" w14:textId="77777777" w:rsidR="00125E15" w:rsidRPr="000A248D" w:rsidRDefault="00125E15" w:rsidP="000A248D">
            <w:pPr>
              <w:pStyle w:val="BodyText"/>
              <w:ind w:left="0"/>
              <w:jc w:val="center"/>
              <w:rPr>
                <w:b/>
                <w:bCs/>
                <w:sz w:val="28"/>
                <w:szCs w:val="28"/>
              </w:rPr>
            </w:pPr>
          </w:p>
        </w:tc>
      </w:tr>
      <w:tr w:rsidR="00125E15" w:rsidRPr="000A248D" w14:paraId="5767B344" w14:textId="77777777" w:rsidTr="000A248D">
        <w:tc>
          <w:tcPr>
            <w:tcW w:w="957" w:type="dxa"/>
            <w:shd w:val="clear" w:color="auto" w:fill="auto"/>
          </w:tcPr>
          <w:p w14:paraId="6ACC7CD0" w14:textId="77777777" w:rsidR="00125E15" w:rsidRPr="000A248D" w:rsidRDefault="00FE3081" w:rsidP="000A248D">
            <w:pPr>
              <w:pStyle w:val="BodyText"/>
              <w:ind w:left="0"/>
              <w:rPr>
                <w:b/>
                <w:bCs/>
                <w:sz w:val="28"/>
                <w:szCs w:val="28"/>
              </w:rPr>
            </w:pPr>
            <w:r w:rsidRPr="000A248D">
              <w:rPr>
                <w:b/>
                <w:bCs/>
                <w:sz w:val="28"/>
                <w:szCs w:val="28"/>
              </w:rPr>
              <w:t>NF1.1</w:t>
            </w:r>
          </w:p>
        </w:tc>
        <w:tc>
          <w:tcPr>
            <w:tcW w:w="957" w:type="dxa"/>
            <w:shd w:val="clear" w:color="auto" w:fill="auto"/>
          </w:tcPr>
          <w:p w14:paraId="41DD1AC5" w14:textId="77777777" w:rsidR="00125E15" w:rsidRPr="000A248D" w:rsidRDefault="00125E15" w:rsidP="000A248D">
            <w:pPr>
              <w:pStyle w:val="BodyText"/>
              <w:ind w:left="0"/>
              <w:rPr>
                <w:b/>
                <w:bCs/>
                <w:sz w:val="28"/>
                <w:szCs w:val="28"/>
              </w:rPr>
            </w:pPr>
          </w:p>
        </w:tc>
        <w:tc>
          <w:tcPr>
            <w:tcW w:w="957" w:type="dxa"/>
            <w:shd w:val="clear" w:color="auto" w:fill="auto"/>
          </w:tcPr>
          <w:p w14:paraId="5A58BDEC" w14:textId="77777777" w:rsidR="00125E15" w:rsidRPr="000A248D" w:rsidRDefault="00125E15" w:rsidP="000A248D">
            <w:pPr>
              <w:pStyle w:val="BodyText"/>
              <w:ind w:left="0"/>
              <w:jc w:val="center"/>
              <w:rPr>
                <w:b/>
                <w:bCs/>
                <w:sz w:val="28"/>
                <w:szCs w:val="28"/>
              </w:rPr>
            </w:pPr>
          </w:p>
        </w:tc>
        <w:tc>
          <w:tcPr>
            <w:tcW w:w="957" w:type="dxa"/>
            <w:shd w:val="clear" w:color="auto" w:fill="auto"/>
          </w:tcPr>
          <w:p w14:paraId="197AF615" w14:textId="77777777" w:rsidR="00125E15" w:rsidRPr="000A248D" w:rsidRDefault="00125E15" w:rsidP="000A248D">
            <w:pPr>
              <w:pStyle w:val="BodyText"/>
              <w:ind w:left="0"/>
              <w:rPr>
                <w:b/>
                <w:bCs/>
                <w:sz w:val="28"/>
                <w:szCs w:val="28"/>
              </w:rPr>
            </w:pPr>
          </w:p>
        </w:tc>
        <w:tc>
          <w:tcPr>
            <w:tcW w:w="958" w:type="dxa"/>
            <w:shd w:val="clear" w:color="auto" w:fill="auto"/>
          </w:tcPr>
          <w:p w14:paraId="1D3F33F6"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CB91DEA" w14:textId="77777777" w:rsidR="00125E15" w:rsidRPr="000A248D" w:rsidRDefault="00125E15" w:rsidP="000A248D">
            <w:pPr>
              <w:pStyle w:val="BodyText"/>
              <w:ind w:left="0"/>
              <w:rPr>
                <w:b/>
                <w:bCs/>
                <w:sz w:val="28"/>
                <w:szCs w:val="28"/>
              </w:rPr>
            </w:pPr>
          </w:p>
        </w:tc>
        <w:tc>
          <w:tcPr>
            <w:tcW w:w="958" w:type="dxa"/>
            <w:shd w:val="clear" w:color="auto" w:fill="auto"/>
          </w:tcPr>
          <w:p w14:paraId="04BD60AB" w14:textId="77777777" w:rsidR="00125E15" w:rsidRPr="000A248D" w:rsidRDefault="00125E15" w:rsidP="000A248D">
            <w:pPr>
              <w:pStyle w:val="BodyText"/>
              <w:ind w:left="0"/>
              <w:rPr>
                <w:b/>
                <w:bCs/>
                <w:sz w:val="28"/>
                <w:szCs w:val="28"/>
              </w:rPr>
            </w:pPr>
          </w:p>
        </w:tc>
        <w:tc>
          <w:tcPr>
            <w:tcW w:w="958" w:type="dxa"/>
            <w:shd w:val="clear" w:color="auto" w:fill="auto"/>
          </w:tcPr>
          <w:p w14:paraId="70323E9C" w14:textId="77777777" w:rsidR="00125E15" w:rsidRPr="000A248D" w:rsidRDefault="00125E15" w:rsidP="000A248D">
            <w:pPr>
              <w:pStyle w:val="BodyText"/>
              <w:ind w:left="0"/>
              <w:rPr>
                <w:b/>
                <w:bCs/>
                <w:sz w:val="28"/>
                <w:szCs w:val="28"/>
              </w:rPr>
            </w:pPr>
          </w:p>
        </w:tc>
        <w:tc>
          <w:tcPr>
            <w:tcW w:w="958" w:type="dxa"/>
            <w:shd w:val="clear" w:color="auto" w:fill="auto"/>
          </w:tcPr>
          <w:p w14:paraId="5298D33E" w14:textId="77777777" w:rsidR="00125E15" w:rsidRPr="000A248D" w:rsidRDefault="00125E15" w:rsidP="000A248D">
            <w:pPr>
              <w:pStyle w:val="BodyText"/>
              <w:ind w:left="0"/>
              <w:rPr>
                <w:b/>
                <w:bCs/>
                <w:sz w:val="28"/>
                <w:szCs w:val="28"/>
              </w:rPr>
            </w:pPr>
          </w:p>
        </w:tc>
        <w:tc>
          <w:tcPr>
            <w:tcW w:w="958" w:type="dxa"/>
            <w:shd w:val="clear" w:color="auto" w:fill="auto"/>
          </w:tcPr>
          <w:p w14:paraId="4BECD301" w14:textId="77777777" w:rsidR="00125E15" w:rsidRPr="000A248D" w:rsidRDefault="00125E15" w:rsidP="000A248D">
            <w:pPr>
              <w:pStyle w:val="BodyText"/>
              <w:ind w:left="0"/>
              <w:jc w:val="center"/>
              <w:rPr>
                <w:b/>
                <w:bCs/>
                <w:sz w:val="28"/>
                <w:szCs w:val="28"/>
              </w:rPr>
            </w:pPr>
          </w:p>
        </w:tc>
      </w:tr>
      <w:tr w:rsidR="00125E15" w:rsidRPr="000A248D" w14:paraId="39EBFDF2" w14:textId="77777777" w:rsidTr="000A248D">
        <w:tc>
          <w:tcPr>
            <w:tcW w:w="957" w:type="dxa"/>
            <w:shd w:val="clear" w:color="auto" w:fill="auto"/>
          </w:tcPr>
          <w:p w14:paraId="405512BE" w14:textId="77777777" w:rsidR="00125E15" w:rsidRPr="000A248D" w:rsidRDefault="00FE3081" w:rsidP="000A248D">
            <w:pPr>
              <w:pStyle w:val="BodyText"/>
              <w:ind w:left="0"/>
              <w:rPr>
                <w:b/>
                <w:bCs/>
                <w:sz w:val="28"/>
                <w:szCs w:val="28"/>
              </w:rPr>
            </w:pPr>
            <w:r w:rsidRPr="000A248D">
              <w:rPr>
                <w:b/>
                <w:bCs/>
                <w:sz w:val="28"/>
                <w:szCs w:val="28"/>
              </w:rPr>
              <w:t>NF1.2</w:t>
            </w:r>
          </w:p>
        </w:tc>
        <w:tc>
          <w:tcPr>
            <w:tcW w:w="957" w:type="dxa"/>
            <w:shd w:val="clear" w:color="auto" w:fill="auto"/>
          </w:tcPr>
          <w:p w14:paraId="1ABCD11A" w14:textId="77777777" w:rsidR="00125E15" w:rsidRPr="000A248D" w:rsidRDefault="00125E15" w:rsidP="000A248D">
            <w:pPr>
              <w:pStyle w:val="BodyText"/>
              <w:ind w:left="0"/>
              <w:rPr>
                <w:b/>
                <w:bCs/>
                <w:sz w:val="28"/>
                <w:szCs w:val="28"/>
              </w:rPr>
            </w:pPr>
          </w:p>
        </w:tc>
        <w:tc>
          <w:tcPr>
            <w:tcW w:w="957" w:type="dxa"/>
            <w:shd w:val="clear" w:color="auto" w:fill="auto"/>
          </w:tcPr>
          <w:p w14:paraId="58AE9043"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BE12E8F" w14:textId="77777777" w:rsidR="00125E15" w:rsidRPr="000A248D" w:rsidRDefault="00125E15" w:rsidP="000A248D">
            <w:pPr>
              <w:pStyle w:val="BodyText"/>
              <w:ind w:left="0"/>
              <w:rPr>
                <w:b/>
                <w:bCs/>
                <w:sz w:val="28"/>
                <w:szCs w:val="28"/>
              </w:rPr>
            </w:pPr>
          </w:p>
        </w:tc>
        <w:tc>
          <w:tcPr>
            <w:tcW w:w="958" w:type="dxa"/>
            <w:shd w:val="clear" w:color="auto" w:fill="auto"/>
          </w:tcPr>
          <w:p w14:paraId="48C40415" w14:textId="77777777" w:rsidR="00125E15" w:rsidRPr="000A248D" w:rsidRDefault="00125E15" w:rsidP="000A248D">
            <w:pPr>
              <w:pStyle w:val="BodyText"/>
              <w:ind w:left="0"/>
              <w:jc w:val="center"/>
              <w:rPr>
                <w:b/>
                <w:bCs/>
                <w:sz w:val="28"/>
                <w:szCs w:val="28"/>
              </w:rPr>
            </w:pPr>
          </w:p>
        </w:tc>
        <w:tc>
          <w:tcPr>
            <w:tcW w:w="958" w:type="dxa"/>
            <w:shd w:val="clear" w:color="auto" w:fill="auto"/>
          </w:tcPr>
          <w:p w14:paraId="22DD7532" w14:textId="77777777" w:rsidR="00125E15" w:rsidRPr="000A248D" w:rsidRDefault="00125E15" w:rsidP="000A248D">
            <w:pPr>
              <w:pStyle w:val="BodyText"/>
              <w:ind w:left="0"/>
              <w:rPr>
                <w:b/>
                <w:bCs/>
                <w:sz w:val="28"/>
                <w:szCs w:val="28"/>
              </w:rPr>
            </w:pPr>
          </w:p>
        </w:tc>
        <w:tc>
          <w:tcPr>
            <w:tcW w:w="958" w:type="dxa"/>
            <w:shd w:val="clear" w:color="auto" w:fill="auto"/>
          </w:tcPr>
          <w:p w14:paraId="24E5B14B" w14:textId="77777777" w:rsidR="00125E15" w:rsidRPr="000A248D" w:rsidRDefault="00125E15" w:rsidP="000A248D">
            <w:pPr>
              <w:pStyle w:val="BodyText"/>
              <w:ind w:left="0"/>
              <w:rPr>
                <w:b/>
                <w:bCs/>
                <w:sz w:val="28"/>
                <w:szCs w:val="28"/>
              </w:rPr>
            </w:pPr>
          </w:p>
        </w:tc>
        <w:tc>
          <w:tcPr>
            <w:tcW w:w="958" w:type="dxa"/>
            <w:shd w:val="clear" w:color="auto" w:fill="auto"/>
          </w:tcPr>
          <w:p w14:paraId="1ACF5195" w14:textId="77777777" w:rsidR="00125E15" w:rsidRPr="000A248D" w:rsidRDefault="00125E15" w:rsidP="000A248D">
            <w:pPr>
              <w:pStyle w:val="BodyText"/>
              <w:ind w:left="0"/>
              <w:rPr>
                <w:b/>
                <w:bCs/>
                <w:sz w:val="28"/>
                <w:szCs w:val="28"/>
              </w:rPr>
            </w:pPr>
          </w:p>
        </w:tc>
        <w:tc>
          <w:tcPr>
            <w:tcW w:w="958" w:type="dxa"/>
            <w:shd w:val="clear" w:color="auto" w:fill="auto"/>
          </w:tcPr>
          <w:p w14:paraId="1E79719C" w14:textId="77777777" w:rsidR="00125E15" w:rsidRPr="000A248D" w:rsidRDefault="00125E15" w:rsidP="000A248D">
            <w:pPr>
              <w:pStyle w:val="BodyText"/>
              <w:ind w:left="0"/>
              <w:rPr>
                <w:b/>
                <w:bCs/>
                <w:sz w:val="28"/>
                <w:szCs w:val="28"/>
              </w:rPr>
            </w:pPr>
          </w:p>
        </w:tc>
        <w:tc>
          <w:tcPr>
            <w:tcW w:w="958" w:type="dxa"/>
            <w:shd w:val="clear" w:color="auto" w:fill="auto"/>
          </w:tcPr>
          <w:p w14:paraId="34083528" w14:textId="77777777" w:rsidR="00125E15" w:rsidRPr="000A248D" w:rsidRDefault="00125E15" w:rsidP="000A248D">
            <w:pPr>
              <w:pStyle w:val="BodyText"/>
              <w:ind w:left="0"/>
              <w:jc w:val="center"/>
              <w:rPr>
                <w:b/>
                <w:bCs/>
                <w:sz w:val="28"/>
                <w:szCs w:val="28"/>
              </w:rPr>
            </w:pPr>
          </w:p>
        </w:tc>
      </w:tr>
      <w:tr w:rsidR="00125E15" w:rsidRPr="000A248D" w14:paraId="5C2ED8F6" w14:textId="77777777" w:rsidTr="000A248D">
        <w:tc>
          <w:tcPr>
            <w:tcW w:w="957" w:type="dxa"/>
            <w:shd w:val="clear" w:color="auto" w:fill="auto"/>
          </w:tcPr>
          <w:p w14:paraId="2D7A1285" w14:textId="77777777" w:rsidR="00125E15" w:rsidRPr="000A248D" w:rsidRDefault="00382317" w:rsidP="000A248D">
            <w:pPr>
              <w:pStyle w:val="BodyText"/>
              <w:ind w:left="0"/>
              <w:rPr>
                <w:b/>
                <w:bCs/>
                <w:sz w:val="28"/>
                <w:szCs w:val="28"/>
              </w:rPr>
            </w:pPr>
            <w:r w:rsidRPr="000A248D">
              <w:rPr>
                <w:b/>
                <w:bCs/>
                <w:sz w:val="28"/>
                <w:szCs w:val="28"/>
              </w:rPr>
              <w:t>…</w:t>
            </w:r>
          </w:p>
        </w:tc>
        <w:tc>
          <w:tcPr>
            <w:tcW w:w="957" w:type="dxa"/>
            <w:shd w:val="clear" w:color="auto" w:fill="auto"/>
          </w:tcPr>
          <w:p w14:paraId="3F25377B" w14:textId="77777777" w:rsidR="00125E15" w:rsidRPr="000A248D" w:rsidRDefault="00125E15" w:rsidP="000A248D">
            <w:pPr>
              <w:pStyle w:val="BodyText"/>
              <w:ind w:left="0"/>
              <w:rPr>
                <w:b/>
                <w:bCs/>
                <w:sz w:val="28"/>
                <w:szCs w:val="28"/>
              </w:rPr>
            </w:pPr>
          </w:p>
        </w:tc>
        <w:tc>
          <w:tcPr>
            <w:tcW w:w="957" w:type="dxa"/>
            <w:shd w:val="clear" w:color="auto" w:fill="auto"/>
          </w:tcPr>
          <w:p w14:paraId="11CE483F" w14:textId="77777777" w:rsidR="00125E15" w:rsidRPr="000A248D" w:rsidRDefault="00125E15" w:rsidP="000A248D">
            <w:pPr>
              <w:pStyle w:val="BodyText"/>
              <w:ind w:left="0"/>
              <w:jc w:val="center"/>
              <w:rPr>
                <w:b/>
                <w:bCs/>
                <w:sz w:val="28"/>
                <w:szCs w:val="28"/>
              </w:rPr>
            </w:pPr>
          </w:p>
        </w:tc>
        <w:tc>
          <w:tcPr>
            <w:tcW w:w="957" w:type="dxa"/>
            <w:shd w:val="clear" w:color="auto" w:fill="auto"/>
          </w:tcPr>
          <w:p w14:paraId="31B65535" w14:textId="77777777" w:rsidR="00125E15" w:rsidRPr="000A248D" w:rsidRDefault="00125E15" w:rsidP="000A248D">
            <w:pPr>
              <w:pStyle w:val="BodyText"/>
              <w:ind w:left="0"/>
              <w:rPr>
                <w:b/>
                <w:bCs/>
                <w:sz w:val="28"/>
                <w:szCs w:val="28"/>
              </w:rPr>
            </w:pPr>
          </w:p>
        </w:tc>
        <w:tc>
          <w:tcPr>
            <w:tcW w:w="958" w:type="dxa"/>
            <w:shd w:val="clear" w:color="auto" w:fill="auto"/>
          </w:tcPr>
          <w:p w14:paraId="3AEF8E32" w14:textId="77777777" w:rsidR="00125E15" w:rsidRPr="000A248D" w:rsidRDefault="00125E15" w:rsidP="000A248D">
            <w:pPr>
              <w:pStyle w:val="BodyText"/>
              <w:ind w:left="0"/>
              <w:jc w:val="center"/>
              <w:rPr>
                <w:b/>
                <w:bCs/>
                <w:sz w:val="28"/>
                <w:szCs w:val="28"/>
              </w:rPr>
            </w:pPr>
          </w:p>
        </w:tc>
        <w:tc>
          <w:tcPr>
            <w:tcW w:w="958" w:type="dxa"/>
            <w:shd w:val="clear" w:color="auto" w:fill="auto"/>
          </w:tcPr>
          <w:p w14:paraId="132EF9FF" w14:textId="77777777" w:rsidR="00125E15" w:rsidRPr="000A248D" w:rsidRDefault="00125E15" w:rsidP="000A248D">
            <w:pPr>
              <w:pStyle w:val="BodyText"/>
              <w:ind w:left="0"/>
              <w:rPr>
                <w:b/>
                <w:bCs/>
                <w:sz w:val="28"/>
                <w:szCs w:val="28"/>
              </w:rPr>
            </w:pPr>
          </w:p>
        </w:tc>
        <w:tc>
          <w:tcPr>
            <w:tcW w:w="958" w:type="dxa"/>
            <w:shd w:val="clear" w:color="auto" w:fill="auto"/>
          </w:tcPr>
          <w:p w14:paraId="0C395959" w14:textId="77777777" w:rsidR="00125E15" w:rsidRPr="000A248D" w:rsidRDefault="00125E15" w:rsidP="000A248D">
            <w:pPr>
              <w:pStyle w:val="BodyText"/>
              <w:ind w:left="0"/>
              <w:rPr>
                <w:b/>
                <w:bCs/>
                <w:sz w:val="28"/>
                <w:szCs w:val="28"/>
              </w:rPr>
            </w:pPr>
          </w:p>
        </w:tc>
        <w:tc>
          <w:tcPr>
            <w:tcW w:w="958" w:type="dxa"/>
            <w:shd w:val="clear" w:color="auto" w:fill="auto"/>
          </w:tcPr>
          <w:p w14:paraId="0F25572B" w14:textId="77777777" w:rsidR="00125E15" w:rsidRPr="000A248D" w:rsidRDefault="00125E15" w:rsidP="000A248D">
            <w:pPr>
              <w:pStyle w:val="BodyText"/>
              <w:ind w:left="0"/>
              <w:rPr>
                <w:b/>
                <w:bCs/>
                <w:sz w:val="28"/>
                <w:szCs w:val="28"/>
              </w:rPr>
            </w:pPr>
          </w:p>
        </w:tc>
        <w:tc>
          <w:tcPr>
            <w:tcW w:w="958" w:type="dxa"/>
            <w:shd w:val="clear" w:color="auto" w:fill="auto"/>
          </w:tcPr>
          <w:p w14:paraId="268DCA10" w14:textId="77777777" w:rsidR="00125E15" w:rsidRPr="000A248D" w:rsidRDefault="00125E15" w:rsidP="000A248D">
            <w:pPr>
              <w:pStyle w:val="BodyText"/>
              <w:ind w:left="0"/>
              <w:rPr>
                <w:b/>
                <w:bCs/>
                <w:sz w:val="28"/>
                <w:szCs w:val="28"/>
              </w:rPr>
            </w:pPr>
          </w:p>
        </w:tc>
        <w:tc>
          <w:tcPr>
            <w:tcW w:w="958" w:type="dxa"/>
            <w:shd w:val="clear" w:color="auto" w:fill="auto"/>
          </w:tcPr>
          <w:p w14:paraId="288D9F8E" w14:textId="77777777" w:rsidR="00125E15" w:rsidRPr="000A248D" w:rsidRDefault="00125E15" w:rsidP="000A248D">
            <w:pPr>
              <w:pStyle w:val="BodyText"/>
              <w:ind w:left="0"/>
              <w:jc w:val="center"/>
              <w:rPr>
                <w:b/>
                <w:bCs/>
                <w:sz w:val="28"/>
                <w:szCs w:val="28"/>
              </w:rPr>
            </w:pPr>
            <w:r w:rsidRPr="000A248D">
              <w:rPr>
                <w:rFonts w:ascii="Wingdings 2" w:hAnsi="Wingdings 2" w:cs="Arial"/>
              </w:rPr>
              <w:t></w:t>
            </w:r>
          </w:p>
        </w:tc>
      </w:tr>
    </w:tbl>
    <w:p w14:paraId="0C462F0F" w14:textId="77777777" w:rsidR="00125E15" w:rsidRDefault="00125E15" w:rsidP="0051549E">
      <w:pPr>
        <w:pStyle w:val="BodyText"/>
        <w:rPr>
          <w:sz w:val="24"/>
          <w:szCs w:val="24"/>
        </w:rPr>
      </w:pPr>
    </w:p>
    <w:p w14:paraId="7B88162E" w14:textId="77777777" w:rsidR="00125E15" w:rsidRDefault="00125E15" w:rsidP="00FE3081">
      <w:pPr>
        <w:pStyle w:val="BodyText"/>
        <w:jc w:val="both"/>
        <w:rPr>
          <w:sz w:val="24"/>
          <w:szCs w:val="24"/>
        </w:rPr>
      </w:pPr>
      <w:r w:rsidRPr="00125E15">
        <w:rPr>
          <w:sz w:val="24"/>
          <w:szCs w:val="24"/>
        </w:rPr>
        <w:lastRenderedPageBreak/>
        <w:t xml:space="preserve">&lt;This traceability matrix should provide the </w:t>
      </w:r>
      <w:r w:rsidR="008A728B">
        <w:rPr>
          <w:sz w:val="24"/>
          <w:szCs w:val="24"/>
        </w:rPr>
        <w:t>relationship between the user requirements (user stories) and the system functional (use cases) and non-functional requirements</w:t>
      </w:r>
      <w:r w:rsidRPr="00125E15">
        <w:rPr>
          <w:sz w:val="24"/>
          <w:szCs w:val="24"/>
        </w:rPr>
        <w:t xml:space="preserve">, such that each check mark indicates a </w:t>
      </w:r>
      <w:r w:rsidR="008A728B">
        <w:rPr>
          <w:sz w:val="24"/>
          <w:szCs w:val="24"/>
        </w:rPr>
        <w:t>relationship</w:t>
      </w:r>
      <w:r w:rsidRPr="00125E15">
        <w:rPr>
          <w:sz w:val="24"/>
          <w:szCs w:val="24"/>
        </w:rPr>
        <w:t xml:space="preserve"> between the </w:t>
      </w:r>
      <w:r w:rsidR="00FE3081">
        <w:rPr>
          <w:sz w:val="24"/>
          <w:szCs w:val="24"/>
        </w:rPr>
        <w:t xml:space="preserve">user </w:t>
      </w:r>
      <w:r w:rsidRPr="00125E15">
        <w:rPr>
          <w:sz w:val="24"/>
          <w:szCs w:val="24"/>
        </w:rPr>
        <w:t xml:space="preserve">requirements with IDs in column and </w:t>
      </w:r>
      <w:r w:rsidR="00FE3081">
        <w:rPr>
          <w:sz w:val="24"/>
          <w:szCs w:val="24"/>
        </w:rPr>
        <w:t xml:space="preserve">system requirement with IDs in </w:t>
      </w:r>
      <w:r w:rsidRPr="00125E15">
        <w:rPr>
          <w:sz w:val="24"/>
          <w:szCs w:val="24"/>
        </w:rPr>
        <w:t>row</w:t>
      </w:r>
      <w:r>
        <w:rPr>
          <w:sz w:val="24"/>
          <w:szCs w:val="24"/>
        </w:rPr>
        <w:t xml:space="preserve">. So that any change in a </w:t>
      </w:r>
      <w:r w:rsidR="00FE3081">
        <w:rPr>
          <w:sz w:val="24"/>
          <w:szCs w:val="24"/>
        </w:rPr>
        <w:t xml:space="preserve">user </w:t>
      </w:r>
      <w:r>
        <w:rPr>
          <w:sz w:val="24"/>
          <w:szCs w:val="24"/>
        </w:rPr>
        <w:t xml:space="preserve">requirement, from  this matrix we can find </w:t>
      </w:r>
      <w:r w:rsidR="00FE3081">
        <w:rPr>
          <w:sz w:val="24"/>
          <w:szCs w:val="24"/>
        </w:rPr>
        <w:t>what system</w:t>
      </w:r>
      <w:r>
        <w:rPr>
          <w:sz w:val="24"/>
          <w:szCs w:val="24"/>
        </w:rPr>
        <w:t xml:space="preserve"> requirements that may be affected by this change.</w:t>
      </w:r>
      <w:r w:rsidRPr="00125E15">
        <w:rPr>
          <w:sz w:val="24"/>
          <w:szCs w:val="24"/>
        </w:rPr>
        <w:t>&gt;</w:t>
      </w:r>
    </w:p>
    <w:p w14:paraId="2EC7EAB5" w14:textId="77777777" w:rsidR="008A728B" w:rsidRDefault="008A728B" w:rsidP="00125E15">
      <w:pPr>
        <w:pStyle w:val="BodyText"/>
        <w:jc w:val="both"/>
        <w:rPr>
          <w:sz w:val="24"/>
          <w:szCs w:val="24"/>
        </w:rPr>
      </w:pPr>
    </w:p>
    <w:p w14:paraId="4683EF4E" w14:textId="77777777" w:rsidR="00394326" w:rsidRDefault="00394326" w:rsidP="00394326">
      <w:pPr>
        <w:pStyle w:val="BodyText"/>
        <w:ind w:left="0"/>
        <w:rPr>
          <w:b/>
          <w:bCs/>
          <w:sz w:val="28"/>
          <w:szCs w:val="28"/>
        </w:rPr>
      </w:pPr>
      <w:r w:rsidRPr="0051549E">
        <w:rPr>
          <w:b/>
          <w:bCs/>
          <w:sz w:val="28"/>
          <w:szCs w:val="28"/>
        </w:rPr>
        <w:t xml:space="preserve">Appendix </w:t>
      </w:r>
      <w:r>
        <w:rPr>
          <w:b/>
          <w:bCs/>
          <w:sz w:val="28"/>
          <w:szCs w:val="28"/>
        </w:rPr>
        <w:t>B</w:t>
      </w:r>
    </w:p>
    <w:p w14:paraId="4E805D19" w14:textId="77777777" w:rsidR="00394326" w:rsidRDefault="00394326" w:rsidP="00125E15">
      <w:pPr>
        <w:pStyle w:val="BodyText"/>
        <w:jc w:val="both"/>
        <w:rPr>
          <w:sz w:val="24"/>
          <w:szCs w:val="24"/>
        </w:rPr>
      </w:pPr>
    </w:p>
    <w:p w14:paraId="2D807926" w14:textId="77777777" w:rsidR="008A728B" w:rsidRDefault="008A728B" w:rsidP="00394326">
      <w:pPr>
        <w:pStyle w:val="BodyText"/>
        <w:ind w:left="0"/>
        <w:rPr>
          <w:b/>
          <w:bCs/>
          <w:sz w:val="28"/>
          <w:szCs w:val="28"/>
        </w:rPr>
      </w:pPr>
      <w:r>
        <w:rPr>
          <w:b/>
          <w:bCs/>
          <w:sz w:val="28"/>
          <w:szCs w:val="28"/>
        </w:rPr>
        <w:t xml:space="preserve">Dependability Matrix </w:t>
      </w:r>
    </w:p>
    <w:p w14:paraId="34B48451" w14:textId="77777777" w:rsidR="008A728B" w:rsidRDefault="008A728B" w:rsidP="008A728B">
      <w:pPr>
        <w:pStyle w:val="BodyText"/>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957"/>
        <w:gridCol w:w="957"/>
        <w:gridCol w:w="957"/>
        <w:gridCol w:w="958"/>
        <w:gridCol w:w="958"/>
        <w:gridCol w:w="958"/>
        <w:gridCol w:w="958"/>
        <w:gridCol w:w="958"/>
        <w:gridCol w:w="958"/>
      </w:tblGrid>
      <w:tr w:rsidR="008A728B" w:rsidRPr="000A248D" w14:paraId="68E2D78A" w14:textId="77777777" w:rsidTr="000A248D">
        <w:tc>
          <w:tcPr>
            <w:tcW w:w="957" w:type="dxa"/>
            <w:shd w:val="clear" w:color="auto" w:fill="auto"/>
          </w:tcPr>
          <w:p w14:paraId="0C44E548" w14:textId="77777777" w:rsidR="008A728B" w:rsidRPr="000A248D" w:rsidRDefault="008A728B" w:rsidP="000A248D">
            <w:pPr>
              <w:pStyle w:val="BodyText"/>
              <w:ind w:left="0"/>
              <w:rPr>
                <w:b/>
                <w:bCs/>
                <w:sz w:val="28"/>
                <w:szCs w:val="28"/>
              </w:rPr>
            </w:pPr>
            <w:r w:rsidRPr="000A248D">
              <w:rPr>
                <w:b/>
                <w:bCs/>
                <w:sz w:val="28"/>
                <w:szCs w:val="28"/>
              </w:rPr>
              <w:t>RID</w:t>
            </w:r>
          </w:p>
        </w:tc>
        <w:tc>
          <w:tcPr>
            <w:tcW w:w="957" w:type="dxa"/>
            <w:shd w:val="clear" w:color="auto" w:fill="auto"/>
          </w:tcPr>
          <w:p w14:paraId="4A1CA411"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47CF00C2" w14:textId="77777777" w:rsidR="008A728B" w:rsidRPr="000A248D" w:rsidRDefault="005E3A80" w:rsidP="000A248D">
            <w:pPr>
              <w:pStyle w:val="BodyText"/>
              <w:ind w:left="0"/>
              <w:jc w:val="center"/>
              <w:rPr>
                <w:b/>
                <w:bCs/>
                <w:sz w:val="28"/>
                <w:szCs w:val="28"/>
              </w:rPr>
            </w:pPr>
            <w:r w:rsidRPr="000A248D">
              <w:rPr>
                <w:b/>
                <w:bCs/>
                <w:sz w:val="28"/>
                <w:szCs w:val="28"/>
              </w:rPr>
              <w:t>US</w:t>
            </w:r>
            <w:r w:rsidR="008A728B" w:rsidRPr="000A248D">
              <w:rPr>
                <w:b/>
                <w:bCs/>
                <w:sz w:val="28"/>
                <w:szCs w:val="28"/>
              </w:rPr>
              <w:t>1.2</w:t>
            </w:r>
          </w:p>
        </w:tc>
        <w:tc>
          <w:tcPr>
            <w:tcW w:w="957" w:type="dxa"/>
            <w:shd w:val="clear" w:color="auto" w:fill="auto"/>
          </w:tcPr>
          <w:p w14:paraId="6B5CF17C" w14:textId="77777777" w:rsidR="008A728B" w:rsidRPr="000A248D" w:rsidRDefault="008A728B" w:rsidP="000A248D">
            <w:pPr>
              <w:pStyle w:val="BodyText"/>
              <w:ind w:left="0"/>
              <w:rPr>
                <w:b/>
                <w:bCs/>
                <w:sz w:val="28"/>
                <w:szCs w:val="28"/>
              </w:rPr>
            </w:pPr>
          </w:p>
        </w:tc>
        <w:tc>
          <w:tcPr>
            <w:tcW w:w="958" w:type="dxa"/>
            <w:shd w:val="clear" w:color="auto" w:fill="auto"/>
          </w:tcPr>
          <w:p w14:paraId="67A9082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AAB7000" w14:textId="77777777" w:rsidR="008A728B" w:rsidRPr="000A248D" w:rsidRDefault="008A728B" w:rsidP="000A248D">
            <w:pPr>
              <w:pStyle w:val="BodyText"/>
              <w:ind w:left="0"/>
              <w:rPr>
                <w:b/>
                <w:bCs/>
                <w:sz w:val="28"/>
                <w:szCs w:val="28"/>
              </w:rPr>
            </w:pPr>
          </w:p>
        </w:tc>
        <w:tc>
          <w:tcPr>
            <w:tcW w:w="958" w:type="dxa"/>
            <w:shd w:val="clear" w:color="auto" w:fill="auto"/>
          </w:tcPr>
          <w:p w14:paraId="7DF49F0A" w14:textId="77777777" w:rsidR="008A728B" w:rsidRPr="000A248D" w:rsidRDefault="008A728B" w:rsidP="000A248D">
            <w:pPr>
              <w:pStyle w:val="BodyText"/>
              <w:ind w:left="0"/>
              <w:rPr>
                <w:b/>
                <w:bCs/>
                <w:sz w:val="28"/>
                <w:szCs w:val="28"/>
              </w:rPr>
            </w:pPr>
          </w:p>
        </w:tc>
        <w:tc>
          <w:tcPr>
            <w:tcW w:w="958" w:type="dxa"/>
            <w:shd w:val="clear" w:color="auto" w:fill="auto"/>
          </w:tcPr>
          <w:p w14:paraId="2C864A2E" w14:textId="77777777" w:rsidR="008A728B" w:rsidRPr="000A248D" w:rsidRDefault="008A728B" w:rsidP="000A248D">
            <w:pPr>
              <w:pStyle w:val="BodyText"/>
              <w:ind w:left="0"/>
              <w:rPr>
                <w:b/>
                <w:bCs/>
                <w:sz w:val="28"/>
                <w:szCs w:val="28"/>
              </w:rPr>
            </w:pPr>
          </w:p>
        </w:tc>
        <w:tc>
          <w:tcPr>
            <w:tcW w:w="958" w:type="dxa"/>
            <w:shd w:val="clear" w:color="auto" w:fill="auto"/>
          </w:tcPr>
          <w:p w14:paraId="36D890D1" w14:textId="77777777" w:rsidR="008A728B" w:rsidRPr="000A248D" w:rsidRDefault="008A728B" w:rsidP="000A248D">
            <w:pPr>
              <w:pStyle w:val="BodyText"/>
              <w:ind w:left="0"/>
              <w:rPr>
                <w:b/>
                <w:bCs/>
                <w:sz w:val="28"/>
                <w:szCs w:val="28"/>
              </w:rPr>
            </w:pPr>
          </w:p>
        </w:tc>
        <w:tc>
          <w:tcPr>
            <w:tcW w:w="958" w:type="dxa"/>
            <w:shd w:val="clear" w:color="auto" w:fill="auto"/>
          </w:tcPr>
          <w:p w14:paraId="2D386E0E" w14:textId="77777777" w:rsidR="008A728B" w:rsidRPr="000A248D" w:rsidRDefault="005E3A80" w:rsidP="000A248D">
            <w:pPr>
              <w:pStyle w:val="BodyText"/>
              <w:ind w:left="0"/>
              <w:jc w:val="center"/>
              <w:rPr>
                <w:b/>
                <w:bCs/>
                <w:sz w:val="28"/>
                <w:szCs w:val="28"/>
              </w:rPr>
            </w:pPr>
            <w:r w:rsidRPr="000A248D">
              <w:rPr>
                <w:b/>
                <w:bCs/>
                <w:sz w:val="28"/>
                <w:szCs w:val="28"/>
              </w:rPr>
              <w:t>….</w:t>
            </w:r>
          </w:p>
        </w:tc>
      </w:tr>
      <w:tr w:rsidR="008A728B" w:rsidRPr="000A248D" w14:paraId="11A34A3E" w14:textId="77777777" w:rsidTr="000A248D">
        <w:tc>
          <w:tcPr>
            <w:tcW w:w="957" w:type="dxa"/>
            <w:shd w:val="clear" w:color="auto" w:fill="auto"/>
          </w:tcPr>
          <w:p w14:paraId="6173BBC5" w14:textId="77777777" w:rsidR="008A728B" w:rsidRPr="000A248D" w:rsidRDefault="005E3A80" w:rsidP="000A248D">
            <w:pPr>
              <w:pStyle w:val="BodyText"/>
              <w:ind w:left="0"/>
              <w:rPr>
                <w:b/>
                <w:bCs/>
                <w:sz w:val="28"/>
                <w:szCs w:val="28"/>
              </w:rPr>
            </w:pPr>
            <w:r w:rsidRPr="000A248D">
              <w:rPr>
                <w:b/>
                <w:bCs/>
                <w:sz w:val="28"/>
                <w:szCs w:val="28"/>
              </w:rPr>
              <w:t>US</w:t>
            </w:r>
            <w:r w:rsidR="008A728B" w:rsidRPr="000A248D">
              <w:rPr>
                <w:b/>
                <w:bCs/>
                <w:sz w:val="28"/>
                <w:szCs w:val="28"/>
              </w:rPr>
              <w:t>1.1</w:t>
            </w:r>
          </w:p>
        </w:tc>
        <w:tc>
          <w:tcPr>
            <w:tcW w:w="957" w:type="dxa"/>
            <w:shd w:val="clear" w:color="auto" w:fill="auto"/>
          </w:tcPr>
          <w:p w14:paraId="2FF77153" w14:textId="77777777" w:rsidR="008A728B" w:rsidRPr="000A248D" w:rsidRDefault="008A728B" w:rsidP="000A248D">
            <w:pPr>
              <w:pStyle w:val="BodyText"/>
              <w:ind w:left="0"/>
              <w:rPr>
                <w:b/>
                <w:bCs/>
                <w:sz w:val="28"/>
                <w:szCs w:val="28"/>
              </w:rPr>
            </w:pPr>
          </w:p>
        </w:tc>
        <w:tc>
          <w:tcPr>
            <w:tcW w:w="957" w:type="dxa"/>
            <w:shd w:val="clear" w:color="auto" w:fill="auto"/>
          </w:tcPr>
          <w:p w14:paraId="42C34130"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57A8A594" w14:textId="77777777" w:rsidR="008A728B" w:rsidRPr="000A248D" w:rsidRDefault="008A728B" w:rsidP="000A248D">
            <w:pPr>
              <w:pStyle w:val="BodyText"/>
              <w:ind w:left="0"/>
              <w:rPr>
                <w:b/>
                <w:bCs/>
                <w:sz w:val="28"/>
                <w:szCs w:val="28"/>
              </w:rPr>
            </w:pPr>
          </w:p>
        </w:tc>
        <w:tc>
          <w:tcPr>
            <w:tcW w:w="958" w:type="dxa"/>
            <w:shd w:val="clear" w:color="auto" w:fill="auto"/>
          </w:tcPr>
          <w:p w14:paraId="7BE5021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B8F338F" w14:textId="77777777" w:rsidR="008A728B" w:rsidRPr="000A248D" w:rsidRDefault="008A728B" w:rsidP="000A248D">
            <w:pPr>
              <w:pStyle w:val="BodyText"/>
              <w:ind w:left="0"/>
              <w:rPr>
                <w:b/>
                <w:bCs/>
                <w:sz w:val="28"/>
                <w:szCs w:val="28"/>
              </w:rPr>
            </w:pPr>
          </w:p>
        </w:tc>
        <w:tc>
          <w:tcPr>
            <w:tcW w:w="958" w:type="dxa"/>
            <w:shd w:val="clear" w:color="auto" w:fill="auto"/>
          </w:tcPr>
          <w:p w14:paraId="5FB9B5C3" w14:textId="77777777" w:rsidR="008A728B" w:rsidRPr="000A248D" w:rsidRDefault="008A728B" w:rsidP="000A248D">
            <w:pPr>
              <w:pStyle w:val="BodyText"/>
              <w:ind w:left="0"/>
              <w:rPr>
                <w:b/>
                <w:bCs/>
                <w:sz w:val="28"/>
                <w:szCs w:val="28"/>
              </w:rPr>
            </w:pPr>
          </w:p>
        </w:tc>
        <w:tc>
          <w:tcPr>
            <w:tcW w:w="958" w:type="dxa"/>
            <w:shd w:val="clear" w:color="auto" w:fill="auto"/>
          </w:tcPr>
          <w:p w14:paraId="727ED83F" w14:textId="77777777" w:rsidR="008A728B" w:rsidRPr="000A248D" w:rsidRDefault="008A728B" w:rsidP="000A248D">
            <w:pPr>
              <w:pStyle w:val="BodyText"/>
              <w:ind w:left="0"/>
              <w:rPr>
                <w:b/>
                <w:bCs/>
                <w:sz w:val="28"/>
                <w:szCs w:val="28"/>
              </w:rPr>
            </w:pPr>
          </w:p>
        </w:tc>
        <w:tc>
          <w:tcPr>
            <w:tcW w:w="958" w:type="dxa"/>
            <w:shd w:val="clear" w:color="auto" w:fill="auto"/>
          </w:tcPr>
          <w:p w14:paraId="073AE3FF" w14:textId="77777777" w:rsidR="008A728B" w:rsidRPr="000A248D" w:rsidRDefault="008A728B" w:rsidP="000A248D">
            <w:pPr>
              <w:pStyle w:val="BodyText"/>
              <w:ind w:left="0"/>
              <w:rPr>
                <w:b/>
                <w:bCs/>
                <w:sz w:val="28"/>
                <w:szCs w:val="28"/>
              </w:rPr>
            </w:pPr>
          </w:p>
        </w:tc>
        <w:tc>
          <w:tcPr>
            <w:tcW w:w="958" w:type="dxa"/>
            <w:shd w:val="clear" w:color="auto" w:fill="auto"/>
          </w:tcPr>
          <w:p w14:paraId="794971E5" w14:textId="77777777" w:rsidR="008A728B" w:rsidRPr="000A248D" w:rsidRDefault="008A728B" w:rsidP="000A248D">
            <w:pPr>
              <w:pStyle w:val="BodyText"/>
              <w:ind w:left="0"/>
              <w:jc w:val="center"/>
              <w:rPr>
                <w:b/>
                <w:bCs/>
                <w:sz w:val="28"/>
                <w:szCs w:val="28"/>
              </w:rPr>
            </w:pPr>
          </w:p>
        </w:tc>
      </w:tr>
      <w:tr w:rsidR="008A728B" w:rsidRPr="000A248D" w14:paraId="1D43555B" w14:textId="77777777" w:rsidTr="000A248D">
        <w:tc>
          <w:tcPr>
            <w:tcW w:w="957" w:type="dxa"/>
            <w:shd w:val="clear" w:color="auto" w:fill="auto"/>
          </w:tcPr>
          <w:p w14:paraId="4063DD4D" w14:textId="77777777" w:rsidR="008A728B" w:rsidRPr="000A248D" w:rsidRDefault="005E3A80" w:rsidP="000A248D">
            <w:pPr>
              <w:pStyle w:val="BodyText"/>
              <w:ind w:left="0"/>
              <w:rPr>
                <w:b/>
                <w:bCs/>
                <w:sz w:val="28"/>
                <w:szCs w:val="28"/>
              </w:rPr>
            </w:pPr>
            <w:r w:rsidRPr="000A248D">
              <w:rPr>
                <w:b/>
                <w:bCs/>
                <w:sz w:val="28"/>
                <w:szCs w:val="28"/>
              </w:rPr>
              <w:t>US1.2</w:t>
            </w:r>
          </w:p>
        </w:tc>
        <w:tc>
          <w:tcPr>
            <w:tcW w:w="957" w:type="dxa"/>
            <w:shd w:val="clear" w:color="auto" w:fill="auto"/>
          </w:tcPr>
          <w:p w14:paraId="522DB654" w14:textId="77777777" w:rsidR="008A728B" w:rsidRPr="000A248D" w:rsidRDefault="008A728B" w:rsidP="000A248D">
            <w:pPr>
              <w:pStyle w:val="BodyText"/>
              <w:ind w:left="0"/>
              <w:rPr>
                <w:b/>
                <w:bCs/>
                <w:sz w:val="28"/>
                <w:szCs w:val="28"/>
              </w:rPr>
            </w:pPr>
          </w:p>
        </w:tc>
        <w:tc>
          <w:tcPr>
            <w:tcW w:w="957" w:type="dxa"/>
            <w:shd w:val="clear" w:color="auto" w:fill="auto"/>
          </w:tcPr>
          <w:p w14:paraId="3EB888C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4865544D" w14:textId="77777777" w:rsidR="008A728B" w:rsidRPr="000A248D" w:rsidRDefault="008A728B" w:rsidP="000A248D">
            <w:pPr>
              <w:pStyle w:val="BodyText"/>
              <w:ind w:left="0"/>
              <w:rPr>
                <w:b/>
                <w:bCs/>
                <w:sz w:val="28"/>
                <w:szCs w:val="28"/>
              </w:rPr>
            </w:pPr>
          </w:p>
        </w:tc>
        <w:tc>
          <w:tcPr>
            <w:tcW w:w="958" w:type="dxa"/>
            <w:shd w:val="clear" w:color="auto" w:fill="auto"/>
          </w:tcPr>
          <w:p w14:paraId="725FE569"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3F0EC5F" w14:textId="77777777" w:rsidR="008A728B" w:rsidRPr="000A248D" w:rsidRDefault="008A728B" w:rsidP="000A248D">
            <w:pPr>
              <w:pStyle w:val="BodyText"/>
              <w:ind w:left="0"/>
              <w:rPr>
                <w:b/>
                <w:bCs/>
                <w:sz w:val="28"/>
                <w:szCs w:val="28"/>
              </w:rPr>
            </w:pPr>
          </w:p>
        </w:tc>
        <w:tc>
          <w:tcPr>
            <w:tcW w:w="958" w:type="dxa"/>
            <w:shd w:val="clear" w:color="auto" w:fill="auto"/>
          </w:tcPr>
          <w:p w14:paraId="2CA8E2D6" w14:textId="77777777" w:rsidR="008A728B" w:rsidRPr="000A248D" w:rsidRDefault="008A728B" w:rsidP="000A248D">
            <w:pPr>
              <w:pStyle w:val="BodyText"/>
              <w:ind w:left="0"/>
              <w:rPr>
                <w:b/>
                <w:bCs/>
                <w:sz w:val="28"/>
                <w:szCs w:val="28"/>
              </w:rPr>
            </w:pPr>
          </w:p>
        </w:tc>
        <w:tc>
          <w:tcPr>
            <w:tcW w:w="958" w:type="dxa"/>
            <w:shd w:val="clear" w:color="auto" w:fill="auto"/>
          </w:tcPr>
          <w:p w14:paraId="6612FBEA" w14:textId="77777777" w:rsidR="008A728B" w:rsidRPr="000A248D" w:rsidRDefault="008A728B" w:rsidP="000A248D">
            <w:pPr>
              <w:pStyle w:val="BodyText"/>
              <w:ind w:left="0"/>
              <w:rPr>
                <w:b/>
                <w:bCs/>
                <w:sz w:val="28"/>
                <w:szCs w:val="28"/>
              </w:rPr>
            </w:pPr>
          </w:p>
        </w:tc>
        <w:tc>
          <w:tcPr>
            <w:tcW w:w="958" w:type="dxa"/>
            <w:shd w:val="clear" w:color="auto" w:fill="auto"/>
          </w:tcPr>
          <w:p w14:paraId="0157277D" w14:textId="77777777" w:rsidR="008A728B" w:rsidRPr="000A248D" w:rsidRDefault="008A728B" w:rsidP="000A248D">
            <w:pPr>
              <w:pStyle w:val="BodyText"/>
              <w:ind w:left="0"/>
              <w:rPr>
                <w:b/>
                <w:bCs/>
                <w:sz w:val="28"/>
                <w:szCs w:val="28"/>
              </w:rPr>
            </w:pPr>
          </w:p>
        </w:tc>
        <w:tc>
          <w:tcPr>
            <w:tcW w:w="958" w:type="dxa"/>
            <w:shd w:val="clear" w:color="auto" w:fill="auto"/>
          </w:tcPr>
          <w:p w14:paraId="079293F8" w14:textId="77777777" w:rsidR="008A728B" w:rsidRPr="000A248D" w:rsidRDefault="008A728B" w:rsidP="000A248D">
            <w:pPr>
              <w:pStyle w:val="BodyText"/>
              <w:ind w:left="0"/>
              <w:jc w:val="center"/>
              <w:rPr>
                <w:b/>
                <w:bCs/>
                <w:sz w:val="28"/>
                <w:szCs w:val="28"/>
              </w:rPr>
            </w:pPr>
          </w:p>
        </w:tc>
      </w:tr>
      <w:tr w:rsidR="008A728B" w:rsidRPr="000A248D" w14:paraId="42FC44B5" w14:textId="77777777" w:rsidTr="000A248D">
        <w:tc>
          <w:tcPr>
            <w:tcW w:w="957" w:type="dxa"/>
            <w:shd w:val="clear" w:color="auto" w:fill="auto"/>
          </w:tcPr>
          <w:p w14:paraId="3B2E553E" w14:textId="77777777" w:rsidR="008A728B" w:rsidRPr="000A248D" w:rsidRDefault="008A728B" w:rsidP="000A248D">
            <w:pPr>
              <w:pStyle w:val="BodyText"/>
              <w:ind w:left="0"/>
              <w:rPr>
                <w:b/>
                <w:bCs/>
                <w:sz w:val="28"/>
                <w:szCs w:val="28"/>
              </w:rPr>
            </w:pPr>
          </w:p>
        </w:tc>
        <w:tc>
          <w:tcPr>
            <w:tcW w:w="957" w:type="dxa"/>
            <w:shd w:val="clear" w:color="auto" w:fill="auto"/>
          </w:tcPr>
          <w:p w14:paraId="7B891129" w14:textId="77777777" w:rsidR="008A728B" w:rsidRPr="000A248D" w:rsidRDefault="008A728B" w:rsidP="000A248D">
            <w:pPr>
              <w:pStyle w:val="BodyText"/>
              <w:ind w:left="0"/>
              <w:rPr>
                <w:b/>
                <w:bCs/>
                <w:sz w:val="28"/>
                <w:szCs w:val="28"/>
              </w:rPr>
            </w:pPr>
          </w:p>
        </w:tc>
        <w:tc>
          <w:tcPr>
            <w:tcW w:w="957" w:type="dxa"/>
            <w:shd w:val="clear" w:color="auto" w:fill="auto"/>
          </w:tcPr>
          <w:p w14:paraId="54644E20"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71601C3" w14:textId="77777777" w:rsidR="008A728B" w:rsidRPr="000A248D" w:rsidRDefault="008A728B" w:rsidP="000A248D">
            <w:pPr>
              <w:pStyle w:val="BodyText"/>
              <w:ind w:left="0"/>
              <w:rPr>
                <w:b/>
                <w:bCs/>
                <w:sz w:val="28"/>
                <w:szCs w:val="28"/>
              </w:rPr>
            </w:pPr>
          </w:p>
        </w:tc>
        <w:tc>
          <w:tcPr>
            <w:tcW w:w="958" w:type="dxa"/>
            <w:shd w:val="clear" w:color="auto" w:fill="auto"/>
          </w:tcPr>
          <w:p w14:paraId="124E4B0B" w14:textId="77777777" w:rsidR="008A728B" w:rsidRPr="000A248D" w:rsidRDefault="008A728B" w:rsidP="000A248D">
            <w:pPr>
              <w:pStyle w:val="BodyText"/>
              <w:ind w:left="0"/>
              <w:jc w:val="center"/>
              <w:rPr>
                <w:b/>
                <w:bCs/>
                <w:sz w:val="28"/>
                <w:szCs w:val="28"/>
              </w:rPr>
            </w:pPr>
          </w:p>
        </w:tc>
        <w:tc>
          <w:tcPr>
            <w:tcW w:w="958" w:type="dxa"/>
            <w:shd w:val="clear" w:color="auto" w:fill="auto"/>
          </w:tcPr>
          <w:p w14:paraId="60A1971F" w14:textId="77777777" w:rsidR="008A728B" w:rsidRPr="000A248D" w:rsidRDefault="008A728B" w:rsidP="000A248D">
            <w:pPr>
              <w:pStyle w:val="BodyText"/>
              <w:ind w:left="0"/>
              <w:rPr>
                <w:b/>
                <w:bCs/>
                <w:sz w:val="28"/>
                <w:szCs w:val="28"/>
              </w:rPr>
            </w:pPr>
          </w:p>
        </w:tc>
        <w:tc>
          <w:tcPr>
            <w:tcW w:w="958" w:type="dxa"/>
            <w:shd w:val="clear" w:color="auto" w:fill="auto"/>
          </w:tcPr>
          <w:p w14:paraId="322F6DF5" w14:textId="77777777" w:rsidR="008A728B" w:rsidRPr="000A248D" w:rsidRDefault="008A728B" w:rsidP="000A248D">
            <w:pPr>
              <w:pStyle w:val="BodyText"/>
              <w:ind w:left="0"/>
              <w:rPr>
                <w:b/>
                <w:bCs/>
                <w:sz w:val="28"/>
                <w:szCs w:val="28"/>
              </w:rPr>
            </w:pPr>
          </w:p>
        </w:tc>
        <w:tc>
          <w:tcPr>
            <w:tcW w:w="958" w:type="dxa"/>
            <w:shd w:val="clear" w:color="auto" w:fill="auto"/>
          </w:tcPr>
          <w:p w14:paraId="609A26D8" w14:textId="77777777" w:rsidR="008A728B" w:rsidRPr="000A248D" w:rsidRDefault="008A728B" w:rsidP="000A248D">
            <w:pPr>
              <w:pStyle w:val="BodyText"/>
              <w:ind w:left="0"/>
              <w:rPr>
                <w:b/>
                <w:bCs/>
                <w:sz w:val="28"/>
                <w:szCs w:val="28"/>
              </w:rPr>
            </w:pPr>
          </w:p>
        </w:tc>
        <w:tc>
          <w:tcPr>
            <w:tcW w:w="958" w:type="dxa"/>
            <w:shd w:val="clear" w:color="auto" w:fill="auto"/>
          </w:tcPr>
          <w:p w14:paraId="14D11A51" w14:textId="77777777" w:rsidR="008A728B" w:rsidRPr="000A248D" w:rsidRDefault="008A728B" w:rsidP="000A248D">
            <w:pPr>
              <w:pStyle w:val="BodyText"/>
              <w:ind w:left="0"/>
              <w:rPr>
                <w:b/>
                <w:bCs/>
                <w:sz w:val="28"/>
                <w:szCs w:val="28"/>
              </w:rPr>
            </w:pPr>
          </w:p>
        </w:tc>
        <w:tc>
          <w:tcPr>
            <w:tcW w:w="958" w:type="dxa"/>
            <w:shd w:val="clear" w:color="auto" w:fill="auto"/>
          </w:tcPr>
          <w:p w14:paraId="34EB53D8" w14:textId="77777777" w:rsidR="008A728B" w:rsidRPr="000A248D" w:rsidRDefault="008A728B" w:rsidP="000A248D">
            <w:pPr>
              <w:pStyle w:val="BodyText"/>
              <w:ind w:left="0"/>
              <w:jc w:val="center"/>
              <w:rPr>
                <w:b/>
                <w:bCs/>
                <w:sz w:val="28"/>
                <w:szCs w:val="28"/>
              </w:rPr>
            </w:pPr>
          </w:p>
        </w:tc>
      </w:tr>
      <w:tr w:rsidR="008A728B" w:rsidRPr="000A248D" w14:paraId="6436803C" w14:textId="77777777" w:rsidTr="000A248D">
        <w:tc>
          <w:tcPr>
            <w:tcW w:w="957" w:type="dxa"/>
            <w:shd w:val="clear" w:color="auto" w:fill="auto"/>
          </w:tcPr>
          <w:p w14:paraId="62E4B948" w14:textId="77777777" w:rsidR="008A728B" w:rsidRPr="000A248D" w:rsidRDefault="008A728B" w:rsidP="000A248D">
            <w:pPr>
              <w:pStyle w:val="BodyText"/>
              <w:ind w:left="0"/>
              <w:rPr>
                <w:b/>
                <w:bCs/>
                <w:sz w:val="28"/>
                <w:szCs w:val="28"/>
              </w:rPr>
            </w:pPr>
          </w:p>
        </w:tc>
        <w:tc>
          <w:tcPr>
            <w:tcW w:w="957" w:type="dxa"/>
            <w:shd w:val="clear" w:color="auto" w:fill="auto"/>
          </w:tcPr>
          <w:p w14:paraId="7BA4DDB6" w14:textId="77777777" w:rsidR="008A728B" w:rsidRPr="000A248D" w:rsidRDefault="008A728B" w:rsidP="000A248D">
            <w:pPr>
              <w:pStyle w:val="BodyText"/>
              <w:ind w:left="0"/>
              <w:rPr>
                <w:b/>
                <w:bCs/>
                <w:sz w:val="28"/>
                <w:szCs w:val="28"/>
              </w:rPr>
            </w:pPr>
          </w:p>
        </w:tc>
        <w:tc>
          <w:tcPr>
            <w:tcW w:w="957" w:type="dxa"/>
            <w:shd w:val="clear" w:color="auto" w:fill="auto"/>
          </w:tcPr>
          <w:p w14:paraId="7EDA982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230C3F47" w14:textId="77777777" w:rsidR="008A728B" w:rsidRPr="000A248D" w:rsidRDefault="008A728B" w:rsidP="000A248D">
            <w:pPr>
              <w:pStyle w:val="BodyText"/>
              <w:ind w:left="0"/>
              <w:rPr>
                <w:b/>
                <w:bCs/>
                <w:sz w:val="28"/>
                <w:szCs w:val="28"/>
              </w:rPr>
            </w:pPr>
          </w:p>
        </w:tc>
        <w:tc>
          <w:tcPr>
            <w:tcW w:w="958" w:type="dxa"/>
            <w:shd w:val="clear" w:color="auto" w:fill="auto"/>
          </w:tcPr>
          <w:p w14:paraId="27E44D4D" w14:textId="77777777" w:rsidR="008A728B" w:rsidRPr="000A248D" w:rsidRDefault="008A728B" w:rsidP="000A248D">
            <w:pPr>
              <w:pStyle w:val="BodyText"/>
              <w:ind w:left="0"/>
              <w:jc w:val="center"/>
              <w:rPr>
                <w:b/>
                <w:bCs/>
                <w:sz w:val="28"/>
                <w:szCs w:val="28"/>
              </w:rPr>
            </w:pPr>
          </w:p>
        </w:tc>
        <w:tc>
          <w:tcPr>
            <w:tcW w:w="958" w:type="dxa"/>
            <w:shd w:val="clear" w:color="auto" w:fill="auto"/>
          </w:tcPr>
          <w:p w14:paraId="7C7659E3" w14:textId="77777777" w:rsidR="008A728B" w:rsidRPr="000A248D" w:rsidRDefault="008A728B" w:rsidP="000A248D">
            <w:pPr>
              <w:pStyle w:val="BodyText"/>
              <w:ind w:left="0"/>
              <w:rPr>
                <w:b/>
                <w:bCs/>
                <w:sz w:val="28"/>
                <w:szCs w:val="28"/>
              </w:rPr>
            </w:pPr>
          </w:p>
        </w:tc>
        <w:tc>
          <w:tcPr>
            <w:tcW w:w="958" w:type="dxa"/>
            <w:shd w:val="clear" w:color="auto" w:fill="auto"/>
          </w:tcPr>
          <w:p w14:paraId="63634E47" w14:textId="77777777" w:rsidR="008A728B" w:rsidRPr="000A248D" w:rsidRDefault="008A728B" w:rsidP="000A248D">
            <w:pPr>
              <w:pStyle w:val="BodyText"/>
              <w:ind w:left="0"/>
              <w:rPr>
                <w:b/>
                <w:bCs/>
                <w:sz w:val="28"/>
                <w:szCs w:val="28"/>
              </w:rPr>
            </w:pPr>
          </w:p>
        </w:tc>
        <w:tc>
          <w:tcPr>
            <w:tcW w:w="958" w:type="dxa"/>
            <w:shd w:val="clear" w:color="auto" w:fill="auto"/>
          </w:tcPr>
          <w:p w14:paraId="73BEDA86" w14:textId="77777777" w:rsidR="008A728B" w:rsidRPr="000A248D" w:rsidRDefault="008A728B" w:rsidP="000A248D">
            <w:pPr>
              <w:pStyle w:val="BodyText"/>
              <w:ind w:left="0"/>
              <w:rPr>
                <w:b/>
                <w:bCs/>
                <w:sz w:val="28"/>
                <w:szCs w:val="28"/>
              </w:rPr>
            </w:pPr>
          </w:p>
        </w:tc>
        <w:tc>
          <w:tcPr>
            <w:tcW w:w="958" w:type="dxa"/>
            <w:shd w:val="clear" w:color="auto" w:fill="auto"/>
          </w:tcPr>
          <w:p w14:paraId="7BD2339F" w14:textId="77777777" w:rsidR="008A728B" w:rsidRPr="000A248D" w:rsidRDefault="008A728B" w:rsidP="000A248D">
            <w:pPr>
              <w:pStyle w:val="BodyText"/>
              <w:ind w:left="0"/>
              <w:rPr>
                <w:b/>
                <w:bCs/>
                <w:sz w:val="28"/>
                <w:szCs w:val="28"/>
              </w:rPr>
            </w:pPr>
          </w:p>
        </w:tc>
        <w:tc>
          <w:tcPr>
            <w:tcW w:w="958" w:type="dxa"/>
            <w:shd w:val="clear" w:color="auto" w:fill="auto"/>
          </w:tcPr>
          <w:p w14:paraId="4A135F29" w14:textId="77777777" w:rsidR="008A728B" w:rsidRPr="000A248D" w:rsidRDefault="008A728B" w:rsidP="000A248D">
            <w:pPr>
              <w:pStyle w:val="BodyText"/>
              <w:ind w:left="0"/>
              <w:jc w:val="center"/>
              <w:rPr>
                <w:b/>
                <w:bCs/>
                <w:sz w:val="28"/>
                <w:szCs w:val="28"/>
              </w:rPr>
            </w:pPr>
          </w:p>
        </w:tc>
      </w:tr>
      <w:tr w:rsidR="008A728B" w:rsidRPr="000A248D" w14:paraId="02A210C3" w14:textId="77777777" w:rsidTr="000A248D">
        <w:tc>
          <w:tcPr>
            <w:tcW w:w="957" w:type="dxa"/>
            <w:shd w:val="clear" w:color="auto" w:fill="auto"/>
          </w:tcPr>
          <w:p w14:paraId="19E25D8F" w14:textId="77777777" w:rsidR="008A728B" w:rsidRPr="000A248D" w:rsidRDefault="008A728B" w:rsidP="000A248D">
            <w:pPr>
              <w:pStyle w:val="BodyText"/>
              <w:ind w:left="0"/>
              <w:rPr>
                <w:b/>
                <w:bCs/>
                <w:sz w:val="28"/>
                <w:szCs w:val="28"/>
              </w:rPr>
            </w:pPr>
          </w:p>
        </w:tc>
        <w:tc>
          <w:tcPr>
            <w:tcW w:w="957" w:type="dxa"/>
            <w:shd w:val="clear" w:color="auto" w:fill="auto"/>
          </w:tcPr>
          <w:p w14:paraId="1C2BEFAC" w14:textId="77777777" w:rsidR="008A728B" w:rsidRPr="000A248D" w:rsidRDefault="008A728B" w:rsidP="000A248D">
            <w:pPr>
              <w:pStyle w:val="BodyText"/>
              <w:ind w:left="0"/>
              <w:rPr>
                <w:b/>
                <w:bCs/>
                <w:sz w:val="28"/>
                <w:szCs w:val="28"/>
              </w:rPr>
            </w:pPr>
          </w:p>
        </w:tc>
        <w:tc>
          <w:tcPr>
            <w:tcW w:w="957" w:type="dxa"/>
            <w:shd w:val="clear" w:color="auto" w:fill="auto"/>
          </w:tcPr>
          <w:p w14:paraId="5C966037"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7" w:type="dxa"/>
            <w:shd w:val="clear" w:color="auto" w:fill="auto"/>
          </w:tcPr>
          <w:p w14:paraId="0FF609CE" w14:textId="77777777" w:rsidR="008A728B" w:rsidRPr="000A248D" w:rsidRDefault="008A728B" w:rsidP="000A248D">
            <w:pPr>
              <w:pStyle w:val="BodyText"/>
              <w:ind w:left="0"/>
              <w:rPr>
                <w:b/>
                <w:bCs/>
                <w:sz w:val="28"/>
                <w:szCs w:val="28"/>
              </w:rPr>
            </w:pPr>
          </w:p>
        </w:tc>
        <w:tc>
          <w:tcPr>
            <w:tcW w:w="958" w:type="dxa"/>
            <w:shd w:val="clear" w:color="auto" w:fill="auto"/>
          </w:tcPr>
          <w:p w14:paraId="6CE2E5EC" w14:textId="77777777" w:rsidR="008A728B" w:rsidRPr="000A248D" w:rsidRDefault="008A728B" w:rsidP="000A248D">
            <w:pPr>
              <w:pStyle w:val="BodyText"/>
              <w:ind w:left="0"/>
              <w:jc w:val="center"/>
              <w:rPr>
                <w:b/>
                <w:bCs/>
                <w:sz w:val="28"/>
                <w:szCs w:val="28"/>
              </w:rPr>
            </w:pPr>
          </w:p>
        </w:tc>
        <w:tc>
          <w:tcPr>
            <w:tcW w:w="958" w:type="dxa"/>
            <w:shd w:val="clear" w:color="auto" w:fill="auto"/>
          </w:tcPr>
          <w:p w14:paraId="579B7084" w14:textId="77777777" w:rsidR="008A728B" w:rsidRPr="000A248D" w:rsidRDefault="008A728B" w:rsidP="000A248D">
            <w:pPr>
              <w:pStyle w:val="BodyText"/>
              <w:ind w:left="0"/>
              <w:rPr>
                <w:b/>
                <w:bCs/>
                <w:sz w:val="28"/>
                <w:szCs w:val="28"/>
              </w:rPr>
            </w:pPr>
          </w:p>
        </w:tc>
        <w:tc>
          <w:tcPr>
            <w:tcW w:w="958" w:type="dxa"/>
            <w:shd w:val="clear" w:color="auto" w:fill="auto"/>
          </w:tcPr>
          <w:p w14:paraId="01385372" w14:textId="77777777" w:rsidR="008A728B" w:rsidRPr="000A248D" w:rsidRDefault="008A728B" w:rsidP="000A248D">
            <w:pPr>
              <w:pStyle w:val="BodyText"/>
              <w:ind w:left="0"/>
              <w:rPr>
                <w:b/>
                <w:bCs/>
                <w:sz w:val="28"/>
                <w:szCs w:val="28"/>
              </w:rPr>
            </w:pPr>
          </w:p>
        </w:tc>
        <w:tc>
          <w:tcPr>
            <w:tcW w:w="958" w:type="dxa"/>
            <w:shd w:val="clear" w:color="auto" w:fill="auto"/>
          </w:tcPr>
          <w:p w14:paraId="68E5E792" w14:textId="77777777" w:rsidR="008A728B" w:rsidRPr="000A248D" w:rsidRDefault="008A728B" w:rsidP="000A248D">
            <w:pPr>
              <w:pStyle w:val="BodyText"/>
              <w:ind w:left="0"/>
              <w:rPr>
                <w:b/>
                <w:bCs/>
                <w:sz w:val="28"/>
                <w:szCs w:val="28"/>
              </w:rPr>
            </w:pPr>
          </w:p>
        </w:tc>
        <w:tc>
          <w:tcPr>
            <w:tcW w:w="958" w:type="dxa"/>
            <w:shd w:val="clear" w:color="auto" w:fill="auto"/>
          </w:tcPr>
          <w:p w14:paraId="56F1BDDB" w14:textId="77777777" w:rsidR="008A728B" w:rsidRPr="000A248D" w:rsidRDefault="008A728B" w:rsidP="000A248D">
            <w:pPr>
              <w:pStyle w:val="BodyText"/>
              <w:ind w:left="0"/>
              <w:rPr>
                <w:b/>
                <w:bCs/>
                <w:sz w:val="28"/>
                <w:szCs w:val="28"/>
              </w:rPr>
            </w:pPr>
          </w:p>
        </w:tc>
        <w:tc>
          <w:tcPr>
            <w:tcW w:w="958" w:type="dxa"/>
            <w:shd w:val="clear" w:color="auto" w:fill="auto"/>
          </w:tcPr>
          <w:p w14:paraId="130D5C7E" w14:textId="77777777" w:rsidR="008A728B" w:rsidRPr="000A248D" w:rsidRDefault="008A728B" w:rsidP="000A248D">
            <w:pPr>
              <w:pStyle w:val="BodyText"/>
              <w:ind w:left="0"/>
              <w:jc w:val="center"/>
              <w:rPr>
                <w:b/>
                <w:bCs/>
                <w:sz w:val="28"/>
                <w:szCs w:val="28"/>
              </w:rPr>
            </w:pPr>
          </w:p>
        </w:tc>
      </w:tr>
      <w:tr w:rsidR="008A728B" w:rsidRPr="000A248D" w14:paraId="73F8D648" w14:textId="77777777" w:rsidTr="000A248D">
        <w:tc>
          <w:tcPr>
            <w:tcW w:w="957" w:type="dxa"/>
            <w:shd w:val="clear" w:color="auto" w:fill="auto"/>
          </w:tcPr>
          <w:p w14:paraId="1E69CB27" w14:textId="77777777" w:rsidR="008A728B" w:rsidRPr="000A248D" w:rsidRDefault="008A728B" w:rsidP="000A248D">
            <w:pPr>
              <w:pStyle w:val="BodyText"/>
              <w:ind w:left="0"/>
              <w:rPr>
                <w:b/>
                <w:bCs/>
                <w:sz w:val="28"/>
                <w:szCs w:val="28"/>
              </w:rPr>
            </w:pPr>
          </w:p>
        </w:tc>
        <w:tc>
          <w:tcPr>
            <w:tcW w:w="957" w:type="dxa"/>
            <w:shd w:val="clear" w:color="auto" w:fill="auto"/>
          </w:tcPr>
          <w:p w14:paraId="5BA3677E" w14:textId="77777777" w:rsidR="008A728B" w:rsidRPr="000A248D" w:rsidRDefault="008A728B" w:rsidP="000A248D">
            <w:pPr>
              <w:pStyle w:val="BodyText"/>
              <w:ind w:left="0"/>
              <w:rPr>
                <w:b/>
                <w:bCs/>
                <w:sz w:val="28"/>
                <w:szCs w:val="28"/>
              </w:rPr>
            </w:pPr>
          </w:p>
        </w:tc>
        <w:tc>
          <w:tcPr>
            <w:tcW w:w="957" w:type="dxa"/>
            <w:shd w:val="clear" w:color="auto" w:fill="auto"/>
          </w:tcPr>
          <w:p w14:paraId="26C632D4" w14:textId="77777777" w:rsidR="008A728B" w:rsidRPr="000A248D" w:rsidRDefault="008A728B" w:rsidP="000A248D">
            <w:pPr>
              <w:pStyle w:val="BodyText"/>
              <w:ind w:left="0"/>
              <w:jc w:val="center"/>
              <w:rPr>
                <w:b/>
                <w:bCs/>
                <w:sz w:val="28"/>
                <w:szCs w:val="28"/>
              </w:rPr>
            </w:pPr>
          </w:p>
        </w:tc>
        <w:tc>
          <w:tcPr>
            <w:tcW w:w="957" w:type="dxa"/>
            <w:shd w:val="clear" w:color="auto" w:fill="auto"/>
          </w:tcPr>
          <w:p w14:paraId="1C98B1A1" w14:textId="77777777" w:rsidR="008A728B" w:rsidRPr="000A248D" w:rsidRDefault="008A728B" w:rsidP="000A248D">
            <w:pPr>
              <w:pStyle w:val="BodyText"/>
              <w:ind w:left="0"/>
              <w:rPr>
                <w:b/>
                <w:bCs/>
                <w:sz w:val="28"/>
                <w:szCs w:val="28"/>
              </w:rPr>
            </w:pPr>
          </w:p>
        </w:tc>
        <w:tc>
          <w:tcPr>
            <w:tcW w:w="958" w:type="dxa"/>
            <w:shd w:val="clear" w:color="auto" w:fill="auto"/>
          </w:tcPr>
          <w:p w14:paraId="28E33353"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c>
          <w:tcPr>
            <w:tcW w:w="958" w:type="dxa"/>
            <w:shd w:val="clear" w:color="auto" w:fill="auto"/>
          </w:tcPr>
          <w:p w14:paraId="2F34B5B8" w14:textId="77777777" w:rsidR="008A728B" w:rsidRPr="000A248D" w:rsidRDefault="008A728B" w:rsidP="000A248D">
            <w:pPr>
              <w:pStyle w:val="BodyText"/>
              <w:ind w:left="0"/>
              <w:rPr>
                <w:b/>
                <w:bCs/>
                <w:sz w:val="28"/>
                <w:szCs w:val="28"/>
              </w:rPr>
            </w:pPr>
          </w:p>
        </w:tc>
        <w:tc>
          <w:tcPr>
            <w:tcW w:w="958" w:type="dxa"/>
            <w:shd w:val="clear" w:color="auto" w:fill="auto"/>
          </w:tcPr>
          <w:p w14:paraId="142C2106" w14:textId="77777777" w:rsidR="008A728B" w:rsidRPr="000A248D" w:rsidRDefault="008A728B" w:rsidP="000A248D">
            <w:pPr>
              <w:pStyle w:val="BodyText"/>
              <w:ind w:left="0"/>
              <w:rPr>
                <w:b/>
                <w:bCs/>
                <w:sz w:val="28"/>
                <w:szCs w:val="28"/>
              </w:rPr>
            </w:pPr>
          </w:p>
        </w:tc>
        <w:tc>
          <w:tcPr>
            <w:tcW w:w="958" w:type="dxa"/>
            <w:shd w:val="clear" w:color="auto" w:fill="auto"/>
          </w:tcPr>
          <w:p w14:paraId="7BFB9A19" w14:textId="77777777" w:rsidR="008A728B" w:rsidRPr="000A248D" w:rsidRDefault="008A728B" w:rsidP="000A248D">
            <w:pPr>
              <w:pStyle w:val="BodyText"/>
              <w:ind w:left="0"/>
              <w:rPr>
                <w:b/>
                <w:bCs/>
                <w:sz w:val="28"/>
                <w:szCs w:val="28"/>
              </w:rPr>
            </w:pPr>
          </w:p>
        </w:tc>
        <w:tc>
          <w:tcPr>
            <w:tcW w:w="958" w:type="dxa"/>
            <w:shd w:val="clear" w:color="auto" w:fill="auto"/>
          </w:tcPr>
          <w:p w14:paraId="7E53B6C0" w14:textId="77777777" w:rsidR="008A728B" w:rsidRPr="000A248D" w:rsidRDefault="008A728B" w:rsidP="000A248D">
            <w:pPr>
              <w:pStyle w:val="BodyText"/>
              <w:ind w:left="0"/>
              <w:rPr>
                <w:b/>
                <w:bCs/>
                <w:sz w:val="28"/>
                <w:szCs w:val="28"/>
              </w:rPr>
            </w:pPr>
          </w:p>
        </w:tc>
        <w:tc>
          <w:tcPr>
            <w:tcW w:w="958" w:type="dxa"/>
            <w:shd w:val="clear" w:color="auto" w:fill="auto"/>
          </w:tcPr>
          <w:p w14:paraId="6C96E5C0" w14:textId="77777777" w:rsidR="008A728B" w:rsidRPr="000A248D" w:rsidRDefault="008A728B" w:rsidP="000A248D">
            <w:pPr>
              <w:pStyle w:val="BodyText"/>
              <w:ind w:left="0"/>
              <w:jc w:val="center"/>
              <w:rPr>
                <w:b/>
                <w:bCs/>
                <w:sz w:val="28"/>
                <w:szCs w:val="28"/>
              </w:rPr>
            </w:pPr>
          </w:p>
        </w:tc>
      </w:tr>
      <w:tr w:rsidR="008A728B" w:rsidRPr="000A248D" w14:paraId="3CB707C5" w14:textId="77777777" w:rsidTr="000A248D">
        <w:tc>
          <w:tcPr>
            <w:tcW w:w="957" w:type="dxa"/>
            <w:shd w:val="clear" w:color="auto" w:fill="auto"/>
          </w:tcPr>
          <w:p w14:paraId="2C4178C6" w14:textId="77777777" w:rsidR="008A728B" w:rsidRPr="000A248D" w:rsidRDefault="008A728B" w:rsidP="000A248D">
            <w:pPr>
              <w:pStyle w:val="BodyText"/>
              <w:ind w:left="0"/>
              <w:rPr>
                <w:b/>
                <w:bCs/>
                <w:sz w:val="28"/>
                <w:szCs w:val="28"/>
              </w:rPr>
            </w:pPr>
          </w:p>
        </w:tc>
        <w:tc>
          <w:tcPr>
            <w:tcW w:w="957" w:type="dxa"/>
            <w:shd w:val="clear" w:color="auto" w:fill="auto"/>
          </w:tcPr>
          <w:p w14:paraId="66C31E11" w14:textId="77777777" w:rsidR="008A728B" w:rsidRPr="000A248D" w:rsidRDefault="008A728B" w:rsidP="000A248D">
            <w:pPr>
              <w:pStyle w:val="BodyText"/>
              <w:ind w:left="0"/>
              <w:rPr>
                <w:b/>
                <w:bCs/>
                <w:sz w:val="28"/>
                <w:szCs w:val="28"/>
              </w:rPr>
            </w:pPr>
          </w:p>
        </w:tc>
        <w:tc>
          <w:tcPr>
            <w:tcW w:w="957" w:type="dxa"/>
            <w:shd w:val="clear" w:color="auto" w:fill="auto"/>
          </w:tcPr>
          <w:p w14:paraId="66655FB8" w14:textId="77777777" w:rsidR="008A728B" w:rsidRPr="000A248D" w:rsidRDefault="008A728B" w:rsidP="000A248D">
            <w:pPr>
              <w:pStyle w:val="BodyText"/>
              <w:ind w:left="0"/>
              <w:jc w:val="center"/>
              <w:rPr>
                <w:b/>
                <w:bCs/>
                <w:sz w:val="28"/>
                <w:szCs w:val="28"/>
              </w:rPr>
            </w:pPr>
          </w:p>
        </w:tc>
        <w:tc>
          <w:tcPr>
            <w:tcW w:w="957" w:type="dxa"/>
            <w:shd w:val="clear" w:color="auto" w:fill="auto"/>
          </w:tcPr>
          <w:p w14:paraId="5A16051C" w14:textId="77777777" w:rsidR="008A728B" w:rsidRPr="000A248D" w:rsidRDefault="008A728B" w:rsidP="000A248D">
            <w:pPr>
              <w:pStyle w:val="BodyText"/>
              <w:ind w:left="0"/>
              <w:rPr>
                <w:b/>
                <w:bCs/>
                <w:sz w:val="28"/>
                <w:szCs w:val="28"/>
              </w:rPr>
            </w:pPr>
          </w:p>
        </w:tc>
        <w:tc>
          <w:tcPr>
            <w:tcW w:w="958" w:type="dxa"/>
            <w:shd w:val="clear" w:color="auto" w:fill="auto"/>
          </w:tcPr>
          <w:p w14:paraId="19CEF943"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3D3D02" w14:textId="77777777" w:rsidR="008A728B" w:rsidRPr="000A248D" w:rsidRDefault="008A728B" w:rsidP="000A248D">
            <w:pPr>
              <w:pStyle w:val="BodyText"/>
              <w:ind w:left="0"/>
              <w:rPr>
                <w:b/>
                <w:bCs/>
                <w:sz w:val="28"/>
                <w:szCs w:val="28"/>
              </w:rPr>
            </w:pPr>
          </w:p>
        </w:tc>
        <w:tc>
          <w:tcPr>
            <w:tcW w:w="958" w:type="dxa"/>
            <w:shd w:val="clear" w:color="auto" w:fill="auto"/>
          </w:tcPr>
          <w:p w14:paraId="2C5A3C03" w14:textId="77777777" w:rsidR="008A728B" w:rsidRPr="000A248D" w:rsidRDefault="008A728B" w:rsidP="000A248D">
            <w:pPr>
              <w:pStyle w:val="BodyText"/>
              <w:ind w:left="0"/>
              <w:rPr>
                <w:b/>
                <w:bCs/>
                <w:sz w:val="28"/>
                <w:szCs w:val="28"/>
              </w:rPr>
            </w:pPr>
          </w:p>
        </w:tc>
        <w:tc>
          <w:tcPr>
            <w:tcW w:w="958" w:type="dxa"/>
            <w:shd w:val="clear" w:color="auto" w:fill="auto"/>
          </w:tcPr>
          <w:p w14:paraId="1CBD011B" w14:textId="77777777" w:rsidR="008A728B" w:rsidRPr="000A248D" w:rsidRDefault="008A728B" w:rsidP="000A248D">
            <w:pPr>
              <w:pStyle w:val="BodyText"/>
              <w:ind w:left="0"/>
              <w:rPr>
                <w:b/>
                <w:bCs/>
                <w:sz w:val="28"/>
                <w:szCs w:val="28"/>
              </w:rPr>
            </w:pPr>
          </w:p>
        </w:tc>
        <w:tc>
          <w:tcPr>
            <w:tcW w:w="958" w:type="dxa"/>
            <w:shd w:val="clear" w:color="auto" w:fill="auto"/>
          </w:tcPr>
          <w:p w14:paraId="19E01D43" w14:textId="77777777" w:rsidR="008A728B" w:rsidRPr="000A248D" w:rsidRDefault="008A728B" w:rsidP="000A248D">
            <w:pPr>
              <w:pStyle w:val="BodyText"/>
              <w:ind w:left="0"/>
              <w:rPr>
                <w:b/>
                <w:bCs/>
                <w:sz w:val="28"/>
                <w:szCs w:val="28"/>
              </w:rPr>
            </w:pPr>
          </w:p>
        </w:tc>
        <w:tc>
          <w:tcPr>
            <w:tcW w:w="958" w:type="dxa"/>
            <w:shd w:val="clear" w:color="auto" w:fill="auto"/>
          </w:tcPr>
          <w:p w14:paraId="45CF4C83" w14:textId="77777777" w:rsidR="008A728B" w:rsidRPr="000A248D" w:rsidRDefault="008A728B" w:rsidP="000A248D">
            <w:pPr>
              <w:pStyle w:val="BodyText"/>
              <w:ind w:left="0"/>
              <w:jc w:val="center"/>
              <w:rPr>
                <w:b/>
                <w:bCs/>
                <w:sz w:val="28"/>
                <w:szCs w:val="28"/>
              </w:rPr>
            </w:pPr>
          </w:p>
        </w:tc>
      </w:tr>
      <w:tr w:rsidR="008A728B" w:rsidRPr="000A248D" w14:paraId="38CFDCF1" w14:textId="77777777" w:rsidTr="000A248D">
        <w:tc>
          <w:tcPr>
            <w:tcW w:w="957" w:type="dxa"/>
            <w:shd w:val="clear" w:color="auto" w:fill="auto"/>
          </w:tcPr>
          <w:p w14:paraId="54B1E3A9" w14:textId="77777777" w:rsidR="008A728B" w:rsidRPr="000A248D" w:rsidRDefault="008A728B" w:rsidP="000A248D">
            <w:pPr>
              <w:pStyle w:val="BodyText"/>
              <w:ind w:left="0"/>
              <w:rPr>
                <w:b/>
                <w:bCs/>
                <w:sz w:val="28"/>
                <w:szCs w:val="28"/>
              </w:rPr>
            </w:pPr>
          </w:p>
        </w:tc>
        <w:tc>
          <w:tcPr>
            <w:tcW w:w="957" w:type="dxa"/>
            <w:shd w:val="clear" w:color="auto" w:fill="auto"/>
          </w:tcPr>
          <w:p w14:paraId="4777B518" w14:textId="77777777" w:rsidR="008A728B" w:rsidRPr="000A248D" w:rsidRDefault="008A728B" w:rsidP="000A248D">
            <w:pPr>
              <w:pStyle w:val="BodyText"/>
              <w:ind w:left="0"/>
              <w:rPr>
                <w:b/>
                <w:bCs/>
                <w:sz w:val="28"/>
                <w:szCs w:val="28"/>
              </w:rPr>
            </w:pPr>
          </w:p>
        </w:tc>
        <w:tc>
          <w:tcPr>
            <w:tcW w:w="957" w:type="dxa"/>
            <w:shd w:val="clear" w:color="auto" w:fill="auto"/>
          </w:tcPr>
          <w:p w14:paraId="566B265F"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7ABDD61" w14:textId="77777777" w:rsidR="008A728B" w:rsidRPr="000A248D" w:rsidRDefault="008A728B" w:rsidP="000A248D">
            <w:pPr>
              <w:pStyle w:val="BodyText"/>
              <w:ind w:left="0"/>
              <w:rPr>
                <w:b/>
                <w:bCs/>
                <w:sz w:val="28"/>
                <w:szCs w:val="28"/>
              </w:rPr>
            </w:pPr>
          </w:p>
        </w:tc>
        <w:tc>
          <w:tcPr>
            <w:tcW w:w="958" w:type="dxa"/>
            <w:shd w:val="clear" w:color="auto" w:fill="auto"/>
          </w:tcPr>
          <w:p w14:paraId="4758CE65" w14:textId="77777777" w:rsidR="008A728B" w:rsidRPr="000A248D" w:rsidRDefault="008A728B" w:rsidP="000A248D">
            <w:pPr>
              <w:pStyle w:val="BodyText"/>
              <w:ind w:left="0"/>
              <w:jc w:val="center"/>
              <w:rPr>
                <w:b/>
                <w:bCs/>
                <w:sz w:val="28"/>
                <w:szCs w:val="28"/>
              </w:rPr>
            </w:pPr>
          </w:p>
        </w:tc>
        <w:tc>
          <w:tcPr>
            <w:tcW w:w="958" w:type="dxa"/>
            <w:shd w:val="clear" w:color="auto" w:fill="auto"/>
          </w:tcPr>
          <w:p w14:paraId="34F2D1B5" w14:textId="77777777" w:rsidR="008A728B" w:rsidRPr="000A248D" w:rsidRDefault="008A728B" w:rsidP="000A248D">
            <w:pPr>
              <w:pStyle w:val="BodyText"/>
              <w:ind w:left="0"/>
              <w:rPr>
                <w:b/>
                <w:bCs/>
                <w:sz w:val="28"/>
                <w:szCs w:val="28"/>
              </w:rPr>
            </w:pPr>
          </w:p>
        </w:tc>
        <w:tc>
          <w:tcPr>
            <w:tcW w:w="958" w:type="dxa"/>
            <w:shd w:val="clear" w:color="auto" w:fill="auto"/>
          </w:tcPr>
          <w:p w14:paraId="6263DE80" w14:textId="77777777" w:rsidR="008A728B" w:rsidRPr="000A248D" w:rsidRDefault="008A728B" w:rsidP="000A248D">
            <w:pPr>
              <w:pStyle w:val="BodyText"/>
              <w:ind w:left="0"/>
              <w:rPr>
                <w:b/>
                <w:bCs/>
                <w:sz w:val="28"/>
                <w:szCs w:val="28"/>
              </w:rPr>
            </w:pPr>
          </w:p>
        </w:tc>
        <w:tc>
          <w:tcPr>
            <w:tcW w:w="958" w:type="dxa"/>
            <w:shd w:val="clear" w:color="auto" w:fill="auto"/>
          </w:tcPr>
          <w:p w14:paraId="2C5BB4DC" w14:textId="77777777" w:rsidR="008A728B" w:rsidRPr="000A248D" w:rsidRDefault="008A728B" w:rsidP="000A248D">
            <w:pPr>
              <w:pStyle w:val="BodyText"/>
              <w:ind w:left="0"/>
              <w:rPr>
                <w:b/>
                <w:bCs/>
                <w:sz w:val="28"/>
                <w:szCs w:val="28"/>
              </w:rPr>
            </w:pPr>
          </w:p>
        </w:tc>
        <w:tc>
          <w:tcPr>
            <w:tcW w:w="958" w:type="dxa"/>
            <w:shd w:val="clear" w:color="auto" w:fill="auto"/>
          </w:tcPr>
          <w:p w14:paraId="55362606" w14:textId="77777777" w:rsidR="008A728B" w:rsidRPr="000A248D" w:rsidRDefault="008A728B" w:rsidP="000A248D">
            <w:pPr>
              <w:pStyle w:val="BodyText"/>
              <w:ind w:left="0"/>
              <w:rPr>
                <w:b/>
                <w:bCs/>
                <w:sz w:val="28"/>
                <w:szCs w:val="28"/>
              </w:rPr>
            </w:pPr>
          </w:p>
        </w:tc>
        <w:tc>
          <w:tcPr>
            <w:tcW w:w="958" w:type="dxa"/>
            <w:shd w:val="clear" w:color="auto" w:fill="auto"/>
          </w:tcPr>
          <w:p w14:paraId="195DA6AC" w14:textId="77777777" w:rsidR="008A728B" w:rsidRPr="000A248D" w:rsidRDefault="008A728B" w:rsidP="000A248D">
            <w:pPr>
              <w:pStyle w:val="BodyText"/>
              <w:ind w:left="0"/>
              <w:jc w:val="center"/>
              <w:rPr>
                <w:b/>
                <w:bCs/>
                <w:sz w:val="28"/>
                <w:szCs w:val="28"/>
              </w:rPr>
            </w:pPr>
          </w:p>
        </w:tc>
      </w:tr>
      <w:tr w:rsidR="008A728B" w:rsidRPr="000A248D" w14:paraId="44434C7B" w14:textId="77777777" w:rsidTr="000A248D">
        <w:tc>
          <w:tcPr>
            <w:tcW w:w="957" w:type="dxa"/>
            <w:shd w:val="clear" w:color="auto" w:fill="auto"/>
          </w:tcPr>
          <w:p w14:paraId="195BD5D5" w14:textId="77777777" w:rsidR="008A728B" w:rsidRPr="000A248D" w:rsidRDefault="005E3A80" w:rsidP="000A248D">
            <w:pPr>
              <w:pStyle w:val="BodyText"/>
              <w:ind w:left="0"/>
              <w:rPr>
                <w:b/>
                <w:bCs/>
                <w:sz w:val="28"/>
                <w:szCs w:val="28"/>
              </w:rPr>
            </w:pPr>
            <w:r w:rsidRPr="000A248D">
              <w:rPr>
                <w:b/>
                <w:bCs/>
                <w:sz w:val="28"/>
                <w:szCs w:val="28"/>
              </w:rPr>
              <w:t>…</w:t>
            </w:r>
          </w:p>
        </w:tc>
        <w:tc>
          <w:tcPr>
            <w:tcW w:w="957" w:type="dxa"/>
            <w:shd w:val="clear" w:color="auto" w:fill="auto"/>
          </w:tcPr>
          <w:p w14:paraId="7326FC68" w14:textId="77777777" w:rsidR="008A728B" w:rsidRPr="000A248D" w:rsidRDefault="008A728B" w:rsidP="000A248D">
            <w:pPr>
              <w:pStyle w:val="BodyText"/>
              <w:ind w:left="0"/>
              <w:rPr>
                <w:b/>
                <w:bCs/>
                <w:sz w:val="28"/>
                <w:szCs w:val="28"/>
              </w:rPr>
            </w:pPr>
          </w:p>
        </w:tc>
        <w:tc>
          <w:tcPr>
            <w:tcW w:w="957" w:type="dxa"/>
            <w:shd w:val="clear" w:color="auto" w:fill="auto"/>
          </w:tcPr>
          <w:p w14:paraId="39AE0C2E" w14:textId="77777777" w:rsidR="008A728B" w:rsidRPr="000A248D" w:rsidRDefault="008A728B" w:rsidP="000A248D">
            <w:pPr>
              <w:pStyle w:val="BodyText"/>
              <w:ind w:left="0"/>
              <w:jc w:val="center"/>
              <w:rPr>
                <w:b/>
                <w:bCs/>
                <w:sz w:val="28"/>
                <w:szCs w:val="28"/>
              </w:rPr>
            </w:pPr>
          </w:p>
        </w:tc>
        <w:tc>
          <w:tcPr>
            <w:tcW w:w="957" w:type="dxa"/>
            <w:shd w:val="clear" w:color="auto" w:fill="auto"/>
          </w:tcPr>
          <w:p w14:paraId="651617DA" w14:textId="77777777" w:rsidR="008A728B" w:rsidRPr="000A248D" w:rsidRDefault="008A728B" w:rsidP="000A248D">
            <w:pPr>
              <w:pStyle w:val="BodyText"/>
              <w:ind w:left="0"/>
              <w:rPr>
                <w:b/>
                <w:bCs/>
                <w:sz w:val="28"/>
                <w:szCs w:val="28"/>
              </w:rPr>
            </w:pPr>
          </w:p>
        </w:tc>
        <w:tc>
          <w:tcPr>
            <w:tcW w:w="958" w:type="dxa"/>
            <w:shd w:val="clear" w:color="auto" w:fill="auto"/>
          </w:tcPr>
          <w:p w14:paraId="1B9DE98E" w14:textId="77777777" w:rsidR="008A728B" w:rsidRPr="000A248D" w:rsidRDefault="008A728B" w:rsidP="000A248D">
            <w:pPr>
              <w:pStyle w:val="BodyText"/>
              <w:ind w:left="0"/>
              <w:jc w:val="center"/>
              <w:rPr>
                <w:b/>
                <w:bCs/>
                <w:sz w:val="28"/>
                <w:szCs w:val="28"/>
              </w:rPr>
            </w:pPr>
          </w:p>
        </w:tc>
        <w:tc>
          <w:tcPr>
            <w:tcW w:w="958" w:type="dxa"/>
            <w:shd w:val="clear" w:color="auto" w:fill="auto"/>
          </w:tcPr>
          <w:p w14:paraId="14159A85" w14:textId="77777777" w:rsidR="008A728B" w:rsidRPr="000A248D" w:rsidRDefault="008A728B" w:rsidP="000A248D">
            <w:pPr>
              <w:pStyle w:val="BodyText"/>
              <w:ind w:left="0"/>
              <w:rPr>
                <w:b/>
                <w:bCs/>
                <w:sz w:val="28"/>
                <w:szCs w:val="28"/>
              </w:rPr>
            </w:pPr>
          </w:p>
        </w:tc>
        <w:tc>
          <w:tcPr>
            <w:tcW w:w="958" w:type="dxa"/>
            <w:shd w:val="clear" w:color="auto" w:fill="auto"/>
          </w:tcPr>
          <w:p w14:paraId="1BD5A10F" w14:textId="77777777" w:rsidR="008A728B" w:rsidRPr="000A248D" w:rsidRDefault="008A728B" w:rsidP="000A248D">
            <w:pPr>
              <w:pStyle w:val="BodyText"/>
              <w:ind w:left="0"/>
              <w:rPr>
                <w:b/>
                <w:bCs/>
                <w:sz w:val="28"/>
                <w:szCs w:val="28"/>
              </w:rPr>
            </w:pPr>
          </w:p>
        </w:tc>
        <w:tc>
          <w:tcPr>
            <w:tcW w:w="958" w:type="dxa"/>
            <w:shd w:val="clear" w:color="auto" w:fill="auto"/>
          </w:tcPr>
          <w:p w14:paraId="6D906D86" w14:textId="77777777" w:rsidR="008A728B" w:rsidRPr="000A248D" w:rsidRDefault="008A728B" w:rsidP="000A248D">
            <w:pPr>
              <w:pStyle w:val="BodyText"/>
              <w:ind w:left="0"/>
              <w:rPr>
                <w:b/>
                <w:bCs/>
                <w:sz w:val="28"/>
                <w:szCs w:val="28"/>
              </w:rPr>
            </w:pPr>
          </w:p>
        </w:tc>
        <w:tc>
          <w:tcPr>
            <w:tcW w:w="958" w:type="dxa"/>
            <w:shd w:val="clear" w:color="auto" w:fill="auto"/>
          </w:tcPr>
          <w:p w14:paraId="58C6ACE8" w14:textId="77777777" w:rsidR="008A728B" w:rsidRPr="000A248D" w:rsidRDefault="008A728B" w:rsidP="000A248D">
            <w:pPr>
              <w:pStyle w:val="BodyText"/>
              <w:ind w:left="0"/>
              <w:rPr>
                <w:b/>
                <w:bCs/>
                <w:sz w:val="28"/>
                <w:szCs w:val="28"/>
              </w:rPr>
            </w:pPr>
          </w:p>
        </w:tc>
        <w:tc>
          <w:tcPr>
            <w:tcW w:w="958" w:type="dxa"/>
            <w:shd w:val="clear" w:color="auto" w:fill="auto"/>
          </w:tcPr>
          <w:p w14:paraId="58E42A9A" w14:textId="77777777" w:rsidR="008A728B" w:rsidRPr="000A248D" w:rsidRDefault="008A728B" w:rsidP="000A248D">
            <w:pPr>
              <w:pStyle w:val="BodyText"/>
              <w:ind w:left="0"/>
              <w:jc w:val="center"/>
              <w:rPr>
                <w:b/>
                <w:bCs/>
                <w:sz w:val="28"/>
                <w:szCs w:val="28"/>
              </w:rPr>
            </w:pPr>
            <w:r w:rsidRPr="000A248D">
              <w:rPr>
                <w:rFonts w:ascii="Wingdings 2" w:hAnsi="Wingdings 2" w:cs="Arial"/>
              </w:rPr>
              <w:t></w:t>
            </w:r>
          </w:p>
        </w:tc>
      </w:tr>
    </w:tbl>
    <w:p w14:paraId="64D9F228" w14:textId="77777777" w:rsidR="008A728B" w:rsidRDefault="008A728B" w:rsidP="008A728B">
      <w:pPr>
        <w:pStyle w:val="BodyText"/>
        <w:rPr>
          <w:sz w:val="24"/>
          <w:szCs w:val="24"/>
        </w:rPr>
      </w:pPr>
    </w:p>
    <w:p w14:paraId="182BE2D1" w14:textId="77777777" w:rsidR="008A728B" w:rsidRPr="00125E15" w:rsidRDefault="008A728B" w:rsidP="008A728B">
      <w:pPr>
        <w:pStyle w:val="BodyText"/>
        <w:jc w:val="both"/>
        <w:rPr>
          <w:sz w:val="24"/>
          <w:szCs w:val="24"/>
        </w:rPr>
      </w:pPr>
      <w:r w:rsidRPr="00125E15">
        <w:rPr>
          <w:sz w:val="24"/>
          <w:szCs w:val="24"/>
        </w:rPr>
        <w:t xml:space="preserve">&lt;This </w:t>
      </w:r>
      <w:r>
        <w:rPr>
          <w:sz w:val="24"/>
          <w:szCs w:val="24"/>
        </w:rPr>
        <w:t>dependability</w:t>
      </w:r>
      <w:r w:rsidRPr="00125E15">
        <w:rPr>
          <w:sz w:val="24"/>
          <w:szCs w:val="24"/>
        </w:rPr>
        <w:t xml:space="preserve"> matrix should provide the dependency between requirements, such that each check mark indicates a dependency between the requirements with IDs in column and row</w:t>
      </w:r>
      <w:r>
        <w:rPr>
          <w:sz w:val="24"/>
          <w:szCs w:val="24"/>
        </w:rPr>
        <w:t>. So that any change in a requirement or the design work product done later for a requirement is done, from  this matrix we can find other requirements that may be affected by this change.</w:t>
      </w:r>
      <w:r w:rsidRPr="00125E15">
        <w:rPr>
          <w:sz w:val="24"/>
          <w:szCs w:val="24"/>
        </w:rPr>
        <w:t>&gt;</w:t>
      </w:r>
    </w:p>
    <w:p w14:paraId="66A9302F" w14:textId="77777777" w:rsidR="008A728B" w:rsidRPr="00125E15" w:rsidRDefault="008A728B" w:rsidP="00125E15">
      <w:pPr>
        <w:pStyle w:val="BodyText"/>
        <w:jc w:val="both"/>
        <w:rPr>
          <w:sz w:val="24"/>
          <w:szCs w:val="24"/>
        </w:rPr>
      </w:pPr>
    </w:p>
    <w:sectPr w:rsidR="008A728B" w:rsidRPr="00125E15">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3AB57" w14:textId="77777777" w:rsidR="009E28DA" w:rsidRDefault="009E28DA">
      <w:r>
        <w:separator/>
      </w:r>
    </w:p>
  </w:endnote>
  <w:endnote w:type="continuationSeparator" w:id="0">
    <w:p w14:paraId="0F5507AF" w14:textId="77777777" w:rsidR="009E28DA" w:rsidRDefault="009E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B2"/>
    <w:family w:val="auto"/>
    <w:notTrueType/>
    <w:pitch w:val="default"/>
    <w:sig w:usb0="00002001" w:usb1="00000000" w:usb2="00000000" w:usb3="00000000" w:csb0="0000004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BDDB2D" w14:textId="77777777" w:rsidR="00E460E6" w:rsidRDefault="00E460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8E25C3" w14:textId="77777777" w:rsidR="00E460E6" w:rsidRDefault="00E460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60E6" w14:paraId="1D75EA31" w14:textId="77777777">
      <w:tc>
        <w:tcPr>
          <w:tcW w:w="3162" w:type="dxa"/>
          <w:tcBorders>
            <w:top w:val="nil"/>
            <w:left w:val="nil"/>
            <w:bottom w:val="nil"/>
            <w:right w:val="nil"/>
          </w:tcBorders>
        </w:tcPr>
        <w:p w14:paraId="18D45269" w14:textId="77777777" w:rsidR="00E460E6" w:rsidRDefault="00E460E6">
          <w:pPr>
            <w:ind w:right="360"/>
          </w:pPr>
        </w:p>
      </w:tc>
      <w:tc>
        <w:tcPr>
          <w:tcW w:w="3162" w:type="dxa"/>
          <w:tcBorders>
            <w:top w:val="nil"/>
            <w:left w:val="nil"/>
            <w:bottom w:val="nil"/>
            <w:right w:val="nil"/>
          </w:tcBorders>
        </w:tcPr>
        <w:p w14:paraId="246A4443" w14:textId="77777777" w:rsidR="00E460E6" w:rsidRDefault="00E460E6">
          <w:pPr>
            <w:jc w:val="center"/>
          </w:pPr>
          <w:fldSimple w:instr=" DOCPROPERTY &quot;Company&quot;  \* MERGEFORMAT ">
            <w:r>
              <w:t>&lt;Company Name&gt;</w:t>
            </w:r>
          </w:fldSimple>
        </w:p>
      </w:tc>
      <w:tc>
        <w:tcPr>
          <w:tcW w:w="3162" w:type="dxa"/>
          <w:tcBorders>
            <w:top w:val="nil"/>
            <w:left w:val="nil"/>
            <w:bottom w:val="nil"/>
            <w:right w:val="nil"/>
          </w:tcBorders>
        </w:tcPr>
        <w:p w14:paraId="1BC98812" w14:textId="1B6750EE" w:rsidR="00E460E6" w:rsidRDefault="00E460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D97869">
            <w:rPr>
              <w:rStyle w:val="PageNumber"/>
              <w:noProof/>
            </w:rPr>
            <w:t>21</w:t>
          </w:r>
          <w:r>
            <w:rPr>
              <w:rStyle w:val="PageNumber"/>
            </w:rPr>
            <w:fldChar w:fldCharType="end"/>
          </w:r>
        </w:p>
      </w:tc>
    </w:tr>
  </w:tbl>
  <w:p w14:paraId="4FA6107F" w14:textId="77777777" w:rsidR="00E460E6" w:rsidRDefault="00E460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0E389" w14:textId="77777777" w:rsidR="00E460E6" w:rsidRDefault="00E46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CC9BC5" w14:textId="77777777" w:rsidR="009E28DA" w:rsidRDefault="009E28DA">
      <w:r>
        <w:separator/>
      </w:r>
    </w:p>
  </w:footnote>
  <w:footnote w:type="continuationSeparator" w:id="0">
    <w:p w14:paraId="54729247" w14:textId="77777777" w:rsidR="009E28DA" w:rsidRDefault="009E2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A2535" w14:textId="77777777" w:rsidR="00E460E6" w:rsidRPr="00F20393" w:rsidRDefault="00E460E6" w:rsidP="00C03CB0">
    <w:pPr>
      <w:pStyle w:val="Documentname"/>
      <w:ind w:right="-150"/>
      <w:rPr>
        <w:b w:val="0"/>
        <w:bCs w:val="0"/>
        <w:sz w:val="20"/>
        <w:szCs w:val="20"/>
      </w:rPr>
    </w:pPr>
    <w:r w:rsidRPr="00F20393">
      <w:rPr>
        <w:b w:val="0"/>
        <w:bCs w:val="0"/>
        <w:sz w:val="20"/>
        <w:szCs w:val="20"/>
      </w:rPr>
      <w:t>SRS</w:t>
    </w:r>
    <w:r w:rsidRPr="00F20393">
      <w:rPr>
        <w:b w:val="0"/>
        <w:bCs w:val="0"/>
        <w:sz w:val="20"/>
        <w:szCs w:val="20"/>
      </w:rPr>
      <w:tab/>
      <w:t xml:space="preserve">CM Identifier: </w:t>
    </w:r>
    <w:r w:rsidRPr="00F20393">
      <w:rPr>
        <w:b w:val="0"/>
        <w:bCs w:val="0"/>
        <w:color w:val="16191F"/>
        <w:sz w:val="20"/>
        <w:szCs w:val="20"/>
        <w:lang w:eastAsia="en-GB"/>
      </w:rPr>
      <w:t xml:space="preserve">G2_SE01_v1.0       </w:t>
    </w:r>
    <w:r w:rsidRPr="00C03CB0">
      <w:rPr>
        <w:b w:val="0"/>
        <w:bCs w:val="0"/>
        <w:sz w:val="20"/>
        <w:szCs w:val="20"/>
      </w:rPr>
      <w:t>Version: &lt;1.0&gt;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868"/>
      <w:gridCol w:w="3690"/>
    </w:tblGrid>
    <w:tr w:rsidR="00E460E6" w14:paraId="4536A0E0" w14:textId="77777777" w:rsidTr="00767333">
      <w:tc>
        <w:tcPr>
          <w:tcW w:w="5868" w:type="dxa"/>
        </w:tcPr>
        <w:p w14:paraId="3CF5E5A4" w14:textId="77777777" w:rsidR="00E460E6" w:rsidRDefault="00E460E6">
          <w:r>
            <w:t>Programming Camp Website</w:t>
          </w:r>
        </w:p>
      </w:tc>
      <w:tc>
        <w:tcPr>
          <w:tcW w:w="3690" w:type="dxa"/>
        </w:tcPr>
        <w:p w14:paraId="40778BAF" w14:textId="77777777" w:rsidR="00E460E6" w:rsidRDefault="00E460E6" w:rsidP="00C03CB0">
          <w:pPr>
            <w:tabs>
              <w:tab w:val="left" w:pos="1135"/>
            </w:tabs>
            <w:spacing w:before="40"/>
            <w:ind w:right="68"/>
          </w:pPr>
          <w:r>
            <w:t xml:space="preserve">  CM-identifier: G2_SE01_V1.0</w:t>
          </w:r>
        </w:p>
      </w:tc>
    </w:tr>
    <w:tr w:rsidR="00E460E6" w14:paraId="74875ECD" w14:textId="77777777" w:rsidTr="00767333">
      <w:tc>
        <w:tcPr>
          <w:tcW w:w="5868" w:type="dxa"/>
        </w:tcPr>
        <w:p w14:paraId="5BC68538" w14:textId="77777777" w:rsidR="00E460E6" w:rsidRDefault="00E460E6">
          <w:fldSimple w:instr=" TITLE  \* MERGEFORMAT ">
            <w:r>
              <w:t>Software Requirements Specification</w:t>
            </w:r>
          </w:fldSimple>
        </w:p>
      </w:tc>
      <w:tc>
        <w:tcPr>
          <w:tcW w:w="3690" w:type="dxa"/>
        </w:tcPr>
        <w:p w14:paraId="69F198FF" w14:textId="77777777" w:rsidR="00E460E6" w:rsidRDefault="00E460E6" w:rsidP="00C03CB0">
          <w:r>
            <w:t xml:space="preserve">  Date:  &lt;15/3/2017&gt;</w:t>
          </w:r>
        </w:p>
      </w:tc>
    </w:tr>
  </w:tbl>
  <w:p w14:paraId="084CDB75" w14:textId="77777777" w:rsidR="00E460E6" w:rsidRDefault="00E46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F2DEB" w14:textId="77777777" w:rsidR="00E460E6" w:rsidRDefault="00E460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42A5F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E1A88A06"/>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4713E0"/>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C86CA2"/>
    <w:multiLevelType w:val="hybridMultilevel"/>
    <w:tmpl w:val="BE0C7FAA"/>
    <w:lvl w:ilvl="0" w:tplc="6FD6D43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C2B48EE"/>
    <w:multiLevelType w:val="hybridMultilevel"/>
    <w:tmpl w:val="914EC6FA"/>
    <w:lvl w:ilvl="0" w:tplc="0EC63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C464B"/>
    <w:multiLevelType w:val="multilevel"/>
    <w:tmpl w:val="BE0C7FAA"/>
    <w:lvl w:ilvl="0">
      <w:start w:val="1"/>
      <w:numFmt w:val="decimal"/>
      <w:pStyle w:val="Bullet"/>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665D0F"/>
    <w:multiLevelType w:val="hybridMultilevel"/>
    <w:tmpl w:val="14F8B7AA"/>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13" w15:restartNumberingAfterBreak="0">
    <w:nsid w:val="2F9113E8"/>
    <w:multiLevelType w:val="singleLevel"/>
    <w:tmpl w:val="0409000F"/>
    <w:lvl w:ilvl="0">
      <w:start w:val="1"/>
      <w:numFmt w:val="decimal"/>
      <w:lvlText w:val="%1."/>
      <w:lvlJc w:val="left"/>
      <w:pPr>
        <w:tabs>
          <w:tab w:val="num" w:pos="360"/>
        </w:tabs>
        <w:ind w:left="360" w:hanging="360"/>
      </w:pPr>
      <w:rPr>
        <w:rFonts w:ascii="Times New Roman" w:hAnsi="Times New Roman" w:cs="Times New Roman"/>
      </w:rPr>
    </w:lvl>
  </w:abstractNum>
  <w:abstractNum w:abstractNumId="14" w15:restartNumberingAfterBreak="0">
    <w:nsid w:val="2FDF3052"/>
    <w:multiLevelType w:val="hybridMultilevel"/>
    <w:tmpl w:val="4C7C930A"/>
    <w:lvl w:ilvl="0" w:tplc="B1DA8622">
      <w:start w:val="1"/>
      <w:numFmt w:val="decimal"/>
      <w:lvlText w:val="%1-"/>
      <w:lvlJc w:val="left"/>
      <w:pPr>
        <w:ind w:left="804" w:hanging="360"/>
      </w:pPr>
      <w:rPr>
        <w:rFonts w:hint="default"/>
      </w:rPr>
    </w:lvl>
    <w:lvl w:ilvl="1" w:tplc="08090019" w:tentative="1">
      <w:start w:val="1"/>
      <w:numFmt w:val="lowerLetter"/>
      <w:lvlText w:val="%2."/>
      <w:lvlJc w:val="left"/>
      <w:pPr>
        <w:ind w:left="1524" w:hanging="360"/>
      </w:pPr>
    </w:lvl>
    <w:lvl w:ilvl="2" w:tplc="0809001B" w:tentative="1">
      <w:start w:val="1"/>
      <w:numFmt w:val="lowerRoman"/>
      <w:lvlText w:val="%3."/>
      <w:lvlJc w:val="right"/>
      <w:pPr>
        <w:ind w:left="2244" w:hanging="180"/>
      </w:pPr>
    </w:lvl>
    <w:lvl w:ilvl="3" w:tplc="0809000F" w:tentative="1">
      <w:start w:val="1"/>
      <w:numFmt w:val="decimal"/>
      <w:lvlText w:val="%4."/>
      <w:lvlJc w:val="left"/>
      <w:pPr>
        <w:ind w:left="2964" w:hanging="360"/>
      </w:pPr>
    </w:lvl>
    <w:lvl w:ilvl="4" w:tplc="08090019" w:tentative="1">
      <w:start w:val="1"/>
      <w:numFmt w:val="lowerLetter"/>
      <w:lvlText w:val="%5."/>
      <w:lvlJc w:val="left"/>
      <w:pPr>
        <w:ind w:left="3684" w:hanging="360"/>
      </w:pPr>
    </w:lvl>
    <w:lvl w:ilvl="5" w:tplc="0809001B" w:tentative="1">
      <w:start w:val="1"/>
      <w:numFmt w:val="lowerRoman"/>
      <w:lvlText w:val="%6."/>
      <w:lvlJc w:val="right"/>
      <w:pPr>
        <w:ind w:left="4404" w:hanging="180"/>
      </w:pPr>
    </w:lvl>
    <w:lvl w:ilvl="6" w:tplc="0809000F" w:tentative="1">
      <w:start w:val="1"/>
      <w:numFmt w:val="decimal"/>
      <w:lvlText w:val="%7."/>
      <w:lvlJc w:val="left"/>
      <w:pPr>
        <w:ind w:left="5124" w:hanging="360"/>
      </w:pPr>
    </w:lvl>
    <w:lvl w:ilvl="7" w:tplc="08090019" w:tentative="1">
      <w:start w:val="1"/>
      <w:numFmt w:val="lowerLetter"/>
      <w:lvlText w:val="%8."/>
      <w:lvlJc w:val="left"/>
      <w:pPr>
        <w:ind w:left="5844" w:hanging="360"/>
      </w:pPr>
    </w:lvl>
    <w:lvl w:ilvl="8" w:tplc="0809001B" w:tentative="1">
      <w:start w:val="1"/>
      <w:numFmt w:val="lowerRoman"/>
      <w:lvlText w:val="%9."/>
      <w:lvlJc w:val="right"/>
      <w:pPr>
        <w:ind w:left="6564" w:hanging="180"/>
      </w:pPr>
    </w:lvl>
  </w:abstractNum>
  <w:abstractNum w:abstractNumId="15" w15:restartNumberingAfterBreak="0">
    <w:nsid w:val="30944A52"/>
    <w:multiLevelType w:val="multilevel"/>
    <w:tmpl w:val="3976B7C8"/>
    <w:lvl w:ilvl="0">
      <w:start w:val="1"/>
      <w:numFmt w:val="decimal"/>
      <w:lvlText w:val="%1."/>
      <w:legacy w:legacy="1" w:legacySpace="144" w:legacyIndent="0"/>
      <w:lvlJc w:val="left"/>
      <w:rPr>
        <w:sz w:val="28"/>
        <w:szCs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687A29"/>
    <w:multiLevelType w:val="hybridMultilevel"/>
    <w:tmpl w:val="97646F34"/>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BE4029"/>
    <w:multiLevelType w:val="hybridMultilevel"/>
    <w:tmpl w:val="67B29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43599B"/>
    <w:multiLevelType w:val="hybridMultilevel"/>
    <w:tmpl w:val="0A3618DC"/>
    <w:lvl w:ilvl="0" w:tplc="85CE9984">
      <w:start w:val="1"/>
      <w:numFmt w:val="decimal"/>
      <w:lvlText w:val="%1-"/>
      <w:lvlJc w:val="left"/>
      <w:pPr>
        <w:ind w:left="504" w:hanging="360"/>
      </w:pPr>
      <w:rPr>
        <w:rFonts w:hint="default"/>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F53651"/>
    <w:multiLevelType w:val="singleLevel"/>
    <w:tmpl w:val="8AB268BA"/>
    <w:lvl w:ilvl="0">
      <w:start w:val="6"/>
      <w:numFmt w:val="decimal"/>
      <w:lvlText w:val="A.%1"/>
      <w:lvlJc w:val="left"/>
      <w:pPr>
        <w:tabs>
          <w:tab w:val="num" w:pos="360"/>
        </w:tabs>
        <w:ind w:left="360" w:hanging="36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6583B94"/>
    <w:multiLevelType w:val="hybridMultilevel"/>
    <w:tmpl w:val="B4C2E624"/>
    <w:lvl w:ilvl="0" w:tplc="072457B6">
      <w:start w:val="1"/>
      <w:numFmt w:val="decimal"/>
      <w:lvlText w:val="%1."/>
      <w:lvlJc w:val="left"/>
      <w:pPr>
        <w:tabs>
          <w:tab w:val="num" w:pos="720"/>
        </w:tabs>
        <w:ind w:left="720" w:hanging="360"/>
      </w:p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EEE0812"/>
    <w:multiLevelType w:val="multilevel"/>
    <w:tmpl w:val="180E5A02"/>
    <w:lvl w:ilvl="0">
      <w:start w:val="1"/>
      <w:numFmt w:val="decimal"/>
      <w:lvlText w:val="%1."/>
      <w:lvlJc w:val="left"/>
      <w:pPr>
        <w:tabs>
          <w:tab w:val="num" w:pos="360"/>
        </w:tabs>
        <w:ind w:left="360" w:hanging="360"/>
      </w:pPr>
      <w:rPr>
        <w:rFonts w:ascii="Times New Roman" w:hAnsi="Times New Roman" w:cs="Times New Roman" w:hint="default"/>
        <w:b/>
        <w:bCs/>
        <w:i w:val="0"/>
        <w:iCs w:val="0"/>
        <w:sz w:val="32"/>
        <w:szCs w:val="32"/>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66355B96"/>
    <w:multiLevelType w:val="hybridMultilevel"/>
    <w:tmpl w:val="ABB2359A"/>
    <w:lvl w:ilvl="0" w:tplc="C5F24A10">
      <w:start w:val="1"/>
      <w:numFmt w:val="upp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31" w15:restartNumberingAfterBreak="0">
    <w:nsid w:val="6C3448D3"/>
    <w:multiLevelType w:val="hybridMultilevel"/>
    <w:tmpl w:val="F75C49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FBD6EEA"/>
    <w:multiLevelType w:val="hybridMultilevel"/>
    <w:tmpl w:val="A016FFC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B44219"/>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8" w15:restartNumberingAfterBreak="0">
    <w:nsid w:val="797C5856"/>
    <w:multiLevelType w:val="hybridMultilevel"/>
    <w:tmpl w:val="339C5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ED805FA"/>
    <w:multiLevelType w:val="hybridMultilevel"/>
    <w:tmpl w:val="FB408902"/>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num w:numId="1">
    <w:abstractNumId w:val="1"/>
  </w:num>
  <w:num w:numId="2">
    <w:abstractNumId w:val="18"/>
  </w:num>
  <w:num w:numId="3">
    <w:abstractNumId w:val="39"/>
  </w:num>
  <w:num w:numId="4">
    <w:abstractNumId w:val="27"/>
  </w:num>
  <w:num w:numId="5">
    <w:abstractNumId w:val="26"/>
  </w:num>
  <w:num w:numId="6">
    <w:abstractNumId w:val="2"/>
    <w:lvlOverride w:ilvl="0">
      <w:lvl w:ilvl="0">
        <w:numFmt w:val="bullet"/>
        <w:lvlText w:val=""/>
        <w:legacy w:legacy="1" w:legacySpace="0" w:legacyIndent="360"/>
        <w:lvlJc w:val="left"/>
        <w:pPr>
          <w:ind w:left="720" w:hanging="360"/>
        </w:pPr>
        <w:rPr>
          <w:rFonts w:ascii="Symbol" w:hAnsi="Symbol" w:hint="default"/>
        </w:rPr>
      </w:lvl>
    </w:lvlOverride>
  </w:num>
  <w:num w:numId="7">
    <w:abstractNumId w:val="3"/>
  </w:num>
  <w:num w:numId="8">
    <w:abstractNumId w:val="36"/>
  </w:num>
  <w:num w:numId="9">
    <w:abstractNumId w:val="5"/>
  </w:num>
  <w:num w:numId="10">
    <w:abstractNumId w:val="20"/>
  </w:num>
  <w:num w:numId="11">
    <w:abstractNumId w:val="17"/>
  </w:num>
  <w:num w:numId="12">
    <w:abstractNumId w:val="35"/>
  </w:num>
  <w:num w:numId="13">
    <w:abstractNumId w:val="16"/>
  </w:num>
  <w:num w:numId="14">
    <w:abstractNumId w:val="6"/>
  </w:num>
  <w:num w:numId="15">
    <w:abstractNumId w:val="34"/>
  </w:num>
  <w:num w:numId="16">
    <w:abstractNumId w:val="24"/>
  </w:num>
  <w:num w:numId="17">
    <w:abstractNumId w:val="9"/>
  </w:num>
  <w:num w:numId="18">
    <w:abstractNumId w:val="22"/>
  </w:num>
  <w:num w:numId="19">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1"/>
  </w:num>
  <w:num w:numId="21">
    <w:abstractNumId w:val="32"/>
  </w:num>
  <w:num w:numId="22">
    <w:abstractNumId w:val="29"/>
  </w:num>
  <w:num w:numId="23">
    <w:abstractNumId w:val="38"/>
  </w:num>
  <w:num w:numId="24">
    <w:abstractNumId w:val="21"/>
  </w:num>
  <w:num w:numId="25">
    <w:abstractNumId w:val="37"/>
  </w:num>
  <w:num w:numId="26">
    <w:abstractNumId w:val="13"/>
  </w:num>
  <w:num w:numId="27">
    <w:abstractNumId w:val="15"/>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lvlOverride w:ilvl="2"/>
    <w:lvlOverride w:ilvl="3"/>
    <w:lvlOverride w:ilvl="4"/>
    <w:lvlOverride w:ilvl="5"/>
    <w:lvlOverride w:ilvl="6"/>
    <w:lvlOverride w:ilvl="7"/>
    <w:lvlOverride w:ilvl="8"/>
  </w:num>
  <w:num w:numId="30">
    <w:abstractNumId w:val="25"/>
    <w:lvlOverride w:ilvl="0">
      <w:startOverride w:val="6"/>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28"/>
  </w:num>
  <w:num w:numId="34">
    <w:abstractNumId w:val="4"/>
  </w:num>
  <w:num w:numId="35">
    <w:abstractNumId w:val="31"/>
  </w:num>
  <w:num w:numId="36">
    <w:abstractNumId w:val="10"/>
  </w:num>
  <w:num w:numId="37">
    <w:abstractNumId w:val="7"/>
  </w:num>
  <w:num w:numId="38">
    <w:abstractNumId w:val="30"/>
  </w:num>
  <w:num w:numId="39">
    <w:abstractNumId w:val="8"/>
  </w:num>
  <w:num w:numId="40">
    <w:abstractNumId w:val="14"/>
  </w:num>
  <w:num w:numId="41">
    <w:abstractNumId w:val="23"/>
  </w:num>
  <w:num w:numId="42">
    <w:abstractNumId w:val="19"/>
  </w:num>
  <w:num w:numId="43">
    <w:abstractNumId w:val="33"/>
  </w:num>
  <w:num w:numId="44">
    <w:abstractNumId w:val="12"/>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33"/>
    <w:rsid w:val="00023315"/>
    <w:rsid w:val="000503C6"/>
    <w:rsid w:val="000845FA"/>
    <w:rsid w:val="000A248D"/>
    <w:rsid w:val="000C29C5"/>
    <w:rsid w:val="000F5AB9"/>
    <w:rsid w:val="00125E15"/>
    <w:rsid w:val="00132450"/>
    <w:rsid w:val="00134974"/>
    <w:rsid w:val="00143BEA"/>
    <w:rsid w:val="001861CF"/>
    <w:rsid w:val="001F49A2"/>
    <w:rsid w:val="001F4D48"/>
    <w:rsid w:val="0024029F"/>
    <w:rsid w:val="00255AEA"/>
    <w:rsid w:val="00294CC0"/>
    <w:rsid w:val="0031662C"/>
    <w:rsid w:val="00382317"/>
    <w:rsid w:val="00394326"/>
    <w:rsid w:val="003B37CA"/>
    <w:rsid w:val="00423323"/>
    <w:rsid w:val="00443583"/>
    <w:rsid w:val="00471F7A"/>
    <w:rsid w:val="004A2406"/>
    <w:rsid w:val="004B46CB"/>
    <w:rsid w:val="004B6658"/>
    <w:rsid w:val="005026B1"/>
    <w:rsid w:val="00514711"/>
    <w:rsid w:val="0051549E"/>
    <w:rsid w:val="00540926"/>
    <w:rsid w:val="00547042"/>
    <w:rsid w:val="00593511"/>
    <w:rsid w:val="005974B9"/>
    <w:rsid w:val="005D7D18"/>
    <w:rsid w:val="005E3A80"/>
    <w:rsid w:val="0066424E"/>
    <w:rsid w:val="00677164"/>
    <w:rsid w:val="0068661D"/>
    <w:rsid w:val="006C2786"/>
    <w:rsid w:val="00767333"/>
    <w:rsid w:val="00796025"/>
    <w:rsid w:val="007B56D9"/>
    <w:rsid w:val="007C2E1C"/>
    <w:rsid w:val="007D68B4"/>
    <w:rsid w:val="007E74D4"/>
    <w:rsid w:val="007F2C31"/>
    <w:rsid w:val="007F7EB2"/>
    <w:rsid w:val="00817F8D"/>
    <w:rsid w:val="008225ED"/>
    <w:rsid w:val="00867758"/>
    <w:rsid w:val="008A0285"/>
    <w:rsid w:val="008A728B"/>
    <w:rsid w:val="008C0228"/>
    <w:rsid w:val="008E01CB"/>
    <w:rsid w:val="008E5165"/>
    <w:rsid w:val="008E6FEC"/>
    <w:rsid w:val="008F6388"/>
    <w:rsid w:val="00944C3C"/>
    <w:rsid w:val="009648DE"/>
    <w:rsid w:val="0098045E"/>
    <w:rsid w:val="009D0471"/>
    <w:rsid w:val="009E28DA"/>
    <w:rsid w:val="009F3D4D"/>
    <w:rsid w:val="00A24E28"/>
    <w:rsid w:val="00A44096"/>
    <w:rsid w:val="00A47F30"/>
    <w:rsid w:val="00AE0BB9"/>
    <w:rsid w:val="00B20122"/>
    <w:rsid w:val="00B2351C"/>
    <w:rsid w:val="00B80496"/>
    <w:rsid w:val="00B977CF"/>
    <w:rsid w:val="00BA1064"/>
    <w:rsid w:val="00BA4F23"/>
    <w:rsid w:val="00BC6348"/>
    <w:rsid w:val="00BD05C5"/>
    <w:rsid w:val="00BE72CD"/>
    <w:rsid w:val="00C03CB0"/>
    <w:rsid w:val="00C056CF"/>
    <w:rsid w:val="00C2275A"/>
    <w:rsid w:val="00C32573"/>
    <w:rsid w:val="00C43198"/>
    <w:rsid w:val="00C44C6B"/>
    <w:rsid w:val="00C534AC"/>
    <w:rsid w:val="00C66575"/>
    <w:rsid w:val="00C96D2B"/>
    <w:rsid w:val="00CB4DAF"/>
    <w:rsid w:val="00CB4DB3"/>
    <w:rsid w:val="00CD5899"/>
    <w:rsid w:val="00D147DF"/>
    <w:rsid w:val="00D153CD"/>
    <w:rsid w:val="00D547FB"/>
    <w:rsid w:val="00D97869"/>
    <w:rsid w:val="00DC7C21"/>
    <w:rsid w:val="00DD363A"/>
    <w:rsid w:val="00DD41CA"/>
    <w:rsid w:val="00DF3AFB"/>
    <w:rsid w:val="00E07326"/>
    <w:rsid w:val="00E12794"/>
    <w:rsid w:val="00E13165"/>
    <w:rsid w:val="00E3072E"/>
    <w:rsid w:val="00E318FA"/>
    <w:rsid w:val="00E35304"/>
    <w:rsid w:val="00E36B1A"/>
    <w:rsid w:val="00E460E6"/>
    <w:rsid w:val="00E95086"/>
    <w:rsid w:val="00EC7DDB"/>
    <w:rsid w:val="00ED3ADF"/>
    <w:rsid w:val="00EE2B79"/>
    <w:rsid w:val="00EE4A5E"/>
    <w:rsid w:val="00F17DD2"/>
    <w:rsid w:val="00F20393"/>
    <w:rsid w:val="00F26F9B"/>
    <w:rsid w:val="00F42A4D"/>
    <w:rsid w:val="00F609DA"/>
    <w:rsid w:val="00F81689"/>
    <w:rsid w:val="00FA6A7A"/>
    <w:rsid w:val="00FE3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F3FC9"/>
  <w15:docId w15:val="{7B3EA465-C089-45FD-8FCF-378F1AB2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6"/>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rsid w:val="00DD363A"/>
    <w:pPr>
      <w:spacing w:after="120"/>
      <w:ind w:left="720"/>
      <w:jc w:val="both"/>
    </w:pPr>
    <w:rPr>
      <w:iCs/>
      <w:sz w:val="24"/>
      <w:szCs w:val="24"/>
    </w:rPr>
  </w:style>
  <w:style w:type="character" w:styleId="Hyperlink">
    <w:name w:val="Hyperlink"/>
    <w:rPr>
      <w:color w:val="0000FF"/>
      <w:u w:val="single"/>
    </w:rPr>
  </w:style>
  <w:style w:type="character" w:styleId="Strong">
    <w:name w:val="Strong"/>
    <w:qFormat/>
    <w:rPr>
      <w:b/>
      <w:bCs/>
    </w:rPr>
  </w:style>
  <w:style w:type="paragraph" w:customStyle="1" w:styleId="CMId">
    <w:name w:val="CMId"/>
    <w:basedOn w:val="Normal"/>
    <w:rsid w:val="00DC7C21"/>
    <w:pPr>
      <w:widowControl/>
      <w:autoSpaceDE w:val="0"/>
      <w:autoSpaceDN w:val="0"/>
      <w:spacing w:before="200" w:after="60" w:line="240" w:lineRule="auto"/>
      <w:jc w:val="center"/>
    </w:pPr>
    <w:rPr>
      <w:b/>
      <w:bCs/>
      <w:sz w:val="24"/>
      <w:szCs w:val="24"/>
      <w:lang w:val="en-GB"/>
    </w:rPr>
  </w:style>
  <w:style w:type="paragraph" w:styleId="Caption">
    <w:name w:val="caption"/>
    <w:basedOn w:val="Normal"/>
    <w:next w:val="Normal"/>
    <w:qFormat/>
    <w:rsid w:val="00DC7C21"/>
    <w:pPr>
      <w:autoSpaceDE w:val="0"/>
      <w:autoSpaceDN w:val="0"/>
      <w:spacing w:line="240" w:lineRule="auto"/>
      <w:jc w:val="center"/>
    </w:pPr>
    <w:rPr>
      <w:sz w:val="24"/>
      <w:szCs w:val="24"/>
    </w:rPr>
  </w:style>
  <w:style w:type="paragraph" w:customStyle="1" w:styleId="Descriptors">
    <w:name w:val="Descriptors"/>
    <w:basedOn w:val="Normal"/>
    <w:rsid w:val="00D153CD"/>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D153CD"/>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D153CD"/>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D153CD"/>
  </w:style>
  <w:style w:type="paragraph" w:customStyle="1" w:styleId="DocBLDC">
    <w:name w:val="Doc BLDC"/>
    <w:basedOn w:val="Normal"/>
    <w:next w:val="Normal"/>
    <w:rsid w:val="00C44C6B"/>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C44C6B"/>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C44C6B"/>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C44C6B"/>
    <w:pPr>
      <w:autoSpaceDE w:val="0"/>
      <w:autoSpaceDN w:val="0"/>
      <w:spacing w:before="60" w:after="60" w:line="240" w:lineRule="auto"/>
      <w:jc w:val="right"/>
    </w:pPr>
    <w:rPr>
      <w:sz w:val="22"/>
      <w:szCs w:val="22"/>
      <w:lang w:val="en-GB"/>
    </w:rPr>
  </w:style>
  <w:style w:type="paragraph" w:customStyle="1" w:styleId="Placeholder">
    <w:name w:val="Placeholder"/>
    <w:basedOn w:val="ProjectName"/>
    <w:rsid w:val="00C44C6B"/>
    <w:rPr>
      <w:sz w:val="36"/>
      <w:szCs w:val="36"/>
    </w:rPr>
  </w:style>
  <w:style w:type="table" w:styleId="TableGrid">
    <w:name w:val="Table Grid"/>
    <w:basedOn w:val="TableNormal"/>
    <w:rsid w:val="00125E15"/>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A47F30"/>
  </w:style>
  <w:style w:type="paragraph" w:styleId="BalloonText">
    <w:name w:val="Balloon Text"/>
    <w:basedOn w:val="Normal"/>
    <w:link w:val="BalloonTextChar"/>
    <w:rsid w:val="00E13165"/>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E13165"/>
    <w:rPr>
      <w:rFonts w:ascii="Lucida Grande" w:hAnsi="Lucida Grande"/>
      <w:sz w:val="18"/>
      <w:szCs w:val="18"/>
    </w:rPr>
  </w:style>
  <w:style w:type="paragraph" w:styleId="ListParagraph">
    <w:name w:val="List Paragraph"/>
    <w:basedOn w:val="Normal"/>
    <w:uiPriority w:val="72"/>
    <w:rsid w:val="003B3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13">
      <w:bodyDiv w:val="1"/>
      <w:marLeft w:val="0"/>
      <w:marRight w:val="0"/>
      <w:marTop w:val="0"/>
      <w:marBottom w:val="0"/>
      <w:divBdr>
        <w:top w:val="none" w:sz="0" w:space="0" w:color="auto"/>
        <w:left w:val="none" w:sz="0" w:space="0" w:color="auto"/>
        <w:bottom w:val="none" w:sz="0" w:space="0" w:color="auto"/>
        <w:right w:val="none" w:sz="0" w:space="0" w:color="auto"/>
      </w:divBdr>
    </w:div>
    <w:div w:id="143397247">
      <w:bodyDiv w:val="1"/>
      <w:marLeft w:val="0"/>
      <w:marRight w:val="0"/>
      <w:marTop w:val="0"/>
      <w:marBottom w:val="0"/>
      <w:divBdr>
        <w:top w:val="none" w:sz="0" w:space="0" w:color="auto"/>
        <w:left w:val="none" w:sz="0" w:space="0" w:color="auto"/>
        <w:bottom w:val="none" w:sz="0" w:space="0" w:color="auto"/>
        <w:right w:val="none" w:sz="0" w:space="0" w:color="auto"/>
      </w:divBdr>
    </w:div>
    <w:div w:id="917011307">
      <w:bodyDiv w:val="1"/>
      <w:marLeft w:val="0"/>
      <w:marRight w:val="0"/>
      <w:marTop w:val="0"/>
      <w:marBottom w:val="0"/>
      <w:divBdr>
        <w:top w:val="none" w:sz="0" w:space="0" w:color="auto"/>
        <w:left w:val="none" w:sz="0" w:space="0" w:color="auto"/>
        <w:bottom w:val="none" w:sz="0" w:space="0" w:color="auto"/>
        <w:right w:val="none" w:sz="0" w:space="0" w:color="auto"/>
      </w:divBdr>
    </w:div>
    <w:div w:id="1813596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07-2008\2nd%20Term\Software%20Engineering\project\Phase01_SRS\rup_srsu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EF477-F37A-43E5-8433-B6AA193E3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rup_srsuc.dot</Template>
  <TotalTime>191</TotalTime>
  <Pages>27</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35169</CharactersWithSpaces>
  <SharedDoc>false</SharedDoc>
  <HLinks>
    <vt:vector size="12" baseType="variant">
      <vt:variant>
        <vt:i4>3538971</vt:i4>
      </vt:variant>
      <vt:variant>
        <vt:i4>2048</vt:i4>
      </vt:variant>
      <vt:variant>
        <vt:i4>1025</vt:i4>
      </vt:variant>
      <vt:variant>
        <vt:i4>1</vt:i4>
      </vt:variant>
      <vt:variant>
        <vt:lpwstr>Cairo_university</vt:lpwstr>
      </vt:variant>
      <vt:variant>
        <vt:lpwstr/>
      </vt:variant>
      <vt:variant>
        <vt:i4>2621555</vt:i4>
      </vt:variant>
      <vt:variant>
        <vt:i4>-1</vt:i4>
      </vt:variant>
      <vt:variant>
        <vt:i4>1026</vt:i4>
      </vt:variant>
      <vt:variant>
        <vt:i4>1</vt:i4>
      </vt:variant>
      <vt:variant>
        <vt:lpwstr>Use_Cases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Farida</dc:creator>
  <cp:keywords/>
  <dc:description/>
  <cp:lastModifiedBy>Reem abdelsalam</cp:lastModifiedBy>
  <cp:revision>18</cp:revision>
  <dcterms:created xsi:type="dcterms:W3CDTF">2017-03-22T21:14:00Z</dcterms:created>
  <dcterms:modified xsi:type="dcterms:W3CDTF">2017-03-24T22:01:00Z</dcterms:modified>
</cp:coreProperties>
</file>